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7A263" w14:textId="77777777" w:rsidR="00E73435" w:rsidRDefault="00E73435" w:rsidP="00E73435">
      <w:pPr>
        <w:pStyle w:val="ARTICLETITLE"/>
        <w:spacing w:after="120"/>
        <w:rPr>
          <w:color w:val="000000"/>
        </w:rPr>
      </w:pPr>
      <w:bookmarkStart w:id="0" w:name="_Hlk75041279"/>
      <w:bookmarkEnd w:id="0"/>
      <w:r>
        <w:rPr>
          <w:color w:val="000000"/>
        </w:rPr>
        <w:t xml:space="preserve">Aplicació per la gestió dels tiquets </w:t>
      </w:r>
    </w:p>
    <w:p w14:paraId="432D8742" w14:textId="020B3E96" w:rsidR="00E73435" w:rsidRPr="004750F7" w:rsidRDefault="00E73435" w:rsidP="00E73435">
      <w:pPr>
        <w:pStyle w:val="ARTICLETITLE"/>
        <w:spacing w:after="120"/>
        <w:rPr>
          <w:color w:val="000000"/>
        </w:rPr>
      </w:pPr>
      <w:r>
        <w:rPr>
          <w:color w:val="000000"/>
        </w:rPr>
        <w:t>menjador d’una escola</w:t>
      </w:r>
    </w:p>
    <w:p w14:paraId="0A017CFB" w14:textId="399DE261" w:rsidR="003104D6" w:rsidRPr="004750F7" w:rsidRDefault="00E73435" w:rsidP="003104D6">
      <w:pPr>
        <w:pStyle w:val="AUTHOR"/>
        <w:spacing w:before="80" w:after="360"/>
        <w:rPr>
          <w:color w:val="000000"/>
          <w:sz w:val="28"/>
          <w:szCs w:val="28"/>
        </w:rPr>
      </w:pPr>
      <w:r>
        <w:rPr>
          <w:color w:val="000000"/>
          <w:sz w:val="28"/>
          <w:szCs w:val="28"/>
        </w:rPr>
        <w:t xml:space="preserve">Lucas Garrido </w:t>
      </w:r>
      <w:proofErr w:type="spellStart"/>
      <w:r>
        <w:rPr>
          <w:color w:val="000000"/>
          <w:sz w:val="28"/>
          <w:szCs w:val="28"/>
        </w:rPr>
        <w:t>Antolino</w:t>
      </w:r>
      <w:proofErr w:type="spellEnd"/>
    </w:p>
    <w:p w14:paraId="762453E4" w14:textId="5EAEDCF5" w:rsidR="004750F7" w:rsidRDefault="004750F7" w:rsidP="00E7543E">
      <w:pPr>
        <w:pStyle w:val="ABSTRACT"/>
        <w:spacing w:line="240" w:lineRule="auto"/>
        <w:ind w:left="482" w:right="482"/>
        <w:jc w:val="both"/>
        <w:rPr>
          <w:color w:val="000000" w:themeColor="text1"/>
        </w:rPr>
      </w:pPr>
      <w:r w:rsidRPr="004750F7">
        <w:rPr>
          <w:b/>
          <w:color w:val="000000"/>
        </w:rPr>
        <w:t>Resum</w:t>
      </w:r>
      <w:r w:rsidRPr="004750F7">
        <w:rPr>
          <w:color w:val="000000"/>
        </w:rPr>
        <w:t>—</w:t>
      </w:r>
      <w:r w:rsidR="00E47488">
        <w:rPr>
          <w:color w:val="000000" w:themeColor="text1"/>
        </w:rPr>
        <w:t xml:space="preserve"> </w:t>
      </w:r>
      <w:r w:rsidR="00923AE3" w:rsidRPr="00923AE3">
        <w:rPr>
          <w:color w:val="000000" w:themeColor="text1"/>
        </w:rPr>
        <w:t xml:space="preserve">El projecte consisteix en el desenvolupament d'una </w:t>
      </w:r>
      <w:proofErr w:type="spellStart"/>
      <w:r w:rsidR="00923AE3" w:rsidRPr="00923AE3">
        <w:rPr>
          <w:color w:val="000000" w:themeColor="text1"/>
        </w:rPr>
        <w:t>demo</w:t>
      </w:r>
      <w:proofErr w:type="spellEnd"/>
      <w:r w:rsidR="00923AE3" w:rsidRPr="00923AE3">
        <w:rPr>
          <w:color w:val="000000" w:themeColor="text1"/>
        </w:rPr>
        <w:t xml:space="preserve"> d'una aplicació web que gestiona la compra de tiquets menjador d'una escola. En aquest projecte </w:t>
      </w:r>
      <w:r w:rsidR="00F567D9">
        <w:rPr>
          <w:color w:val="000000" w:themeColor="text1"/>
        </w:rPr>
        <w:t>s’ha</w:t>
      </w:r>
      <w:r w:rsidR="00923AE3" w:rsidRPr="00923AE3">
        <w:rPr>
          <w:color w:val="000000" w:themeColor="text1"/>
        </w:rPr>
        <w:t xml:space="preserve"> definit el problema que es troben molts pares i mares a l'hora de comprar tiquets. </w:t>
      </w:r>
      <w:r w:rsidR="003863C7">
        <w:rPr>
          <w:color w:val="000000" w:themeColor="text1"/>
        </w:rPr>
        <w:t>S’ha</w:t>
      </w:r>
      <w:r w:rsidR="00923AE3" w:rsidRPr="00923AE3">
        <w:rPr>
          <w:color w:val="000000" w:themeColor="text1"/>
        </w:rPr>
        <w:t xml:space="preserve"> investigat sobre les aplicacions que es troben al mercat i també</w:t>
      </w:r>
      <w:r w:rsidR="00494DF0">
        <w:rPr>
          <w:color w:val="000000" w:themeColor="text1"/>
        </w:rPr>
        <w:t xml:space="preserve"> s</w:t>
      </w:r>
      <w:r w:rsidR="003863C7">
        <w:rPr>
          <w:color w:val="000000" w:themeColor="text1"/>
        </w:rPr>
        <w:t>’ha</w:t>
      </w:r>
      <w:r w:rsidR="00923AE3" w:rsidRPr="00923AE3">
        <w:rPr>
          <w:color w:val="000000" w:themeColor="text1"/>
        </w:rPr>
        <w:t xml:space="preserve"> fet un </w:t>
      </w:r>
      <w:r w:rsidR="00244895">
        <w:rPr>
          <w:color w:val="000000" w:themeColor="text1"/>
        </w:rPr>
        <w:t xml:space="preserve">anàlisis de les </w:t>
      </w:r>
      <w:proofErr w:type="spellStart"/>
      <w:r w:rsidR="00244895">
        <w:rPr>
          <w:color w:val="000000" w:themeColor="text1"/>
        </w:rPr>
        <w:t>tecnolgies</w:t>
      </w:r>
      <w:proofErr w:type="spellEnd"/>
      <w:r w:rsidR="00923AE3" w:rsidRPr="00923AE3">
        <w:rPr>
          <w:color w:val="000000" w:themeColor="text1"/>
        </w:rPr>
        <w:t xml:space="preserve"> per veure quines utilitzar a l'hora de desenvolupar l'aplicació. </w:t>
      </w:r>
      <w:r w:rsidR="00224E32">
        <w:rPr>
          <w:color w:val="000000" w:themeColor="text1"/>
        </w:rPr>
        <w:t>S’han</w:t>
      </w:r>
      <w:r w:rsidR="00923AE3" w:rsidRPr="00923AE3">
        <w:rPr>
          <w:color w:val="000000" w:themeColor="text1"/>
        </w:rPr>
        <w:t xml:space="preserve"> definit els objectius que volem aconseguir amb el desenvolupament d'aquest projecte</w:t>
      </w:r>
      <w:r w:rsidR="00244895">
        <w:rPr>
          <w:color w:val="000000" w:themeColor="text1"/>
        </w:rPr>
        <w:t>,</w:t>
      </w:r>
      <w:r w:rsidR="00923AE3" w:rsidRPr="00923AE3">
        <w:rPr>
          <w:color w:val="000000" w:themeColor="text1"/>
        </w:rPr>
        <w:t xml:space="preserve"> i els requisits funcionals i no funcionals de </w:t>
      </w:r>
      <w:proofErr w:type="spellStart"/>
      <w:r w:rsidR="00923AE3" w:rsidRPr="00923AE3">
        <w:rPr>
          <w:color w:val="000000" w:themeColor="text1"/>
        </w:rPr>
        <w:t>l'app</w:t>
      </w:r>
      <w:proofErr w:type="spellEnd"/>
      <w:r w:rsidR="00923AE3" w:rsidRPr="00923AE3">
        <w:rPr>
          <w:color w:val="000000" w:themeColor="text1"/>
        </w:rPr>
        <w:t>. L'aplicació té dos tipus d'usuari; administrador i famílies</w:t>
      </w:r>
      <w:r w:rsidR="003863C7">
        <w:rPr>
          <w:color w:val="000000" w:themeColor="text1"/>
        </w:rPr>
        <w:t>.</w:t>
      </w:r>
      <w:r w:rsidR="00923AE3" w:rsidRPr="00923AE3">
        <w:rPr>
          <w:color w:val="000000" w:themeColor="text1"/>
        </w:rPr>
        <w:t xml:space="preserve"> </w:t>
      </w:r>
      <w:r w:rsidR="003863C7">
        <w:rPr>
          <w:color w:val="000000" w:themeColor="text1"/>
        </w:rPr>
        <w:t>L</w:t>
      </w:r>
      <w:r w:rsidR="00923AE3" w:rsidRPr="00923AE3">
        <w:rPr>
          <w:color w:val="000000" w:themeColor="text1"/>
        </w:rPr>
        <w:t xml:space="preserve">es famílies poden afegir diners, afegir als seus fills, seleccionar els dies que volen que es quedin al menjador i veure els tiquets ja comprats. Els administradors poden veure tots els infants inscrits a </w:t>
      </w:r>
      <w:proofErr w:type="spellStart"/>
      <w:r w:rsidR="00923AE3" w:rsidRPr="00923AE3">
        <w:rPr>
          <w:color w:val="000000" w:themeColor="text1"/>
        </w:rPr>
        <w:t>l'app</w:t>
      </w:r>
      <w:proofErr w:type="spellEnd"/>
      <w:r w:rsidR="00923AE3" w:rsidRPr="00923AE3">
        <w:rPr>
          <w:color w:val="000000" w:themeColor="text1"/>
        </w:rPr>
        <w:t xml:space="preserve">, els que es queden al menjador el dia seleccionat i poden afegir els menús. L'aplicació continuarà amb el seu desenvolupament encara que el TFG s'acabi, per tal d'aconseguir una </w:t>
      </w:r>
      <w:proofErr w:type="spellStart"/>
      <w:r w:rsidR="00923AE3" w:rsidRPr="00923AE3">
        <w:rPr>
          <w:color w:val="000000" w:themeColor="text1"/>
        </w:rPr>
        <w:t>app</w:t>
      </w:r>
      <w:proofErr w:type="spellEnd"/>
      <w:r w:rsidR="00923AE3" w:rsidRPr="00923AE3">
        <w:rPr>
          <w:color w:val="000000" w:themeColor="text1"/>
        </w:rPr>
        <w:t xml:space="preserve"> funcional a diferents escoles.</w:t>
      </w:r>
    </w:p>
    <w:p w14:paraId="6AB35730" w14:textId="2650BA63" w:rsidR="004750F7" w:rsidRDefault="004750F7" w:rsidP="007E12B2">
      <w:pPr>
        <w:pStyle w:val="ABSTRACT"/>
        <w:spacing w:line="240" w:lineRule="auto"/>
        <w:ind w:left="482" w:right="482"/>
        <w:rPr>
          <w:color w:val="000000"/>
        </w:rPr>
      </w:pPr>
      <w:r w:rsidRPr="004750F7">
        <w:rPr>
          <w:b/>
          <w:color w:val="000000"/>
        </w:rPr>
        <w:t>Paraules clau</w:t>
      </w:r>
      <w:r w:rsidR="00FE70E1">
        <w:rPr>
          <w:color w:val="000000"/>
        </w:rPr>
        <w:t>—</w:t>
      </w:r>
      <w:r w:rsidR="003146E7">
        <w:rPr>
          <w:color w:val="000000"/>
        </w:rPr>
        <w:t xml:space="preserve"> </w:t>
      </w:r>
      <w:proofErr w:type="spellStart"/>
      <w:r w:rsidR="003146E7">
        <w:rPr>
          <w:color w:val="000000"/>
        </w:rPr>
        <w:t>ReactJS</w:t>
      </w:r>
      <w:proofErr w:type="spellEnd"/>
      <w:r w:rsidR="003146E7">
        <w:rPr>
          <w:color w:val="000000"/>
        </w:rPr>
        <w:t xml:space="preserve">, JSX, </w:t>
      </w:r>
      <w:r w:rsidR="00923AE3">
        <w:rPr>
          <w:color w:val="000000"/>
        </w:rPr>
        <w:t xml:space="preserve">DOM, </w:t>
      </w:r>
      <w:r w:rsidR="003146E7">
        <w:rPr>
          <w:color w:val="000000"/>
        </w:rPr>
        <w:t xml:space="preserve">PHP, </w:t>
      </w:r>
      <w:proofErr w:type="spellStart"/>
      <w:r w:rsidR="003146E7">
        <w:rPr>
          <w:color w:val="000000"/>
        </w:rPr>
        <w:t>JavaScript</w:t>
      </w:r>
      <w:proofErr w:type="spellEnd"/>
      <w:r w:rsidR="003146E7">
        <w:rPr>
          <w:color w:val="000000"/>
        </w:rPr>
        <w:t xml:space="preserve">, HTML, CSS, Base de Dades, </w:t>
      </w:r>
      <w:proofErr w:type="spellStart"/>
      <w:r w:rsidR="003146E7">
        <w:rPr>
          <w:color w:val="000000"/>
        </w:rPr>
        <w:t>Trello</w:t>
      </w:r>
      <w:proofErr w:type="spellEnd"/>
      <w:r w:rsidR="003146E7">
        <w:rPr>
          <w:color w:val="000000"/>
        </w:rPr>
        <w:t xml:space="preserve">, </w:t>
      </w:r>
      <w:proofErr w:type="spellStart"/>
      <w:r w:rsidR="003146E7">
        <w:rPr>
          <w:color w:val="000000"/>
        </w:rPr>
        <w:t>BitBucket</w:t>
      </w:r>
      <w:proofErr w:type="spellEnd"/>
      <w:r w:rsidR="003146E7">
        <w:rPr>
          <w:color w:val="000000"/>
        </w:rPr>
        <w:t xml:space="preserve">, Metodologia </w:t>
      </w:r>
      <w:proofErr w:type="spellStart"/>
      <w:r w:rsidR="003146E7">
        <w:rPr>
          <w:color w:val="000000"/>
        </w:rPr>
        <w:t>Agile</w:t>
      </w:r>
      <w:proofErr w:type="spellEnd"/>
      <w:r w:rsidR="003146E7">
        <w:rPr>
          <w:color w:val="000000"/>
        </w:rPr>
        <w:t xml:space="preserve">, Aplicació web, Llibreria, </w:t>
      </w:r>
      <w:proofErr w:type="spellStart"/>
      <w:r w:rsidR="003146E7">
        <w:rPr>
          <w:color w:val="000000"/>
        </w:rPr>
        <w:t>Framework</w:t>
      </w:r>
      <w:proofErr w:type="spellEnd"/>
      <w:r w:rsidR="003146E7">
        <w:rPr>
          <w:color w:val="000000"/>
        </w:rPr>
        <w:t xml:space="preserve">, API Fetch, </w:t>
      </w:r>
      <w:proofErr w:type="spellStart"/>
      <w:r w:rsidR="00923AE3">
        <w:rPr>
          <w:color w:val="000000"/>
        </w:rPr>
        <w:t>Backend</w:t>
      </w:r>
      <w:proofErr w:type="spellEnd"/>
      <w:r w:rsidR="00923AE3">
        <w:rPr>
          <w:color w:val="000000"/>
        </w:rPr>
        <w:t>, Tiquets menjador</w:t>
      </w:r>
      <w:r w:rsidR="0093264D">
        <w:rPr>
          <w:color w:val="000000"/>
        </w:rPr>
        <w:t>,</w:t>
      </w:r>
      <w:r w:rsidR="007E12B2">
        <w:rPr>
          <w:color w:val="000000"/>
        </w:rPr>
        <w:t xml:space="preserve"> Arbre de Components</w:t>
      </w:r>
      <w:r w:rsidR="00923AE3">
        <w:rPr>
          <w:color w:val="000000"/>
        </w:rPr>
        <w:t>.</w:t>
      </w:r>
    </w:p>
    <w:p w14:paraId="7D24C9CA" w14:textId="77777777" w:rsidR="004750F7" w:rsidRPr="004750F7" w:rsidRDefault="004750F7" w:rsidP="0056412D">
      <w:pPr>
        <w:pStyle w:val="ABSTRACT"/>
        <w:spacing w:line="240" w:lineRule="auto"/>
        <w:ind w:left="482" w:right="482"/>
        <w:rPr>
          <w:color w:val="000000"/>
        </w:rPr>
      </w:pPr>
    </w:p>
    <w:p w14:paraId="075E462B" w14:textId="494ED4D5" w:rsidR="003410C8" w:rsidRPr="004750F7" w:rsidRDefault="003410C8" w:rsidP="0056412D">
      <w:pPr>
        <w:pStyle w:val="ABSTRACT"/>
        <w:spacing w:line="240" w:lineRule="auto"/>
        <w:ind w:left="482" w:right="482"/>
        <w:rPr>
          <w:color w:val="000000" w:themeColor="text1"/>
        </w:rPr>
      </w:pPr>
      <w:proofErr w:type="spellStart"/>
      <w:r w:rsidRPr="004750F7">
        <w:rPr>
          <w:b/>
          <w:color w:val="000000"/>
        </w:rPr>
        <w:t>Abstract</w:t>
      </w:r>
      <w:proofErr w:type="spellEnd"/>
      <w:r w:rsidRPr="004750F7">
        <w:rPr>
          <w:color w:val="000000"/>
        </w:rPr>
        <w:t>—</w:t>
      </w:r>
      <w:r w:rsidR="00E7543E">
        <w:rPr>
          <w:color w:val="000000"/>
        </w:rPr>
        <w:t xml:space="preserve"> </w:t>
      </w:r>
      <w:proofErr w:type="spellStart"/>
      <w:r w:rsidR="00E7543E" w:rsidRPr="00E7543E">
        <w:rPr>
          <w:color w:val="000000"/>
        </w:rPr>
        <w:t>The</w:t>
      </w:r>
      <w:proofErr w:type="spellEnd"/>
      <w:r w:rsidR="00E7543E" w:rsidRPr="00E7543E">
        <w:rPr>
          <w:color w:val="000000"/>
        </w:rPr>
        <w:t xml:space="preserve"> </w:t>
      </w:r>
      <w:proofErr w:type="spellStart"/>
      <w:r w:rsidR="00E7543E" w:rsidRPr="00E7543E">
        <w:rPr>
          <w:color w:val="000000"/>
        </w:rPr>
        <w:t>project</w:t>
      </w:r>
      <w:proofErr w:type="spellEnd"/>
      <w:r w:rsidR="00E7543E" w:rsidRPr="00E7543E">
        <w:rPr>
          <w:color w:val="000000"/>
        </w:rPr>
        <w:t xml:space="preserve"> </w:t>
      </w:r>
      <w:proofErr w:type="spellStart"/>
      <w:r w:rsidR="00E7543E">
        <w:rPr>
          <w:color w:val="000000"/>
        </w:rPr>
        <w:t>consists</w:t>
      </w:r>
      <w:proofErr w:type="spellEnd"/>
      <w:r w:rsidR="00E7543E">
        <w:rPr>
          <w:color w:val="000000"/>
        </w:rPr>
        <w:t xml:space="preserve"> </w:t>
      </w:r>
      <w:r w:rsidR="008B7753">
        <w:rPr>
          <w:color w:val="000000"/>
        </w:rPr>
        <w:t>in</w:t>
      </w:r>
      <w:r w:rsidR="00E7543E" w:rsidRPr="00E7543E">
        <w:rPr>
          <w:color w:val="000000"/>
        </w:rPr>
        <w:t xml:space="preserve"> </w:t>
      </w:r>
      <w:proofErr w:type="spellStart"/>
      <w:r w:rsidR="00E7543E" w:rsidRPr="00E7543E">
        <w:rPr>
          <w:color w:val="000000"/>
        </w:rPr>
        <w:t>the</w:t>
      </w:r>
      <w:proofErr w:type="spellEnd"/>
      <w:r w:rsidR="00E7543E" w:rsidRPr="00E7543E">
        <w:rPr>
          <w:color w:val="000000"/>
        </w:rPr>
        <w:t xml:space="preserve"> </w:t>
      </w:r>
      <w:proofErr w:type="spellStart"/>
      <w:r w:rsidR="00E7543E" w:rsidRPr="00E7543E">
        <w:rPr>
          <w:color w:val="000000"/>
        </w:rPr>
        <w:t>development</w:t>
      </w:r>
      <w:proofErr w:type="spellEnd"/>
      <w:r w:rsidR="00E7543E" w:rsidRPr="00E7543E">
        <w:rPr>
          <w:color w:val="000000"/>
        </w:rPr>
        <w:t xml:space="preserve"> of a </w:t>
      </w:r>
      <w:proofErr w:type="spellStart"/>
      <w:r w:rsidR="00E7543E" w:rsidRPr="00E7543E">
        <w:rPr>
          <w:color w:val="000000"/>
        </w:rPr>
        <w:t>demo</w:t>
      </w:r>
      <w:proofErr w:type="spellEnd"/>
      <w:r w:rsidR="00E7543E" w:rsidRPr="00E7543E">
        <w:rPr>
          <w:color w:val="000000"/>
        </w:rPr>
        <w:t xml:space="preserve"> of a web </w:t>
      </w:r>
      <w:proofErr w:type="spellStart"/>
      <w:r w:rsidR="00E7543E" w:rsidRPr="00E7543E">
        <w:rPr>
          <w:color w:val="000000"/>
        </w:rPr>
        <w:t>application</w:t>
      </w:r>
      <w:proofErr w:type="spellEnd"/>
      <w:r w:rsidR="00E7543E" w:rsidRPr="00E7543E">
        <w:rPr>
          <w:color w:val="000000"/>
        </w:rPr>
        <w:t xml:space="preserve"> </w:t>
      </w:r>
      <w:proofErr w:type="spellStart"/>
      <w:r w:rsidR="00E7543E" w:rsidRPr="00E7543E">
        <w:rPr>
          <w:color w:val="000000"/>
        </w:rPr>
        <w:t>that</w:t>
      </w:r>
      <w:proofErr w:type="spellEnd"/>
      <w:r w:rsidR="00E7543E" w:rsidRPr="00E7543E">
        <w:rPr>
          <w:color w:val="000000"/>
        </w:rPr>
        <w:t xml:space="preserve"> </w:t>
      </w:r>
      <w:proofErr w:type="spellStart"/>
      <w:r w:rsidR="00E7543E" w:rsidRPr="00E7543E">
        <w:rPr>
          <w:color w:val="000000"/>
        </w:rPr>
        <w:t>manages</w:t>
      </w:r>
      <w:proofErr w:type="spellEnd"/>
      <w:r w:rsidR="00E7543E" w:rsidRPr="00E7543E">
        <w:rPr>
          <w:color w:val="000000"/>
        </w:rPr>
        <w:t xml:space="preserve"> </w:t>
      </w:r>
      <w:proofErr w:type="spellStart"/>
      <w:r w:rsidR="00E7543E" w:rsidRPr="00E7543E">
        <w:rPr>
          <w:color w:val="000000"/>
        </w:rPr>
        <w:t>the</w:t>
      </w:r>
      <w:proofErr w:type="spellEnd"/>
      <w:r w:rsidR="00E7543E" w:rsidRPr="00E7543E">
        <w:rPr>
          <w:color w:val="000000"/>
        </w:rPr>
        <w:t xml:space="preserve"> </w:t>
      </w:r>
      <w:proofErr w:type="spellStart"/>
      <w:r w:rsidR="00E7543E" w:rsidRPr="00E7543E">
        <w:rPr>
          <w:color w:val="000000"/>
        </w:rPr>
        <w:t>purchase</w:t>
      </w:r>
      <w:proofErr w:type="spellEnd"/>
      <w:r w:rsidR="00E7543E" w:rsidRPr="00E7543E">
        <w:rPr>
          <w:color w:val="000000"/>
        </w:rPr>
        <w:t xml:space="preserve"> of </w:t>
      </w:r>
      <w:proofErr w:type="spellStart"/>
      <w:r w:rsidR="00E7543E" w:rsidRPr="00E7543E">
        <w:rPr>
          <w:color w:val="000000"/>
        </w:rPr>
        <w:t>school</w:t>
      </w:r>
      <w:proofErr w:type="spellEnd"/>
      <w:r w:rsidR="00E7543E" w:rsidRPr="00E7543E">
        <w:rPr>
          <w:color w:val="000000"/>
        </w:rPr>
        <w:t xml:space="preserve"> lunch </w:t>
      </w:r>
      <w:proofErr w:type="spellStart"/>
      <w:r w:rsidR="00E7543E" w:rsidRPr="00E7543E">
        <w:rPr>
          <w:color w:val="000000"/>
        </w:rPr>
        <w:t>tickets</w:t>
      </w:r>
      <w:proofErr w:type="spellEnd"/>
      <w:r w:rsidR="00E7543E" w:rsidRPr="00E7543E">
        <w:rPr>
          <w:color w:val="000000"/>
        </w:rPr>
        <w:t xml:space="preserve">. In </w:t>
      </w:r>
      <w:proofErr w:type="spellStart"/>
      <w:r w:rsidR="00E7543E" w:rsidRPr="00E7543E">
        <w:rPr>
          <w:color w:val="000000"/>
        </w:rPr>
        <w:t>this</w:t>
      </w:r>
      <w:proofErr w:type="spellEnd"/>
      <w:r w:rsidR="00E7543E" w:rsidRPr="00E7543E">
        <w:rPr>
          <w:color w:val="000000"/>
        </w:rPr>
        <w:t xml:space="preserve"> </w:t>
      </w:r>
      <w:proofErr w:type="spellStart"/>
      <w:r w:rsidR="00E7543E" w:rsidRPr="00E7543E">
        <w:rPr>
          <w:color w:val="000000"/>
        </w:rPr>
        <w:t>project</w:t>
      </w:r>
      <w:proofErr w:type="spellEnd"/>
      <w:r w:rsidR="00E7543E" w:rsidRPr="00E7543E">
        <w:rPr>
          <w:color w:val="000000"/>
        </w:rPr>
        <w:t xml:space="preserve"> I </w:t>
      </w:r>
      <w:proofErr w:type="spellStart"/>
      <w:r w:rsidR="00E7543E" w:rsidRPr="00E7543E">
        <w:rPr>
          <w:color w:val="000000"/>
        </w:rPr>
        <w:t>have</w:t>
      </w:r>
      <w:proofErr w:type="spellEnd"/>
      <w:r w:rsidR="00E7543E" w:rsidRPr="00E7543E">
        <w:rPr>
          <w:color w:val="000000"/>
        </w:rPr>
        <w:t xml:space="preserve"> </w:t>
      </w:r>
      <w:proofErr w:type="spellStart"/>
      <w:r w:rsidR="00E7543E" w:rsidRPr="00E7543E">
        <w:rPr>
          <w:color w:val="000000"/>
        </w:rPr>
        <w:t>defined</w:t>
      </w:r>
      <w:proofErr w:type="spellEnd"/>
      <w:r w:rsidR="00E7543E" w:rsidRPr="00E7543E">
        <w:rPr>
          <w:color w:val="000000"/>
        </w:rPr>
        <w:t xml:space="preserve"> </w:t>
      </w:r>
      <w:proofErr w:type="spellStart"/>
      <w:r w:rsidR="00E7543E" w:rsidRPr="00E7543E">
        <w:rPr>
          <w:color w:val="000000"/>
        </w:rPr>
        <w:t>the</w:t>
      </w:r>
      <w:proofErr w:type="spellEnd"/>
      <w:r w:rsidR="00E7543E" w:rsidRPr="00E7543E">
        <w:rPr>
          <w:color w:val="000000"/>
        </w:rPr>
        <w:t xml:space="preserve"> </w:t>
      </w:r>
      <w:proofErr w:type="spellStart"/>
      <w:r w:rsidR="00E7543E" w:rsidRPr="00E7543E">
        <w:rPr>
          <w:color w:val="000000"/>
        </w:rPr>
        <w:t>problem</w:t>
      </w:r>
      <w:proofErr w:type="spellEnd"/>
      <w:r w:rsidR="00E7543E" w:rsidRPr="00E7543E">
        <w:rPr>
          <w:color w:val="000000"/>
        </w:rPr>
        <w:t xml:space="preserve"> </w:t>
      </w:r>
      <w:proofErr w:type="spellStart"/>
      <w:r w:rsidR="00E7543E" w:rsidRPr="00E7543E">
        <w:rPr>
          <w:color w:val="000000"/>
        </w:rPr>
        <w:t>that</w:t>
      </w:r>
      <w:proofErr w:type="spellEnd"/>
      <w:r w:rsidR="00E7543E" w:rsidRPr="00E7543E">
        <w:rPr>
          <w:color w:val="000000"/>
        </w:rPr>
        <w:t xml:space="preserve"> </w:t>
      </w:r>
      <w:proofErr w:type="spellStart"/>
      <w:r w:rsidR="00E7543E" w:rsidRPr="00E7543E">
        <w:rPr>
          <w:color w:val="000000"/>
        </w:rPr>
        <w:t>many</w:t>
      </w:r>
      <w:proofErr w:type="spellEnd"/>
      <w:r w:rsidR="00E7543E" w:rsidRPr="00E7543E">
        <w:rPr>
          <w:color w:val="000000"/>
        </w:rPr>
        <w:t xml:space="preserve"> parents </w:t>
      </w:r>
      <w:proofErr w:type="spellStart"/>
      <w:r w:rsidR="00E7543E" w:rsidRPr="00E7543E">
        <w:rPr>
          <w:color w:val="000000"/>
        </w:rPr>
        <w:t>face</w:t>
      </w:r>
      <w:proofErr w:type="spellEnd"/>
      <w:r w:rsidR="00E7543E" w:rsidRPr="00E7543E">
        <w:rPr>
          <w:color w:val="000000"/>
        </w:rPr>
        <w:t xml:space="preserve"> </w:t>
      </w:r>
      <w:proofErr w:type="spellStart"/>
      <w:r w:rsidR="00E7543E" w:rsidRPr="00E7543E">
        <w:rPr>
          <w:color w:val="000000"/>
        </w:rPr>
        <w:t>when</w:t>
      </w:r>
      <w:proofErr w:type="spellEnd"/>
      <w:r w:rsidR="00E7543E" w:rsidRPr="00E7543E">
        <w:rPr>
          <w:color w:val="000000"/>
        </w:rPr>
        <w:t xml:space="preserve"> </w:t>
      </w:r>
      <w:proofErr w:type="spellStart"/>
      <w:r w:rsidR="00E7543E" w:rsidRPr="00E7543E">
        <w:rPr>
          <w:color w:val="000000"/>
        </w:rPr>
        <w:t>buying</w:t>
      </w:r>
      <w:proofErr w:type="spellEnd"/>
      <w:r w:rsidR="00E7543E" w:rsidRPr="00E7543E">
        <w:rPr>
          <w:color w:val="000000"/>
        </w:rPr>
        <w:t xml:space="preserve"> </w:t>
      </w:r>
      <w:proofErr w:type="spellStart"/>
      <w:r w:rsidR="00E7543E" w:rsidRPr="00E7543E">
        <w:rPr>
          <w:color w:val="000000"/>
        </w:rPr>
        <w:t>tickets</w:t>
      </w:r>
      <w:proofErr w:type="spellEnd"/>
      <w:r w:rsidR="00E7543E" w:rsidRPr="00E7543E">
        <w:rPr>
          <w:color w:val="000000"/>
        </w:rPr>
        <w:t xml:space="preserve">. </w:t>
      </w:r>
      <w:proofErr w:type="spellStart"/>
      <w:r w:rsidR="00E7543E" w:rsidRPr="00E7543E">
        <w:rPr>
          <w:color w:val="000000"/>
        </w:rPr>
        <w:t>I</w:t>
      </w:r>
      <w:r w:rsidR="008B7753">
        <w:rPr>
          <w:color w:val="000000"/>
        </w:rPr>
        <w:t>’ve</w:t>
      </w:r>
      <w:proofErr w:type="spellEnd"/>
      <w:r w:rsidR="00E7543E" w:rsidRPr="00E7543E">
        <w:rPr>
          <w:color w:val="000000"/>
        </w:rPr>
        <w:t xml:space="preserve"> </w:t>
      </w:r>
      <w:proofErr w:type="spellStart"/>
      <w:r w:rsidR="00E7543E" w:rsidRPr="00E7543E">
        <w:rPr>
          <w:color w:val="000000"/>
        </w:rPr>
        <w:t>researched</w:t>
      </w:r>
      <w:proofErr w:type="spellEnd"/>
      <w:r w:rsidR="00E7543E" w:rsidRPr="00E7543E">
        <w:rPr>
          <w:color w:val="000000"/>
        </w:rPr>
        <w:t xml:space="preserve"> </w:t>
      </w:r>
      <w:proofErr w:type="spellStart"/>
      <w:r w:rsidR="00E7543E" w:rsidRPr="00E7543E">
        <w:rPr>
          <w:color w:val="000000"/>
        </w:rPr>
        <w:t>the</w:t>
      </w:r>
      <w:proofErr w:type="spellEnd"/>
      <w:r w:rsidR="00E7543E" w:rsidRPr="00E7543E">
        <w:rPr>
          <w:color w:val="000000"/>
        </w:rPr>
        <w:t xml:space="preserve"> </w:t>
      </w:r>
      <w:proofErr w:type="spellStart"/>
      <w:r w:rsidR="00E7543E" w:rsidRPr="00E7543E">
        <w:rPr>
          <w:color w:val="000000"/>
        </w:rPr>
        <w:t>applications</w:t>
      </w:r>
      <w:proofErr w:type="spellEnd"/>
      <w:r w:rsidR="00E7543E" w:rsidRPr="00E7543E">
        <w:rPr>
          <w:color w:val="000000"/>
        </w:rPr>
        <w:t xml:space="preserve"> on </w:t>
      </w:r>
      <w:proofErr w:type="spellStart"/>
      <w:r w:rsidR="00E7543E" w:rsidRPr="00E7543E">
        <w:rPr>
          <w:color w:val="000000"/>
        </w:rPr>
        <w:t>the</w:t>
      </w:r>
      <w:proofErr w:type="spellEnd"/>
      <w:r w:rsidR="00E7543E" w:rsidRPr="00E7543E">
        <w:rPr>
          <w:color w:val="000000"/>
        </w:rPr>
        <w:t xml:space="preserve"> </w:t>
      </w:r>
      <w:proofErr w:type="spellStart"/>
      <w:r w:rsidR="00E7543E" w:rsidRPr="00E7543E">
        <w:rPr>
          <w:color w:val="000000"/>
        </w:rPr>
        <w:t>market</w:t>
      </w:r>
      <w:proofErr w:type="spellEnd"/>
      <w:r w:rsidR="00E7543E" w:rsidRPr="00E7543E">
        <w:rPr>
          <w:color w:val="000000"/>
        </w:rPr>
        <w:t xml:space="preserve"> </w:t>
      </w:r>
      <w:proofErr w:type="spellStart"/>
      <w:r w:rsidR="00E7543E" w:rsidRPr="00E7543E">
        <w:rPr>
          <w:color w:val="000000"/>
        </w:rPr>
        <w:t>and</w:t>
      </w:r>
      <w:proofErr w:type="spellEnd"/>
      <w:r w:rsidR="00E7543E" w:rsidRPr="00E7543E">
        <w:rPr>
          <w:color w:val="000000"/>
        </w:rPr>
        <w:t xml:space="preserve"> </w:t>
      </w:r>
      <w:proofErr w:type="spellStart"/>
      <w:r w:rsidR="00E7543E" w:rsidRPr="00E7543E">
        <w:rPr>
          <w:color w:val="000000"/>
        </w:rPr>
        <w:t>also</w:t>
      </w:r>
      <w:proofErr w:type="spellEnd"/>
      <w:r w:rsidR="00E7543E" w:rsidRPr="00E7543E">
        <w:rPr>
          <w:color w:val="000000"/>
        </w:rPr>
        <w:t xml:space="preserve"> </w:t>
      </w:r>
      <w:proofErr w:type="spellStart"/>
      <w:r w:rsidR="008B7753">
        <w:rPr>
          <w:color w:val="000000"/>
        </w:rPr>
        <w:t>I’ve</w:t>
      </w:r>
      <w:proofErr w:type="spellEnd"/>
      <w:r w:rsidR="008B7753">
        <w:rPr>
          <w:color w:val="000000"/>
        </w:rPr>
        <w:t xml:space="preserve"> </w:t>
      </w:r>
      <w:proofErr w:type="spellStart"/>
      <w:r w:rsidR="008B7753">
        <w:rPr>
          <w:color w:val="000000"/>
        </w:rPr>
        <w:t>done</w:t>
      </w:r>
      <w:proofErr w:type="spellEnd"/>
      <w:r w:rsidR="00E7543E" w:rsidRPr="00E7543E">
        <w:rPr>
          <w:color w:val="000000"/>
        </w:rPr>
        <w:t xml:space="preserve"> a </w:t>
      </w:r>
      <w:proofErr w:type="spellStart"/>
      <w:r w:rsidR="008B7753">
        <w:rPr>
          <w:color w:val="000000"/>
        </w:rPr>
        <w:t>viability</w:t>
      </w:r>
      <w:proofErr w:type="spellEnd"/>
      <w:r w:rsidR="00E7543E" w:rsidRPr="00E7543E">
        <w:rPr>
          <w:color w:val="000000"/>
        </w:rPr>
        <w:t xml:space="preserve"> </w:t>
      </w:r>
      <w:proofErr w:type="spellStart"/>
      <w:r w:rsidR="00E7543E" w:rsidRPr="00E7543E">
        <w:rPr>
          <w:color w:val="000000"/>
        </w:rPr>
        <w:t>study</w:t>
      </w:r>
      <w:proofErr w:type="spellEnd"/>
      <w:r w:rsidR="00E7543E" w:rsidRPr="00E7543E">
        <w:rPr>
          <w:color w:val="000000"/>
        </w:rPr>
        <w:t xml:space="preserve"> to </w:t>
      </w:r>
      <w:proofErr w:type="spellStart"/>
      <w:r w:rsidR="00E7543E" w:rsidRPr="00E7543E">
        <w:rPr>
          <w:color w:val="000000"/>
        </w:rPr>
        <w:t>see</w:t>
      </w:r>
      <w:proofErr w:type="spellEnd"/>
      <w:r w:rsidR="00E7543E" w:rsidRPr="00E7543E">
        <w:rPr>
          <w:color w:val="000000"/>
        </w:rPr>
        <w:t xml:space="preserve"> </w:t>
      </w:r>
      <w:proofErr w:type="spellStart"/>
      <w:r w:rsidR="00E7543E" w:rsidRPr="00E7543E">
        <w:rPr>
          <w:color w:val="000000"/>
        </w:rPr>
        <w:t>wh</w:t>
      </w:r>
      <w:r w:rsidR="008B7753">
        <w:rPr>
          <w:color w:val="000000"/>
        </w:rPr>
        <w:t>ich</w:t>
      </w:r>
      <w:proofErr w:type="spellEnd"/>
      <w:r w:rsidR="00E7543E" w:rsidRPr="00E7543E">
        <w:rPr>
          <w:color w:val="000000"/>
        </w:rPr>
        <w:t xml:space="preserve"> </w:t>
      </w:r>
      <w:proofErr w:type="spellStart"/>
      <w:r w:rsidR="00E7543E" w:rsidRPr="00E7543E">
        <w:rPr>
          <w:color w:val="000000"/>
        </w:rPr>
        <w:t>technologies</w:t>
      </w:r>
      <w:proofErr w:type="spellEnd"/>
      <w:r w:rsidR="00E7543E" w:rsidRPr="00E7543E">
        <w:rPr>
          <w:color w:val="000000"/>
        </w:rPr>
        <w:t xml:space="preserve"> to </w:t>
      </w:r>
      <w:proofErr w:type="spellStart"/>
      <w:r w:rsidR="00E7543E" w:rsidRPr="00E7543E">
        <w:rPr>
          <w:color w:val="000000"/>
        </w:rPr>
        <w:t>use</w:t>
      </w:r>
      <w:proofErr w:type="spellEnd"/>
      <w:r w:rsidR="00E7543E" w:rsidRPr="00E7543E">
        <w:rPr>
          <w:color w:val="000000"/>
        </w:rPr>
        <w:t xml:space="preserve"> </w:t>
      </w:r>
      <w:proofErr w:type="spellStart"/>
      <w:r w:rsidR="00E7543E" w:rsidRPr="00E7543E">
        <w:rPr>
          <w:color w:val="000000"/>
        </w:rPr>
        <w:t>when</w:t>
      </w:r>
      <w:proofErr w:type="spellEnd"/>
      <w:r w:rsidR="00E7543E" w:rsidRPr="00E7543E">
        <w:rPr>
          <w:color w:val="000000"/>
        </w:rPr>
        <w:t xml:space="preserve"> </w:t>
      </w:r>
      <w:proofErr w:type="spellStart"/>
      <w:r w:rsidR="00E7543E" w:rsidRPr="00E7543E">
        <w:rPr>
          <w:color w:val="000000"/>
        </w:rPr>
        <w:t>developing</w:t>
      </w:r>
      <w:proofErr w:type="spellEnd"/>
      <w:r w:rsidR="00E7543E" w:rsidRPr="00E7543E">
        <w:rPr>
          <w:color w:val="000000"/>
        </w:rPr>
        <w:t xml:space="preserve"> </w:t>
      </w:r>
      <w:proofErr w:type="spellStart"/>
      <w:r w:rsidR="00E7543E" w:rsidRPr="00E7543E">
        <w:rPr>
          <w:color w:val="000000"/>
        </w:rPr>
        <w:t>the</w:t>
      </w:r>
      <w:proofErr w:type="spellEnd"/>
      <w:r w:rsidR="00E7543E" w:rsidRPr="00E7543E">
        <w:rPr>
          <w:color w:val="000000"/>
        </w:rPr>
        <w:t xml:space="preserve"> </w:t>
      </w:r>
      <w:proofErr w:type="spellStart"/>
      <w:r w:rsidR="00E7543E" w:rsidRPr="00E7543E">
        <w:rPr>
          <w:color w:val="000000"/>
        </w:rPr>
        <w:t>application</w:t>
      </w:r>
      <w:proofErr w:type="spellEnd"/>
      <w:r w:rsidR="00E7543E" w:rsidRPr="00E7543E">
        <w:rPr>
          <w:color w:val="000000"/>
        </w:rPr>
        <w:t xml:space="preserve">. I </w:t>
      </w:r>
      <w:proofErr w:type="spellStart"/>
      <w:r w:rsidR="00E7543E" w:rsidRPr="00E7543E">
        <w:rPr>
          <w:color w:val="000000"/>
        </w:rPr>
        <w:t>have</w:t>
      </w:r>
      <w:proofErr w:type="spellEnd"/>
      <w:r w:rsidR="00E7543E" w:rsidRPr="00E7543E">
        <w:rPr>
          <w:color w:val="000000"/>
        </w:rPr>
        <w:t xml:space="preserve"> </w:t>
      </w:r>
      <w:proofErr w:type="spellStart"/>
      <w:r w:rsidR="00E7543E" w:rsidRPr="00E7543E">
        <w:rPr>
          <w:color w:val="000000"/>
        </w:rPr>
        <w:t>defined</w:t>
      </w:r>
      <w:proofErr w:type="spellEnd"/>
      <w:r w:rsidR="00E7543E" w:rsidRPr="00E7543E">
        <w:rPr>
          <w:color w:val="000000"/>
        </w:rPr>
        <w:t xml:space="preserve"> </w:t>
      </w:r>
      <w:proofErr w:type="spellStart"/>
      <w:r w:rsidR="00E7543E" w:rsidRPr="00E7543E">
        <w:rPr>
          <w:color w:val="000000"/>
        </w:rPr>
        <w:t>the</w:t>
      </w:r>
      <w:proofErr w:type="spellEnd"/>
      <w:r w:rsidR="00E7543E" w:rsidRPr="00E7543E">
        <w:rPr>
          <w:color w:val="000000"/>
        </w:rPr>
        <w:t xml:space="preserve"> </w:t>
      </w:r>
      <w:proofErr w:type="spellStart"/>
      <w:r w:rsidR="00E7543E" w:rsidRPr="00E7543E">
        <w:rPr>
          <w:color w:val="000000"/>
        </w:rPr>
        <w:t>goals</w:t>
      </w:r>
      <w:proofErr w:type="spellEnd"/>
      <w:r w:rsidR="00E7543E" w:rsidRPr="00E7543E">
        <w:rPr>
          <w:color w:val="000000"/>
        </w:rPr>
        <w:t xml:space="preserve"> </w:t>
      </w:r>
      <w:proofErr w:type="spellStart"/>
      <w:r w:rsidR="00E7543E" w:rsidRPr="00E7543E">
        <w:rPr>
          <w:color w:val="000000"/>
        </w:rPr>
        <w:t>we</w:t>
      </w:r>
      <w:proofErr w:type="spellEnd"/>
      <w:r w:rsidR="00E7543E" w:rsidRPr="00E7543E">
        <w:rPr>
          <w:color w:val="000000"/>
        </w:rPr>
        <w:t xml:space="preserve"> </w:t>
      </w:r>
      <w:proofErr w:type="spellStart"/>
      <w:r w:rsidR="00E7543E" w:rsidRPr="00E7543E">
        <w:rPr>
          <w:color w:val="000000"/>
        </w:rPr>
        <w:t>want</w:t>
      </w:r>
      <w:proofErr w:type="spellEnd"/>
      <w:r w:rsidR="00E7543E" w:rsidRPr="00E7543E">
        <w:rPr>
          <w:color w:val="000000"/>
        </w:rPr>
        <w:t xml:space="preserve"> to </w:t>
      </w:r>
      <w:proofErr w:type="spellStart"/>
      <w:r w:rsidR="00E7543E" w:rsidRPr="00E7543E">
        <w:rPr>
          <w:color w:val="000000"/>
        </w:rPr>
        <w:t>achieve</w:t>
      </w:r>
      <w:proofErr w:type="spellEnd"/>
      <w:r w:rsidR="00E7543E" w:rsidRPr="00E7543E">
        <w:rPr>
          <w:color w:val="000000"/>
        </w:rPr>
        <w:t xml:space="preserve"> </w:t>
      </w:r>
      <w:proofErr w:type="spellStart"/>
      <w:r w:rsidR="00E7543E" w:rsidRPr="00E7543E">
        <w:rPr>
          <w:color w:val="000000"/>
        </w:rPr>
        <w:t>with</w:t>
      </w:r>
      <w:proofErr w:type="spellEnd"/>
      <w:r w:rsidR="00E7543E" w:rsidRPr="00E7543E">
        <w:rPr>
          <w:color w:val="000000"/>
        </w:rPr>
        <w:t xml:space="preserve"> </w:t>
      </w:r>
      <w:proofErr w:type="spellStart"/>
      <w:r w:rsidR="00E7543E" w:rsidRPr="00E7543E">
        <w:rPr>
          <w:color w:val="000000"/>
        </w:rPr>
        <w:t>the</w:t>
      </w:r>
      <w:proofErr w:type="spellEnd"/>
      <w:r w:rsidR="00E7543E" w:rsidRPr="00E7543E">
        <w:rPr>
          <w:color w:val="000000"/>
        </w:rPr>
        <w:t xml:space="preserve"> </w:t>
      </w:r>
      <w:proofErr w:type="spellStart"/>
      <w:r w:rsidR="00E7543E" w:rsidRPr="00E7543E">
        <w:rPr>
          <w:color w:val="000000"/>
        </w:rPr>
        <w:t>development</w:t>
      </w:r>
      <w:proofErr w:type="spellEnd"/>
      <w:r w:rsidR="00E7543E" w:rsidRPr="00E7543E">
        <w:rPr>
          <w:color w:val="000000"/>
        </w:rPr>
        <w:t xml:space="preserve"> of </w:t>
      </w:r>
      <w:proofErr w:type="spellStart"/>
      <w:r w:rsidR="00E7543E" w:rsidRPr="00E7543E">
        <w:rPr>
          <w:color w:val="000000"/>
        </w:rPr>
        <w:t>this</w:t>
      </w:r>
      <w:proofErr w:type="spellEnd"/>
      <w:r w:rsidR="00E7543E" w:rsidRPr="00E7543E">
        <w:rPr>
          <w:color w:val="000000"/>
        </w:rPr>
        <w:t xml:space="preserve"> </w:t>
      </w:r>
      <w:proofErr w:type="spellStart"/>
      <w:r w:rsidR="00E7543E" w:rsidRPr="00E7543E">
        <w:rPr>
          <w:color w:val="000000"/>
        </w:rPr>
        <w:t>project</w:t>
      </w:r>
      <w:proofErr w:type="spellEnd"/>
      <w:r w:rsidR="00E7543E" w:rsidRPr="00E7543E">
        <w:rPr>
          <w:color w:val="000000"/>
        </w:rPr>
        <w:t xml:space="preserve"> </w:t>
      </w:r>
      <w:proofErr w:type="spellStart"/>
      <w:r w:rsidR="00E7543E" w:rsidRPr="00E7543E">
        <w:rPr>
          <w:color w:val="000000"/>
        </w:rPr>
        <w:t>and</w:t>
      </w:r>
      <w:proofErr w:type="spellEnd"/>
      <w:r w:rsidR="00E7543E" w:rsidRPr="00E7543E">
        <w:rPr>
          <w:color w:val="000000"/>
        </w:rPr>
        <w:t xml:space="preserve"> </w:t>
      </w:r>
      <w:proofErr w:type="spellStart"/>
      <w:r w:rsidR="00E7543E" w:rsidRPr="00E7543E">
        <w:rPr>
          <w:color w:val="000000"/>
        </w:rPr>
        <w:t>the</w:t>
      </w:r>
      <w:proofErr w:type="spellEnd"/>
      <w:r w:rsidR="00E7543E" w:rsidRPr="00E7543E">
        <w:rPr>
          <w:color w:val="000000"/>
        </w:rPr>
        <w:t xml:space="preserve"> </w:t>
      </w:r>
      <w:proofErr w:type="spellStart"/>
      <w:r w:rsidR="00E7543E" w:rsidRPr="00E7543E">
        <w:rPr>
          <w:color w:val="000000"/>
        </w:rPr>
        <w:t>functional</w:t>
      </w:r>
      <w:proofErr w:type="spellEnd"/>
      <w:r w:rsidR="00E7543E" w:rsidRPr="00E7543E">
        <w:rPr>
          <w:color w:val="000000"/>
        </w:rPr>
        <w:t xml:space="preserve"> </w:t>
      </w:r>
      <w:proofErr w:type="spellStart"/>
      <w:r w:rsidR="00E7543E" w:rsidRPr="00E7543E">
        <w:rPr>
          <w:color w:val="000000"/>
        </w:rPr>
        <w:t>and</w:t>
      </w:r>
      <w:proofErr w:type="spellEnd"/>
      <w:r w:rsidR="00E7543E" w:rsidRPr="00E7543E">
        <w:rPr>
          <w:color w:val="000000"/>
        </w:rPr>
        <w:t xml:space="preserve"> non-</w:t>
      </w:r>
      <w:proofErr w:type="spellStart"/>
      <w:r w:rsidR="00E7543E" w:rsidRPr="00E7543E">
        <w:rPr>
          <w:color w:val="000000"/>
        </w:rPr>
        <w:t>functional</w:t>
      </w:r>
      <w:proofErr w:type="spellEnd"/>
      <w:r w:rsidR="00E7543E" w:rsidRPr="00E7543E">
        <w:rPr>
          <w:color w:val="000000"/>
        </w:rPr>
        <w:t xml:space="preserve"> </w:t>
      </w:r>
      <w:proofErr w:type="spellStart"/>
      <w:r w:rsidR="00E7543E" w:rsidRPr="00E7543E">
        <w:rPr>
          <w:color w:val="000000"/>
        </w:rPr>
        <w:t>requirements</w:t>
      </w:r>
      <w:proofErr w:type="spellEnd"/>
      <w:r w:rsidR="00E7543E" w:rsidRPr="00E7543E">
        <w:rPr>
          <w:color w:val="000000"/>
        </w:rPr>
        <w:t xml:space="preserve"> of </w:t>
      </w:r>
      <w:proofErr w:type="spellStart"/>
      <w:r w:rsidR="00E7543E" w:rsidRPr="00E7543E">
        <w:rPr>
          <w:color w:val="000000"/>
        </w:rPr>
        <w:t>the</w:t>
      </w:r>
      <w:proofErr w:type="spellEnd"/>
      <w:r w:rsidR="00E7543E" w:rsidRPr="00E7543E">
        <w:rPr>
          <w:color w:val="000000"/>
        </w:rPr>
        <w:t xml:space="preserve"> </w:t>
      </w:r>
      <w:proofErr w:type="spellStart"/>
      <w:r w:rsidR="00E7543E" w:rsidRPr="00E7543E">
        <w:rPr>
          <w:color w:val="000000"/>
        </w:rPr>
        <w:t>app</w:t>
      </w:r>
      <w:proofErr w:type="spellEnd"/>
      <w:r w:rsidR="00E7543E" w:rsidRPr="00E7543E">
        <w:rPr>
          <w:color w:val="000000"/>
        </w:rPr>
        <w:t xml:space="preserve">. </w:t>
      </w:r>
      <w:proofErr w:type="spellStart"/>
      <w:r w:rsidR="008B7753" w:rsidRPr="008B7753">
        <w:rPr>
          <w:color w:val="000000"/>
        </w:rPr>
        <w:t>The</w:t>
      </w:r>
      <w:proofErr w:type="spellEnd"/>
      <w:r w:rsidR="008B7753" w:rsidRPr="008B7753">
        <w:rPr>
          <w:color w:val="000000"/>
        </w:rPr>
        <w:t xml:space="preserve"> </w:t>
      </w:r>
      <w:proofErr w:type="spellStart"/>
      <w:r w:rsidR="008B7753" w:rsidRPr="008B7753">
        <w:rPr>
          <w:color w:val="000000"/>
        </w:rPr>
        <w:t>application</w:t>
      </w:r>
      <w:proofErr w:type="spellEnd"/>
      <w:r w:rsidR="008B7753" w:rsidRPr="008B7753">
        <w:rPr>
          <w:color w:val="000000"/>
        </w:rPr>
        <w:t xml:space="preserve"> has </w:t>
      </w:r>
      <w:proofErr w:type="spellStart"/>
      <w:r w:rsidR="008B7753" w:rsidRPr="008B7753">
        <w:rPr>
          <w:color w:val="000000"/>
        </w:rPr>
        <w:t>two</w:t>
      </w:r>
      <w:proofErr w:type="spellEnd"/>
      <w:r w:rsidR="008B7753" w:rsidRPr="008B7753">
        <w:rPr>
          <w:color w:val="000000"/>
        </w:rPr>
        <w:t xml:space="preserve"> </w:t>
      </w:r>
      <w:proofErr w:type="spellStart"/>
      <w:r w:rsidR="008B7753" w:rsidRPr="008B7753">
        <w:rPr>
          <w:color w:val="000000"/>
        </w:rPr>
        <w:t>types</w:t>
      </w:r>
      <w:proofErr w:type="spellEnd"/>
      <w:r w:rsidR="008B7753" w:rsidRPr="008B7753">
        <w:rPr>
          <w:color w:val="000000"/>
        </w:rPr>
        <w:t xml:space="preserve"> of </w:t>
      </w:r>
      <w:proofErr w:type="spellStart"/>
      <w:r w:rsidR="008B7753" w:rsidRPr="008B7753">
        <w:rPr>
          <w:color w:val="000000"/>
        </w:rPr>
        <w:t>users</w:t>
      </w:r>
      <w:proofErr w:type="spellEnd"/>
      <w:r w:rsidR="008B7753" w:rsidRPr="008B7753">
        <w:rPr>
          <w:color w:val="000000"/>
        </w:rPr>
        <w:t xml:space="preserve">; </w:t>
      </w:r>
      <w:proofErr w:type="spellStart"/>
      <w:r w:rsidR="008B7753" w:rsidRPr="008B7753">
        <w:rPr>
          <w:color w:val="000000"/>
        </w:rPr>
        <w:t>administrator</w:t>
      </w:r>
      <w:proofErr w:type="spellEnd"/>
      <w:r w:rsidR="008B7753" w:rsidRPr="008B7753">
        <w:rPr>
          <w:color w:val="000000"/>
        </w:rPr>
        <w:t xml:space="preserve"> </w:t>
      </w:r>
      <w:proofErr w:type="spellStart"/>
      <w:r w:rsidR="008B7753" w:rsidRPr="008B7753">
        <w:rPr>
          <w:color w:val="000000"/>
        </w:rPr>
        <w:t>and</w:t>
      </w:r>
      <w:proofErr w:type="spellEnd"/>
      <w:r w:rsidR="008B7753" w:rsidRPr="008B7753">
        <w:rPr>
          <w:color w:val="000000"/>
        </w:rPr>
        <w:t xml:space="preserve"> </w:t>
      </w:r>
      <w:proofErr w:type="spellStart"/>
      <w:r w:rsidR="008B7753" w:rsidRPr="008B7753">
        <w:rPr>
          <w:color w:val="000000"/>
        </w:rPr>
        <w:t>familie</w:t>
      </w:r>
      <w:r w:rsidR="003863C7">
        <w:rPr>
          <w:color w:val="000000"/>
        </w:rPr>
        <w:t>s</w:t>
      </w:r>
      <w:proofErr w:type="spellEnd"/>
      <w:r w:rsidR="003863C7">
        <w:rPr>
          <w:color w:val="000000"/>
        </w:rPr>
        <w:t>.</w:t>
      </w:r>
      <w:r w:rsidR="008B7753" w:rsidRPr="008B7753">
        <w:rPr>
          <w:color w:val="000000"/>
        </w:rPr>
        <w:t xml:space="preserve"> </w:t>
      </w:r>
      <w:proofErr w:type="spellStart"/>
      <w:r w:rsidR="003863C7">
        <w:rPr>
          <w:color w:val="000000"/>
        </w:rPr>
        <w:t>F</w:t>
      </w:r>
      <w:r w:rsidR="008B7753" w:rsidRPr="008B7753">
        <w:rPr>
          <w:color w:val="000000"/>
        </w:rPr>
        <w:t>amilies</w:t>
      </w:r>
      <w:proofErr w:type="spellEnd"/>
      <w:r w:rsidR="008B7753" w:rsidRPr="008B7753">
        <w:rPr>
          <w:color w:val="000000"/>
        </w:rPr>
        <w:t xml:space="preserve"> can </w:t>
      </w:r>
      <w:proofErr w:type="spellStart"/>
      <w:r w:rsidR="008B7753" w:rsidRPr="008B7753">
        <w:rPr>
          <w:color w:val="000000"/>
        </w:rPr>
        <w:t>add</w:t>
      </w:r>
      <w:proofErr w:type="spellEnd"/>
      <w:r w:rsidR="008B7753" w:rsidRPr="008B7753">
        <w:rPr>
          <w:color w:val="000000"/>
        </w:rPr>
        <w:t xml:space="preserve"> </w:t>
      </w:r>
      <w:proofErr w:type="spellStart"/>
      <w:r w:rsidR="008B7753" w:rsidRPr="008B7753">
        <w:rPr>
          <w:color w:val="000000"/>
        </w:rPr>
        <w:t>money</w:t>
      </w:r>
      <w:proofErr w:type="spellEnd"/>
      <w:r w:rsidR="008B7753" w:rsidRPr="008B7753">
        <w:rPr>
          <w:color w:val="000000"/>
        </w:rPr>
        <w:t xml:space="preserve">, </w:t>
      </w:r>
      <w:proofErr w:type="spellStart"/>
      <w:r w:rsidR="008B7753" w:rsidRPr="008B7753">
        <w:rPr>
          <w:color w:val="000000"/>
        </w:rPr>
        <w:t>add</w:t>
      </w:r>
      <w:proofErr w:type="spellEnd"/>
      <w:r w:rsidR="008B7753" w:rsidRPr="008B7753">
        <w:rPr>
          <w:color w:val="000000"/>
        </w:rPr>
        <w:t xml:space="preserve"> </w:t>
      </w:r>
      <w:proofErr w:type="spellStart"/>
      <w:r w:rsidR="008B7753" w:rsidRPr="008B7753">
        <w:rPr>
          <w:color w:val="000000"/>
        </w:rPr>
        <w:t>their</w:t>
      </w:r>
      <w:proofErr w:type="spellEnd"/>
      <w:r w:rsidR="008B7753" w:rsidRPr="008B7753">
        <w:rPr>
          <w:color w:val="000000"/>
        </w:rPr>
        <w:t xml:space="preserve"> </w:t>
      </w:r>
      <w:proofErr w:type="spellStart"/>
      <w:r w:rsidR="008B7753" w:rsidRPr="008B7753">
        <w:rPr>
          <w:color w:val="000000"/>
        </w:rPr>
        <w:t>children</w:t>
      </w:r>
      <w:proofErr w:type="spellEnd"/>
      <w:r w:rsidR="008B7753" w:rsidRPr="008B7753">
        <w:rPr>
          <w:color w:val="000000"/>
        </w:rPr>
        <w:t xml:space="preserve">, </w:t>
      </w:r>
      <w:proofErr w:type="spellStart"/>
      <w:r w:rsidR="008B7753" w:rsidRPr="008B7753">
        <w:rPr>
          <w:color w:val="000000"/>
        </w:rPr>
        <w:t>select</w:t>
      </w:r>
      <w:proofErr w:type="spellEnd"/>
      <w:r w:rsidR="008B7753" w:rsidRPr="008B7753">
        <w:rPr>
          <w:color w:val="000000"/>
        </w:rPr>
        <w:t xml:space="preserve"> </w:t>
      </w:r>
      <w:proofErr w:type="spellStart"/>
      <w:r w:rsidR="008B7753" w:rsidRPr="008B7753">
        <w:rPr>
          <w:color w:val="000000"/>
        </w:rPr>
        <w:t>the</w:t>
      </w:r>
      <w:proofErr w:type="spellEnd"/>
      <w:r w:rsidR="008B7753" w:rsidRPr="008B7753">
        <w:rPr>
          <w:color w:val="000000"/>
        </w:rPr>
        <w:t xml:space="preserve"> </w:t>
      </w:r>
      <w:proofErr w:type="spellStart"/>
      <w:r w:rsidR="008B7753" w:rsidRPr="008B7753">
        <w:rPr>
          <w:color w:val="000000"/>
        </w:rPr>
        <w:t>days</w:t>
      </w:r>
      <w:proofErr w:type="spellEnd"/>
      <w:r w:rsidR="008B7753" w:rsidRPr="008B7753">
        <w:rPr>
          <w:color w:val="000000"/>
        </w:rPr>
        <w:t xml:space="preserve"> </w:t>
      </w:r>
      <w:proofErr w:type="spellStart"/>
      <w:r w:rsidR="008B7753" w:rsidRPr="008B7753">
        <w:rPr>
          <w:color w:val="000000"/>
        </w:rPr>
        <w:t>they</w:t>
      </w:r>
      <w:proofErr w:type="spellEnd"/>
      <w:r w:rsidR="008B7753" w:rsidRPr="008B7753">
        <w:rPr>
          <w:color w:val="000000"/>
        </w:rPr>
        <w:t xml:space="preserve"> </w:t>
      </w:r>
      <w:proofErr w:type="spellStart"/>
      <w:r w:rsidR="008B7753" w:rsidRPr="008B7753">
        <w:rPr>
          <w:color w:val="000000"/>
        </w:rPr>
        <w:t>want</w:t>
      </w:r>
      <w:proofErr w:type="spellEnd"/>
      <w:r w:rsidR="008B7753" w:rsidRPr="008B7753">
        <w:rPr>
          <w:color w:val="000000"/>
        </w:rPr>
        <w:t xml:space="preserve"> </w:t>
      </w:r>
      <w:proofErr w:type="spellStart"/>
      <w:r w:rsidR="008B7753" w:rsidRPr="008B7753">
        <w:rPr>
          <w:color w:val="000000"/>
        </w:rPr>
        <w:t>them</w:t>
      </w:r>
      <w:proofErr w:type="spellEnd"/>
      <w:r w:rsidR="008B7753" w:rsidRPr="008B7753">
        <w:rPr>
          <w:color w:val="000000"/>
        </w:rPr>
        <w:t xml:space="preserve"> to </w:t>
      </w:r>
      <w:proofErr w:type="spellStart"/>
      <w:r w:rsidR="008B7753" w:rsidRPr="008B7753">
        <w:rPr>
          <w:color w:val="000000"/>
        </w:rPr>
        <w:t>stay</w:t>
      </w:r>
      <w:proofErr w:type="spellEnd"/>
      <w:r w:rsidR="008B7753" w:rsidRPr="008B7753">
        <w:rPr>
          <w:color w:val="000000"/>
        </w:rPr>
        <w:t xml:space="preserve"> in </w:t>
      </w:r>
      <w:proofErr w:type="spellStart"/>
      <w:r w:rsidR="008B7753" w:rsidRPr="008B7753">
        <w:rPr>
          <w:color w:val="000000"/>
        </w:rPr>
        <w:t>the</w:t>
      </w:r>
      <w:proofErr w:type="spellEnd"/>
      <w:r w:rsidR="008B7753" w:rsidRPr="008B7753">
        <w:rPr>
          <w:color w:val="000000"/>
        </w:rPr>
        <w:t xml:space="preserve"> </w:t>
      </w:r>
      <w:proofErr w:type="spellStart"/>
      <w:r w:rsidR="008B7753" w:rsidRPr="008B7753">
        <w:rPr>
          <w:color w:val="000000"/>
        </w:rPr>
        <w:t>dining</w:t>
      </w:r>
      <w:proofErr w:type="spellEnd"/>
      <w:r w:rsidR="008B7753" w:rsidRPr="008B7753">
        <w:rPr>
          <w:color w:val="000000"/>
        </w:rPr>
        <w:t xml:space="preserve"> </w:t>
      </w:r>
      <w:proofErr w:type="spellStart"/>
      <w:r w:rsidR="008B7753" w:rsidRPr="008B7753">
        <w:rPr>
          <w:color w:val="000000"/>
        </w:rPr>
        <w:t>room</w:t>
      </w:r>
      <w:proofErr w:type="spellEnd"/>
      <w:r w:rsidR="008B7753" w:rsidRPr="008B7753">
        <w:rPr>
          <w:color w:val="000000"/>
        </w:rPr>
        <w:t xml:space="preserve"> </w:t>
      </w:r>
      <w:proofErr w:type="spellStart"/>
      <w:r w:rsidR="008B7753" w:rsidRPr="008B7753">
        <w:rPr>
          <w:color w:val="000000"/>
        </w:rPr>
        <w:t>and</w:t>
      </w:r>
      <w:proofErr w:type="spellEnd"/>
      <w:r w:rsidR="008B7753" w:rsidRPr="008B7753">
        <w:rPr>
          <w:color w:val="000000"/>
        </w:rPr>
        <w:t xml:space="preserve"> </w:t>
      </w:r>
      <w:proofErr w:type="spellStart"/>
      <w:r w:rsidR="008B7753" w:rsidRPr="008B7753">
        <w:rPr>
          <w:color w:val="000000"/>
        </w:rPr>
        <w:t>view</w:t>
      </w:r>
      <w:proofErr w:type="spellEnd"/>
      <w:r w:rsidR="008B7753" w:rsidRPr="008B7753">
        <w:rPr>
          <w:color w:val="000000"/>
        </w:rPr>
        <w:t xml:space="preserve"> </w:t>
      </w:r>
      <w:proofErr w:type="spellStart"/>
      <w:r w:rsidR="008B7753" w:rsidRPr="008B7753">
        <w:rPr>
          <w:color w:val="000000"/>
        </w:rPr>
        <w:t>the</w:t>
      </w:r>
      <w:proofErr w:type="spellEnd"/>
      <w:r w:rsidR="008B7753" w:rsidRPr="008B7753">
        <w:rPr>
          <w:color w:val="000000"/>
        </w:rPr>
        <w:t xml:space="preserve"> </w:t>
      </w:r>
      <w:proofErr w:type="spellStart"/>
      <w:r w:rsidR="008B7753" w:rsidRPr="008B7753">
        <w:rPr>
          <w:color w:val="000000"/>
        </w:rPr>
        <w:t>tickets</w:t>
      </w:r>
      <w:proofErr w:type="spellEnd"/>
      <w:r w:rsidR="008B7753" w:rsidRPr="008B7753">
        <w:rPr>
          <w:color w:val="000000"/>
        </w:rPr>
        <w:t xml:space="preserve"> </w:t>
      </w:r>
      <w:proofErr w:type="spellStart"/>
      <w:r w:rsidR="008B7753" w:rsidRPr="008B7753">
        <w:rPr>
          <w:color w:val="000000"/>
        </w:rPr>
        <w:t>they</w:t>
      </w:r>
      <w:proofErr w:type="spellEnd"/>
      <w:r w:rsidR="008B7753" w:rsidRPr="008B7753">
        <w:rPr>
          <w:color w:val="000000"/>
        </w:rPr>
        <w:t xml:space="preserve"> </w:t>
      </w:r>
      <w:proofErr w:type="spellStart"/>
      <w:r w:rsidR="008B7753" w:rsidRPr="008B7753">
        <w:rPr>
          <w:color w:val="000000"/>
        </w:rPr>
        <w:t>have</w:t>
      </w:r>
      <w:proofErr w:type="spellEnd"/>
      <w:r w:rsidR="008B7753" w:rsidRPr="008B7753">
        <w:rPr>
          <w:color w:val="000000"/>
        </w:rPr>
        <w:t xml:space="preserve"> </w:t>
      </w:r>
      <w:proofErr w:type="spellStart"/>
      <w:r w:rsidR="008B7753" w:rsidRPr="008B7753">
        <w:rPr>
          <w:color w:val="000000"/>
        </w:rPr>
        <w:t>already</w:t>
      </w:r>
      <w:proofErr w:type="spellEnd"/>
      <w:r w:rsidR="008B7753" w:rsidRPr="008B7753">
        <w:rPr>
          <w:color w:val="000000"/>
        </w:rPr>
        <w:t xml:space="preserve"> </w:t>
      </w:r>
      <w:proofErr w:type="spellStart"/>
      <w:r w:rsidR="008B7753" w:rsidRPr="008B7753">
        <w:rPr>
          <w:color w:val="000000"/>
        </w:rPr>
        <w:t>purchased</w:t>
      </w:r>
      <w:proofErr w:type="spellEnd"/>
      <w:r w:rsidR="008B7753" w:rsidRPr="008B7753">
        <w:rPr>
          <w:color w:val="000000"/>
        </w:rPr>
        <w:t xml:space="preserve">. </w:t>
      </w:r>
      <w:proofErr w:type="spellStart"/>
      <w:r w:rsidR="008B7753" w:rsidRPr="008B7753">
        <w:rPr>
          <w:color w:val="000000"/>
        </w:rPr>
        <w:t>Administrators</w:t>
      </w:r>
      <w:proofErr w:type="spellEnd"/>
      <w:r w:rsidR="008B7753" w:rsidRPr="008B7753">
        <w:rPr>
          <w:color w:val="000000"/>
        </w:rPr>
        <w:t xml:space="preserve"> can </w:t>
      </w:r>
      <w:proofErr w:type="spellStart"/>
      <w:r w:rsidR="008B7753" w:rsidRPr="008B7753">
        <w:rPr>
          <w:color w:val="000000"/>
        </w:rPr>
        <w:t>see</w:t>
      </w:r>
      <w:proofErr w:type="spellEnd"/>
      <w:r w:rsidR="008B7753" w:rsidRPr="008B7753">
        <w:rPr>
          <w:color w:val="000000"/>
        </w:rPr>
        <w:t xml:space="preserve"> all </w:t>
      </w:r>
      <w:proofErr w:type="spellStart"/>
      <w:r w:rsidR="008B7753" w:rsidRPr="008B7753">
        <w:rPr>
          <w:color w:val="000000"/>
        </w:rPr>
        <w:t>the</w:t>
      </w:r>
      <w:proofErr w:type="spellEnd"/>
      <w:r w:rsidR="008B7753" w:rsidRPr="008B7753">
        <w:rPr>
          <w:color w:val="000000"/>
        </w:rPr>
        <w:t xml:space="preserve"> </w:t>
      </w:r>
      <w:proofErr w:type="spellStart"/>
      <w:r w:rsidR="008B7753" w:rsidRPr="008B7753">
        <w:rPr>
          <w:color w:val="000000"/>
        </w:rPr>
        <w:t>children</w:t>
      </w:r>
      <w:proofErr w:type="spellEnd"/>
      <w:r w:rsidR="008B7753" w:rsidRPr="008B7753">
        <w:rPr>
          <w:color w:val="000000"/>
        </w:rPr>
        <w:t xml:space="preserve"> </w:t>
      </w:r>
      <w:proofErr w:type="spellStart"/>
      <w:r w:rsidR="008B7753" w:rsidRPr="008B7753">
        <w:rPr>
          <w:color w:val="000000"/>
        </w:rPr>
        <w:t>registered</w:t>
      </w:r>
      <w:proofErr w:type="spellEnd"/>
      <w:r w:rsidR="008B7753" w:rsidRPr="008B7753">
        <w:rPr>
          <w:color w:val="000000"/>
        </w:rPr>
        <w:t xml:space="preserve"> in </w:t>
      </w:r>
      <w:proofErr w:type="spellStart"/>
      <w:r w:rsidR="008B7753" w:rsidRPr="008B7753">
        <w:rPr>
          <w:color w:val="000000"/>
        </w:rPr>
        <w:t>the</w:t>
      </w:r>
      <w:proofErr w:type="spellEnd"/>
      <w:r w:rsidR="008B7753" w:rsidRPr="008B7753">
        <w:rPr>
          <w:color w:val="000000"/>
        </w:rPr>
        <w:t xml:space="preserve"> </w:t>
      </w:r>
      <w:proofErr w:type="spellStart"/>
      <w:r w:rsidR="008B7753" w:rsidRPr="008B7753">
        <w:rPr>
          <w:color w:val="000000"/>
        </w:rPr>
        <w:t>app</w:t>
      </w:r>
      <w:proofErr w:type="spellEnd"/>
      <w:r w:rsidR="008B7753" w:rsidRPr="008B7753">
        <w:rPr>
          <w:color w:val="000000"/>
        </w:rPr>
        <w:t xml:space="preserve">, </w:t>
      </w:r>
      <w:proofErr w:type="spellStart"/>
      <w:r w:rsidR="008B7753" w:rsidRPr="008B7753">
        <w:rPr>
          <w:color w:val="000000"/>
        </w:rPr>
        <w:t>those</w:t>
      </w:r>
      <w:proofErr w:type="spellEnd"/>
      <w:r w:rsidR="008B7753" w:rsidRPr="008B7753">
        <w:rPr>
          <w:color w:val="000000"/>
        </w:rPr>
        <w:t xml:space="preserve"> </w:t>
      </w:r>
      <w:proofErr w:type="spellStart"/>
      <w:r w:rsidR="008B7753" w:rsidRPr="008B7753">
        <w:rPr>
          <w:color w:val="000000"/>
        </w:rPr>
        <w:t>who</w:t>
      </w:r>
      <w:proofErr w:type="spellEnd"/>
      <w:r w:rsidR="008B7753" w:rsidRPr="008B7753">
        <w:rPr>
          <w:color w:val="000000"/>
        </w:rPr>
        <w:t xml:space="preserve"> </w:t>
      </w:r>
      <w:proofErr w:type="spellStart"/>
      <w:r w:rsidR="008B7753" w:rsidRPr="008B7753">
        <w:rPr>
          <w:color w:val="000000"/>
        </w:rPr>
        <w:t>stay</w:t>
      </w:r>
      <w:proofErr w:type="spellEnd"/>
      <w:r w:rsidR="008B7753" w:rsidRPr="008B7753">
        <w:rPr>
          <w:color w:val="000000"/>
        </w:rPr>
        <w:t xml:space="preserve"> in </w:t>
      </w:r>
      <w:proofErr w:type="spellStart"/>
      <w:r w:rsidR="008B7753" w:rsidRPr="008B7753">
        <w:rPr>
          <w:color w:val="000000"/>
        </w:rPr>
        <w:t>the</w:t>
      </w:r>
      <w:proofErr w:type="spellEnd"/>
      <w:r w:rsidR="008B7753" w:rsidRPr="008B7753">
        <w:rPr>
          <w:color w:val="000000"/>
        </w:rPr>
        <w:t xml:space="preserve"> </w:t>
      </w:r>
      <w:proofErr w:type="spellStart"/>
      <w:r w:rsidR="008B7753">
        <w:rPr>
          <w:color w:val="000000"/>
        </w:rPr>
        <w:t>school</w:t>
      </w:r>
      <w:proofErr w:type="spellEnd"/>
      <w:r w:rsidR="008B7753">
        <w:rPr>
          <w:color w:val="000000"/>
        </w:rPr>
        <w:t xml:space="preserve"> to </w:t>
      </w:r>
      <w:proofErr w:type="spellStart"/>
      <w:r w:rsidR="008B7753">
        <w:rPr>
          <w:color w:val="000000"/>
        </w:rPr>
        <w:t>have</w:t>
      </w:r>
      <w:proofErr w:type="spellEnd"/>
      <w:r w:rsidR="008B7753">
        <w:rPr>
          <w:color w:val="000000"/>
        </w:rPr>
        <w:t xml:space="preserve"> lunch</w:t>
      </w:r>
      <w:r w:rsidR="008B7753" w:rsidRPr="008B7753">
        <w:rPr>
          <w:color w:val="000000"/>
        </w:rPr>
        <w:t xml:space="preserve"> on </w:t>
      </w:r>
      <w:proofErr w:type="spellStart"/>
      <w:r w:rsidR="008B7753" w:rsidRPr="008B7753">
        <w:rPr>
          <w:color w:val="000000"/>
        </w:rPr>
        <w:t>the</w:t>
      </w:r>
      <w:proofErr w:type="spellEnd"/>
      <w:r w:rsidR="008B7753" w:rsidRPr="008B7753">
        <w:rPr>
          <w:color w:val="000000"/>
        </w:rPr>
        <w:t xml:space="preserve"> </w:t>
      </w:r>
      <w:proofErr w:type="spellStart"/>
      <w:r w:rsidR="008B7753" w:rsidRPr="008B7753">
        <w:rPr>
          <w:color w:val="000000"/>
        </w:rPr>
        <w:t>selected</w:t>
      </w:r>
      <w:proofErr w:type="spellEnd"/>
      <w:r w:rsidR="008B7753" w:rsidRPr="008B7753">
        <w:rPr>
          <w:color w:val="000000"/>
        </w:rPr>
        <w:t xml:space="preserve"> </w:t>
      </w:r>
      <w:proofErr w:type="spellStart"/>
      <w:r w:rsidR="008B7753" w:rsidRPr="008B7753">
        <w:rPr>
          <w:color w:val="000000"/>
        </w:rPr>
        <w:t>day</w:t>
      </w:r>
      <w:proofErr w:type="spellEnd"/>
      <w:r w:rsidR="008B7753" w:rsidRPr="008B7753">
        <w:rPr>
          <w:color w:val="000000"/>
        </w:rPr>
        <w:t xml:space="preserve"> </w:t>
      </w:r>
      <w:proofErr w:type="spellStart"/>
      <w:r w:rsidR="008B7753" w:rsidRPr="008B7753">
        <w:rPr>
          <w:color w:val="000000"/>
        </w:rPr>
        <w:t>and</w:t>
      </w:r>
      <w:proofErr w:type="spellEnd"/>
      <w:r w:rsidR="008B7753" w:rsidRPr="008B7753">
        <w:rPr>
          <w:color w:val="000000"/>
        </w:rPr>
        <w:t xml:space="preserve"> can </w:t>
      </w:r>
      <w:proofErr w:type="spellStart"/>
      <w:r w:rsidR="008B7753">
        <w:rPr>
          <w:color w:val="000000"/>
        </w:rPr>
        <w:t>also</w:t>
      </w:r>
      <w:proofErr w:type="spellEnd"/>
      <w:r w:rsidR="008B7753">
        <w:rPr>
          <w:color w:val="000000"/>
        </w:rPr>
        <w:t xml:space="preserve"> </w:t>
      </w:r>
      <w:proofErr w:type="spellStart"/>
      <w:r w:rsidR="008B7753" w:rsidRPr="008B7753">
        <w:rPr>
          <w:color w:val="000000"/>
        </w:rPr>
        <w:t>add</w:t>
      </w:r>
      <w:proofErr w:type="spellEnd"/>
      <w:r w:rsidR="008B7753" w:rsidRPr="008B7753">
        <w:rPr>
          <w:color w:val="000000"/>
        </w:rPr>
        <w:t xml:space="preserve"> </w:t>
      </w:r>
      <w:proofErr w:type="spellStart"/>
      <w:r w:rsidR="008B7753" w:rsidRPr="008B7753">
        <w:rPr>
          <w:color w:val="000000"/>
        </w:rPr>
        <w:t>menus</w:t>
      </w:r>
      <w:proofErr w:type="spellEnd"/>
      <w:r w:rsidR="008B7753" w:rsidRPr="008B7753">
        <w:rPr>
          <w:color w:val="000000"/>
        </w:rPr>
        <w:t xml:space="preserve">. </w:t>
      </w:r>
      <w:proofErr w:type="spellStart"/>
      <w:r w:rsidR="008B7753" w:rsidRPr="008B7753">
        <w:rPr>
          <w:color w:val="000000"/>
        </w:rPr>
        <w:t>The</w:t>
      </w:r>
      <w:proofErr w:type="spellEnd"/>
      <w:r w:rsidR="008B7753" w:rsidRPr="008B7753">
        <w:rPr>
          <w:color w:val="000000"/>
        </w:rPr>
        <w:t xml:space="preserve"> </w:t>
      </w:r>
      <w:proofErr w:type="spellStart"/>
      <w:r w:rsidR="008B7753" w:rsidRPr="008B7753">
        <w:rPr>
          <w:color w:val="000000"/>
        </w:rPr>
        <w:t>application</w:t>
      </w:r>
      <w:proofErr w:type="spellEnd"/>
      <w:r w:rsidR="008B7753" w:rsidRPr="008B7753">
        <w:rPr>
          <w:color w:val="000000"/>
        </w:rPr>
        <w:t xml:space="preserve"> </w:t>
      </w:r>
      <w:proofErr w:type="spellStart"/>
      <w:r w:rsidR="008B7753" w:rsidRPr="008B7753">
        <w:rPr>
          <w:color w:val="000000"/>
        </w:rPr>
        <w:t>will</w:t>
      </w:r>
      <w:proofErr w:type="spellEnd"/>
      <w:r w:rsidR="008B7753" w:rsidRPr="008B7753">
        <w:rPr>
          <w:color w:val="000000"/>
        </w:rPr>
        <w:t xml:space="preserve"> </w:t>
      </w:r>
      <w:proofErr w:type="spellStart"/>
      <w:r w:rsidR="008B7753" w:rsidRPr="008B7753">
        <w:rPr>
          <w:color w:val="000000"/>
        </w:rPr>
        <w:t>continue</w:t>
      </w:r>
      <w:proofErr w:type="spellEnd"/>
      <w:r w:rsidR="008B7753" w:rsidRPr="008B7753">
        <w:rPr>
          <w:color w:val="000000"/>
        </w:rPr>
        <w:t xml:space="preserve"> to </w:t>
      </w:r>
      <w:proofErr w:type="spellStart"/>
      <w:r w:rsidR="008B7753" w:rsidRPr="008B7753">
        <w:rPr>
          <w:color w:val="000000"/>
        </w:rPr>
        <w:t>develop</w:t>
      </w:r>
      <w:proofErr w:type="spellEnd"/>
      <w:r w:rsidR="008B7753" w:rsidRPr="008B7753">
        <w:rPr>
          <w:color w:val="000000"/>
        </w:rPr>
        <w:t xml:space="preserve"> </w:t>
      </w:r>
      <w:proofErr w:type="spellStart"/>
      <w:r w:rsidR="008B7753" w:rsidRPr="008B7753">
        <w:rPr>
          <w:color w:val="000000"/>
        </w:rPr>
        <w:t>even</w:t>
      </w:r>
      <w:proofErr w:type="spellEnd"/>
      <w:r w:rsidR="008B7753" w:rsidRPr="008B7753">
        <w:rPr>
          <w:color w:val="000000"/>
        </w:rPr>
        <w:t xml:space="preserve"> </w:t>
      </w:r>
      <w:proofErr w:type="spellStart"/>
      <w:r w:rsidR="008B7753">
        <w:rPr>
          <w:color w:val="000000"/>
        </w:rPr>
        <w:t>when</w:t>
      </w:r>
      <w:proofErr w:type="spellEnd"/>
      <w:r w:rsidR="008B7753" w:rsidRPr="008B7753">
        <w:rPr>
          <w:color w:val="000000"/>
        </w:rPr>
        <w:t xml:space="preserve"> </w:t>
      </w:r>
      <w:proofErr w:type="spellStart"/>
      <w:r w:rsidR="008B7753" w:rsidRPr="008B7753">
        <w:rPr>
          <w:color w:val="000000"/>
        </w:rPr>
        <w:t>the</w:t>
      </w:r>
      <w:proofErr w:type="spellEnd"/>
      <w:r w:rsidR="008B7753" w:rsidRPr="008B7753">
        <w:rPr>
          <w:color w:val="000000"/>
        </w:rPr>
        <w:t xml:space="preserve"> TFG is </w:t>
      </w:r>
      <w:proofErr w:type="spellStart"/>
      <w:r w:rsidR="008B7753" w:rsidRPr="008B7753">
        <w:rPr>
          <w:color w:val="000000"/>
        </w:rPr>
        <w:t>completed</w:t>
      </w:r>
      <w:proofErr w:type="spellEnd"/>
      <w:r w:rsidR="008B7753" w:rsidRPr="008B7753">
        <w:rPr>
          <w:color w:val="000000"/>
        </w:rPr>
        <w:t xml:space="preserve">, in </w:t>
      </w:r>
      <w:proofErr w:type="spellStart"/>
      <w:r w:rsidR="008B7753" w:rsidRPr="008B7753">
        <w:rPr>
          <w:color w:val="000000"/>
        </w:rPr>
        <w:t>order</w:t>
      </w:r>
      <w:proofErr w:type="spellEnd"/>
      <w:r w:rsidR="008B7753" w:rsidRPr="008B7753">
        <w:rPr>
          <w:color w:val="000000"/>
        </w:rPr>
        <w:t xml:space="preserve"> to get a </w:t>
      </w:r>
      <w:proofErr w:type="spellStart"/>
      <w:r w:rsidR="008B7753" w:rsidRPr="008B7753">
        <w:rPr>
          <w:color w:val="000000"/>
        </w:rPr>
        <w:t>functional</w:t>
      </w:r>
      <w:proofErr w:type="spellEnd"/>
      <w:r w:rsidR="008B7753" w:rsidRPr="008B7753">
        <w:rPr>
          <w:color w:val="000000"/>
        </w:rPr>
        <w:t xml:space="preserve"> </w:t>
      </w:r>
      <w:proofErr w:type="spellStart"/>
      <w:r w:rsidR="008B7753" w:rsidRPr="008B7753">
        <w:rPr>
          <w:color w:val="000000"/>
        </w:rPr>
        <w:t>app</w:t>
      </w:r>
      <w:proofErr w:type="spellEnd"/>
      <w:r w:rsidR="008B7753" w:rsidRPr="008B7753">
        <w:rPr>
          <w:color w:val="000000"/>
        </w:rPr>
        <w:t xml:space="preserve"> in </w:t>
      </w:r>
      <w:proofErr w:type="spellStart"/>
      <w:r w:rsidR="008B7753" w:rsidRPr="008B7753">
        <w:rPr>
          <w:color w:val="000000"/>
        </w:rPr>
        <w:t>different</w:t>
      </w:r>
      <w:proofErr w:type="spellEnd"/>
      <w:r w:rsidR="008B7753" w:rsidRPr="008B7753">
        <w:rPr>
          <w:color w:val="000000"/>
        </w:rPr>
        <w:t xml:space="preserve"> </w:t>
      </w:r>
      <w:proofErr w:type="spellStart"/>
      <w:r w:rsidR="008B7753" w:rsidRPr="008B7753">
        <w:rPr>
          <w:color w:val="000000"/>
        </w:rPr>
        <w:t>schools</w:t>
      </w:r>
      <w:proofErr w:type="spellEnd"/>
      <w:r w:rsidR="008B7753" w:rsidRPr="008B7753">
        <w:rPr>
          <w:color w:val="000000"/>
        </w:rPr>
        <w:t>.</w:t>
      </w:r>
    </w:p>
    <w:p w14:paraId="7C58349C" w14:textId="194A5226" w:rsidR="00923AE3" w:rsidRDefault="003410C8" w:rsidP="00923AE3">
      <w:pPr>
        <w:pStyle w:val="ABSTRACT"/>
        <w:spacing w:line="240" w:lineRule="auto"/>
        <w:ind w:left="482" w:right="482"/>
        <w:rPr>
          <w:color w:val="000000"/>
        </w:rPr>
      </w:pPr>
      <w:proofErr w:type="spellStart"/>
      <w:r w:rsidRPr="004750F7">
        <w:rPr>
          <w:b/>
          <w:color w:val="000000"/>
        </w:rPr>
        <w:t>Index</w:t>
      </w:r>
      <w:proofErr w:type="spellEnd"/>
      <w:r w:rsidRPr="004750F7">
        <w:rPr>
          <w:b/>
          <w:color w:val="000000"/>
        </w:rPr>
        <w:t xml:space="preserve"> </w:t>
      </w:r>
      <w:proofErr w:type="spellStart"/>
      <w:r w:rsidRPr="004750F7">
        <w:rPr>
          <w:b/>
          <w:color w:val="000000"/>
        </w:rPr>
        <w:t>Terms</w:t>
      </w:r>
      <w:proofErr w:type="spellEnd"/>
      <w:r w:rsidRPr="004750F7">
        <w:rPr>
          <w:color w:val="000000"/>
        </w:rPr>
        <w:t>—</w:t>
      </w:r>
      <w:r w:rsidR="00923AE3" w:rsidRPr="00923AE3">
        <w:rPr>
          <w:color w:val="000000"/>
        </w:rPr>
        <w:t xml:space="preserve"> </w:t>
      </w:r>
      <w:proofErr w:type="spellStart"/>
      <w:r w:rsidR="00923AE3">
        <w:rPr>
          <w:color w:val="000000"/>
        </w:rPr>
        <w:t>ReactJS</w:t>
      </w:r>
      <w:proofErr w:type="spellEnd"/>
      <w:r w:rsidR="00923AE3">
        <w:rPr>
          <w:color w:val="000000"/>
        </w:rPr>
        <w:t xml:space="preserve">, JSX, DOM, PHP, </w:t>
      </w:r>
      <w:proofErr w:type="spellStart"/>
      <w:r w:rsidR="00923AE3">
        <w:rPr>
          <w:color w:val="000000"/>
        </w:rPr>
        <w:t>JavaScript</w:t>
      </w:r>
      <w:proofErr w:type="spellEnd"/>
      <w:r w:rsidR="00923AE3">
        <w:rPr>
          <w:color w:val="000000"/>
        </w:rPr>
        <w:t xml:space="preserve">, HTML, CSS, Data Base, </w:t>
      </w:r>
      <w:proofErr w:type="spellStart"/>
      <w:r w:rsidR="00923AE3">
        <w:rPr>
          <w:color w:val="000000"/>
        </w:rPr>
        <w:t>Trello</w:t>
      </w:r>
      <w:proofErr w:type="spellEnd"/>
      <w:r w:rsidR="00923AE3">
        <w:rPr>
          <w:color w:val="000000"/>
        </w:rPr>
        <w:t xml:space="preserve">, </w:t>
      </w:r>
      <w:proofErr w:type="spellStart"/>
      <w:r w:rsidR="00923AE3">
        <w:rPr>
          <w:color w:val="000000"/>
        </w:rPr>
        <w:t>BitBucket</w:t>
      </w:r>
      <w:proofErr w:type="spellEnd"/>
      <w:r w:rsidR="00923AE3">
        <w:rPr>
          <w:color w:val="000000"/>
        </w:rPr>
        <w:t xml:space="preserve">, Metodologia </w:t>
      </w:r>
      <w:proofErr w:type="spellStart"/>
      <w:r w:rsidR="00923AE3">
        <w:rPr>
          <w:color w:val="000000"/>
        </w:rPr>
        <w:t>Agile</w:t>
      </w:r>
      <w:proofErr w:type="spellEnd"/>
      <w:r w:rsidR="00923AE3">
        <w:rPr>
          <w:color w:val="000000"/>
        </w:rPr>
        <w:t xml:space="preserve">, Web </w:t>
      </w:r>
      <w:proofErr w:type="spellStart"/>
      <w:r w:rsidR="00923AE3">
        <w:rPr>
          <w:color w:val="000000"/>
        </w:rPr>
        <w:t>aplication</w:t>
      </w:r>
      <w:proofErr w:type="spellEnd"/>
      <w:r w:rsidR="00923AE3">
        <w:rPr>
          <w:color w:val="000000"/>
        </w:rPr>
        <w:t xml:space="preserve">, </w:t>
      </w:r>
      <w:proofErr w:type="spellStart"/>
      <w:r w:rsidR="00923AE3">
        <w:rPr>
          <w:color w:val="000000"/>
        </w:rPr>
        <w:t>Library</w:t>
      </w:r>
      <w:proofErr w:type="spellEnd"/>
      <w:r w:rsidR="00923AE3">
        <w:rPr>
          <w:color w:val="000000"/>
        </w:rPr>
        <w:t xml:space="preserve">, </w:t>
      </w:r>
      <w:proofErr w:type="spellStart"/>
      <w:r w:rsidR="00923AE3">
        <w:rPr>
          <w:color w:val="000000"/>
        </w:rPr>
        <w:t>Framework</w:t>
      </w:r>
      <w:proofErr w:type="spellEnd"/>
      <w:r w:rsidR="00923AE3">
        <w:rPr>
          <w:color w:val="000000"/>
        </w:rPr>
        <w:t xml:space="preserve">, API Fetch, </w:t>
      </w:r>
      <w:proofErr w:type="spellStart"/>
      <w:r w:rsidR="00923AE3">
        <w:rPr>
          <w:color w:val="000000"/>
        </w:rPr>
        <w:t>Backend</w:t>
      </w:r>
      <w:proofErr w:type="spellEnd"/>
      <w:r w:rsidR="00923AE3">
        <w:rPr>
          <w:color w:val="000000"/>
        </w:rPr>
        <w:t xml:space="preserve">, </w:t>
      </w:r>
      <w:proofErr w:type="spellStart"/>
      <w:r w:rsidR="00923AE3">
        <w:rPr>
          <w:color w:val="000000"/>
        </w:rPr>
        <w:t>Ticket</w:t>
      </w:r>
      <w:proofErr w:type="spellEnd"/>
      <w:r w:rsidR="00923AE3">
        <w:rPr>
          <w:color w:val="000000"/>
        </w:rPr>
        <w:t xml:space="preserve"> </w:t>
      </w:r>
      <w:proofErr w:type="spellStart"/>
      <w:r w:rsidR="00923AE3">
        <w:rPr>
          <w:color w:val="000000"/>
        </w:rPr>
        <w:t>school</w:t>
      </w:r>
      <w:proofErr w:type="spellEnd"/>
      <w:r w:rsidR="00923AE3">
        <w:rPr>
          <w:color w:val="000000"/>
        </w:rPr>
        <w:t xml:space="preserve"> lunch</w:t>
      </w:r>
      <w:r w:rsidR="007E12B2">
        <w:rPr>
          <w:color w:val="000000"/>
        </w:rPr>
        <w:t xml:space="preserve">, Components </w:t>
      </w:r>
      <w:proofErr w:type="spellStart"/>
      <w:r w:rsidR="007E12B2">
        <w:rPr>
          <w:color w:val="000000"/>
        </w:rPr>
        <w:t>Tree</w:t>
      </w:r>
      <w:proofErr w:type="spellEnd"/>
      <w:r w:rsidR="00923AE3">
        <w:rPr>
          <w:color w:val="000000"/>
        </w:rPr>
        <w:t>.</w:t>
      </w:r>
    </w:p>
    <w:p w14:paraId="5F6763DF" w14:textId="77777777" w:rsidR="00923AE3" w:rsidRPr="00923AE3" w:rsidRDefault="00923AE3" w:rsidP="00923AE3">
      <w:pPr>
        <w:pStyle w:val="ABSTRACT"/>
        <w:spacing w:line="240" w:lineRule="auto"/>
        <w:ind w:left="482" w:right="482"/>
        <w:rPr>
          <w:color w:val="000000"/>
        </w:rPr>
      </w:pPr>
    </w:p>
    <w:p w14:paraId="64556491" w14:textId="77777777" w:rsidR="003410C8" w:rsidRPr="00FD473C" w:rsidRDefault="003410C8">
      <w:pPr>
        <w:pStyle w:val="PARAGRAPHnoindent"/>
        <w:spacing w:before="120"/>
        <w:jc w:val="center"/>
        <w:rPr>
          <w:color w:val="000000"/>
        </w:rPr>
      </w:pPr>
      <w:r w:rsidRPr="00FD473C">
        <w:rPr>
          <w:color w:val="000000"/>
        </w:rPr>
        <w:t>——————————</w:t>
      </w:r>
      <w:r w:rsidRPr="00FD473C">
        <w:rPr>
          <w:rFonts w:ascii="Times New Roman" w:hAnsi="Times New Roman"/>
          <w:color w:val="000000"/>
          <w:position w:val="-2"/>
        </w:rPr>
        <w:t xml:space="preserve">   </w:t>
      </w:r>
      <w:r w:rsidRPr="00FD473C">
        <w:rPr>
          <w:rFonts w:ascii="Wingdings" w:hAnsi="Wingdings"/>
          <w:color w:val="000000"/>
          <w:position w:val="-2"/>
        </w:rPr>
        <w:sym w:font="Wingdings" w:char="F075"/>
      </w:r>
      <w:r w:rsidRPr="00FD473C">
        <w:rPr>
          <w:rFonts w:ascii="Times New Roman" w:hAnsi="Times New Roman"/>
          <w:color w:val="000000"/>
          <w:position w:val="-2"/>
        </w:rPr>
        <w:t xml:space="preserve">   </w:t>
      </w:r>
      <w:r w:rsidRPr="00FD473C">
        <w:rPr>
          <w:color w:val="000000"/>
        </w:rPr>
        <w:t>——————————</w:t>
      </w:r>
    </w:p>
    <w:p w14:paraId="18373111" w14:textId="77777777" w:rsidR="00E73435" w:rsidRPr="00FD473C" w:rsidRDefault="00E73435" w:rsidP="00E73435">
      <w:pPr>
        <w:pStyle w:val="Ttulo1"/>
        <w:spacing w:before="200" w:line="240" w:lineRule="auto"/>
        <w:rPr>
          <w:color w:val="000000"/>
        </w:rPr>
        <w:sectPr w:rsidR="00E73435"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rPr>
        <w:t>1</w:t>
      </w:r>
      <w:r>
        <w:rPr>
          <w:color w:val="000000"/>
        </w:rPr>
        <w:tab/>
        <w:t xml:space="preserve">Introducció </w:t>
      </w:r>
    </w:p>
    <w:p w14:paraId="186212E0" w14:textId="77777777" w:rsidR="00E73435" w:rsidRPr="00996D65" w:rsidRDefault="00E73435" w:rsidP="00E73435">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rPr>
      </w:pPr>
      <w:bookmarkStart w:id="1" w:name="_Hlk74939931"/>
      <w:r w:rsidRPr="00996D65">
        <w:rPr>
          <w:rFonts w:ascii="Palatino" w:hAnsi="Palatino"/>
          <w:color w:val="000000"/>
          <w:spacing w:val="-2"/>
          <w:position w:val="-4"/>
          <w:sz w:val="50"/>
          <w:szCs w:val="56"/>
        </w:rPr>
        <w:t>A</w:t>
      </w:r>
    </w:p>
    <w:p w14:paraId="057AC99C" w14:textId="3ED6E99B" w:rsidR="00E73435" w:rsidRPr="00996D65" w:rsidRDefault="00E73435" w:rsidP="009E26B8">
      <w:pPr>
        <w:pStyle w:val="PARAGRAPHnoindent"/>
        <w:spacing w:line="240" w:lineRule="auto"/>
        <w:rPr>
          <w:color w:val="000000"/>
        </w:rPr>
      </w:pPr>
      <w:r w:rsidRPr="00996D65">
        <w:rPr>
          <w:color w:val="000000"/>
        </w:rPr>
        <w:t xml:space="preserve">ctualment estem vivint l'era de la informació, i en aquests temps ens és estrany no trobar una aplicació per gairebé qualsevol cosa. </w:t>
      </w:r>
      <w:r w:rsidR="003863C7">
        <w:rPr>
          <w:color w:val="000000"/>
        </w:rPr>
        <w:t>A</w:t>
      </w:r>
      <w:r w:rsidR="0093264D">
        <w:rPr>
          <w:color w:val="000000"/>
        </w:rPr>
        <w:t xml:space="preserve"> </w:t>
      </w:r>
      <w:r w:rsidR="003863C7">
        <w:rPr>
          <w:color w:val="000000"/>
        </w:rPr>
        <w:t>vegades,</w:t>
      </w:r>
      <w:r w:rsidRPr="00996D65">
        <w:rPr>
          <w:color w:val="000000"/>
        </w:rPr>
        <w:t xml:space="preserve"> ens trobem que per a problemes quotidians no existeix l'aplicació desitjada. Si ets pare o mare potser t'has trobat amb el problema de què l'escola dels teus fills no t'ho posa fàcil per comprar tiquets menjador, i voldries que una aplicació t'ho </w:t>
      </w:r>
      <w:r w:rsidR="0093264D">
        <w:rPr>
          <w:color w:val="000000"/>
        </w:rPr>
        <w:t>resolgués</w:t>
      </w:r>
      <w:r w:rsidRPr="00996D65">
        <w:rPr>
          <w:color w:val="000000"/>
        </w:rPr>
        <w:t xml:space="preserve"> fàcilment, sense haver d'estar trucant, fent ingressos a comptes bancaris, o fent-te tu la gestió dels tiquets que et queden.</w:t>
      </w:r>
    </w:p>
    <w:p w14:paraId="52951BEB" w14:textId="77777777" w:rsidR="00E73435" w:rsidRPr="00996D65" w:rsidRDefault="00E73435" w:rsidP="00E73435">
      <w:pPr>
        <w:pStyle w:val="PARAGRAPH"/>
      </w:pPr>
    </w:p>
    <w:p w14:paraId="1C42CBED" w14:textId="77777777" w:rsidR="0067235A" w:rsidRPr="00996D65" w:rsidRDefault="0067235A" w:rsidP="0067235A">
      <w:pPr>
        <w:pStyle w:val="AUTHORAFFILIATION"/>
        <w:framePr w:h="1411" w:hRule="exact" w:vSpace="0" w:wrap="around" w:vAnchor="page" w:hAnchor="page" w:x="676" w:y="13381"/>
        <w:spacing w:before="120" w:after="60" w:line="240" w:lineRule="auto"/>
        <w:jc w:val="center"/>
        <w:rPr>
          <w:i w:val="0"/>
          <w:color w:val="000000"/>
        </w:rPr>
      </w:pPr>
      <w:r w:rsidRPr="00996D65">
        <w:rPr>
          <w:rFonts w:ascii="Times New Roman" w:hAnsi="Times New Roman"/>
          <w:i w:val="0"/>
          <w:color w:val="000000"/>
          <w:sz w:val="14"/>
        </w:rPr>
        <w:t>————————————————</w:t>
      </w:r>
    </w:p>
    <w:p w14:paraId="49960B2E" w14:textId="77777777" w:rsidR="0067235A" w:rsidRPr="00996D65" w:rsidRDefault="0067235A" w:rsidP="0067235A">
      <w:pPr>
        <w:pStyle w:val="AUTHORAFFILIATION"/>
        <w:framePr w:h="1411" w:hRule="exact" w:vSpace="0" w:wrap="around" w:vAnchor="page" w:hAnchor="page" w:x="676" w:y="13381"/>
        <w:numPr>
          <w:ilvl w:val="0"/>
          <w:numId w:val="1"/>
        </w:numPr>
        <w:spacing w:line="240" w:lineRule="auto"/>
        <w:jc w:val="left"/>
        <w:rPr>
          <w:i w:val="0"/>
          <w:color w:val="000000"/>
        </w:rPr>
      </w:pPr>
      <w:r w:rsidRPr="00996D65">
        <w:rPr>
          <w:color w:val="000000"/>
        </w:rPr>
        <w:t>E-mail de contacte: lucasgarridoantolino99@gmail.com</w:t>
      </w:r>
    </w:p>
    <w:p w14:paraId="1C37B383" w14:textId="77777777" w:rsidR="0067235A" w:rsidRPr="00996D65" w:rsidRDefault="0067235A" w:rsidP="0067235A">
      <w:pPr>
        <w:pStyle w:val="AUTHORAFFILIATION"/>
        <w:framePr w:h="1411" w:hRule="exact" w:vSpace="0" w:wrap="around" w:vAnchor="page" w:hAnchor="page" w:x="676" w:y="13381"/>
        <w:numPr>
          <w:ilvl w:val="0"/>
          <w:numId w:val="1"/>
        </w:numPr>
        <w:spacing w:line="240" w:lineRule="auto"/>
        <w:jc w:val="left"/>
        <w:rPr>
          <w:i w:val="0"/>
          <w:color w:val="000000"/>
        </w:rPr>
      </w:pPr>
      <w:r w:rsidRPr="00996D65">
        <w:rPr>
          <w:color w:val="000000"/>
        </w:rPr>
        <w:t>Menció realitzada: Enginyeria de Tecnologies de la Informació</w:t>
      </w:r>
    </w:p>
    <w:p w14:paraId="1FEE6D3A" w14:textId="77777777" w:rsidR="0067235A" w:rsidRPr="00996D65" w:rsidRDefault="0067235A" w:rsidP="0067235A">
      <w:pPr>
        <w:pStyle w:val="AUTHORAFFILIATION"/>
        <w:framePr w:h="1411" w:hRule="exact" w:vSpace="0" w:wrap="around" w:vAnchor="page" w:hAnchor="page" w:x="676" w:y="13381"/>
        <w:numPr>
          <w:ilvl w:val="0"/>
          <w:numId w:val="1"/>
        </w:numPr>
        <w:spacing w:line="240" w:lineRule="auto"/>
        <w:jc w:val="left"/>
        <w:rPr>
          <w:i w:val="0"/>
          <w:color w:val="000000"/>
        </w:rPr>
      </w:pPr>
      <w:r w:rsidRPr="00996D65">
        <w:rPr>
          <w:color w:val="000000"/>
        </w:rPr>
        <w:t xml:space="preserve">Treball </w:t>
      </w:r>
      <w:proofErr w:type="spellStart"/>
      <w:r w:rsidRPr="00996D65">
        <w:rPr>
          <w:color w:val="000000"/>
        </w:rPr>
        <w:t>tutoritzat</w:t>
      </w:r>
      <w:proofErr w:type="spellEnd"/>
      <w:r w:rsidRPr="00996D65">
        <w:rPr>
          <w:color w:val="000000"/>
        </w:rPr>
        <w:t xml:space="preserve"> per: Joan Bartrina </w:t>
      </w:r>
      <w:proofErr w:type="spellStart"/>
      <w:r w:rsidRPr="00996D65">
        <w:rPr>
          <w:color w:val="000000"/>
        </w:rPr>
        <w:t>Rapesta</w:t>
      </w:r>
      <w:proofErr w:type="spellEnd"/>
      <w:r w:rsidRPr="00996D65">
        <w:rPr>
          <w:color w:val="000000"/>
        </w:rPr>
        <w:t xml:space="preserve"> (</w:t>
      </w:r>
      <w:r>
        <w:rPr>
          <w:color w:val="000000"/>
        </w:rPr>
        <w:t>Enginyeria de la Informació i de les Comunicacions</w:t>
      </w:r>
      <w:r w:rsidRPr="00996D65">
        <w:rPr>
          <w:color w:val="000000"/>
        </w:rPr>
        <w:t>)</w:t>
      </w:r>
    </w:p>
    <w:p w14:paraId="18E10C3C" w14:textId="77777777" w:rsidR="0067235A" w:rsidRPr="00996D65" w:rsidRDefault="0067235A" w:rsidP="0067235A">
      <w:pPr>
        <w:pStyle w:val="AUTHORAFFILIATION"/>
        <w:framePr w:h="1411" w:hRule="exact" w:vSpace="0" w:wrap="around" w:vAnchor="page" w:hAnchor="page" w:x="676" w:y="13381"/>
        <w:numPr>
          <w:ilvl w:val="0"/>
          <w:numId w:val="1"/>
        </w:numPr>
        <w:spacing w:line="240" w:lineRule="auto"/>
        <w:jc w:val="left"/>
        <w:rPr>
          <w:i w:val="0"/>
          <w:color w:val="000000"/>
        </w:rPr>
      </w:pPr>
      <w:r w:rsidRPr="00996D65">
        <w:rPr>
          <w:color w:val="000000"/>
        </w:rPr>
        <w:t>Curs 2020/21</w:t>
      </w:r>
    </w:p>
    <w:p w14:paraId="2531F5AE" w14:textId="55CCC296" w:rsidR="00E73435" w:rsidRPr="009E26B8" w:rsidRDefault="009E26B8" w:rsidP="009E26B8">
      <w:pPr>
        <w:pStyle w:val="PARAGRAPHnoindent"/>
        <w:spacing w:line="240" w:lineRule="auto"/>
        <w:rPr>
          <w:color w:val="000000"/>
        </w:rPr>
      </w:pPr>
      <w:r>
        <w:rPr>
          <w:color w:val="000000"/>
        </w:rPr>
        <w:t xml:space="preserve">    </w:t>
      </w:r>
      <w:r w:rsidR="00E73435" w:rsidRPr="00996D65">
        <w:rPr>
          <w:color w:val="000000"/>
        </w:rPr>
        <w:t>Normalment les escoles no disposen d’aplicacions per la gestió dels tiquets menjador, i els pares i mares es troben amb la molèstia de gestionar l’estada al menjador dels infants des de diferents plataformes</w:t>
      </w:r>
      <w:r w:rsidR="0093264D">
        <w:rPr>
          <w:color w:val="000000"/>
        </w:rPr>
        <w:t>,</w:t>
      </w:r>
      <w:r w:rsidR="00E73435" w:rsidRPr="00996D65">
        <w:rPr>
          <w:color w:val="000000"/>
        </w:rPr>
        <w:t xml:space="preserve"> com l’ús del </w:t>
      </w:r>
      <w:r w:rsidR="00E73435" w:rsidRPr="00996D65">
        <w:rPr>
          <w:color w:val="000000"/>
        </w:rPr>
        <w:t xml:space="preserve">telèfon per concretar el dia que es quedarà al menjador, aplicació del banc per realitzar les transferències i </w:t>
      </w:r>
      <w:r w:rsidR="003863C7">
        <w:rPr>
          <w:color w:val="000000"/>
        </w:rPr>
        <w:t xml:space="preserve">un full de càlcul </w:t>
      </w:r>
      <w:r w:rsidR="00E73435" w:rsidRPr="00996D65">
        <w:rPr>
          <w:color w:val="000000"/>
        </w:rPr>
        <w:t xml:space="preserve">per controlar els tiquets que els queden. Aquest procés pot ser molest i molt lent, amb </w:t>
      </w:r>
      <w:r w:rsidR="00E73435" w:rsidRPr="00D80351">
        <w:rPr>
          <w:color w:val="000000"/>
        </w:rPr>
        <w:t>equivocacions</w:t>
      </w:r>
      <w:r w:rsidR="00E73435" w:rsidRPr="00996D65">
        <w:rPr>
          <w:color w:val="000000"/>
        </w:rPr>
        <w:t xml:space="preserve"> per part del pare o mare, o de la gestió de l’escola a l’hora de tramitar els tiquets o els dies que es queden al menjador.  </w:t>
      </w:r>
    </w:p>
    <w:p w14:paraId="38584820" w14:textId="195DAB61" w:rsidR="00E73435" w:rsidRPr="00996D65" w:rsidRDefault="00E73435" w:rsidP="009E26B8">
      <w:pPr>
        <w:pStyle w:val="PARAGRAPH"/>
        <w:ind w:firstLine="160"/>
      </w:pPr>
      <w:r w:rsidRPr="00996D65">
        <w:t xml:space="preserve">Envers a aquest problema, </w:t>
      </w:r>
      <w:r w:rsidR="00F04923">
        <w:t>s’ha</w:t>
      </w:r>
      <w:r w:rsidRPr="00996D65">
        <w:t xml:space="preserve"> plantejat crear una solució en forma d’aplicació web per la gestió dels tiquets menjador d'una escola, on el pare o mare pugui pagar i controlar els dies que els seus fills es queden al menjador d'una manera fàcil </w:t>
      </w:r>
      <w:r w:rsidR="00923AE3">
        <w:t>i</w:t>
      </w:r>
      <w:r w:rsidRPr="00996D65">
        <w:t xml:space="preserve"> intuïtiva. Els usuaris podran entrar des de qualsevol lloc connectant-se a l'URL corresponent. L'escola o la direcció del menjador haurà de proporcionar als pares o mares </w:t>
      </w:r>
      <w:r w:rsidR="0093264D">
        <w:t>els</w:t>
      </w:r>
      <w:r w:rsidRPr="00996D65">
        <w:t xml:space="preserve"> credencials d’accés per poder utilitzar la web. Aquest</w:t>
      </w:r>
      <w:r w:rsidR="0093264D">
        <w:t>s</w:t>
      </w:r>
      <w:r w:rsidRPr="00996D65">
        <w:t xml:space="preserve"> hauran d'incloure al seu perfil el nom, el curs i l'edat del seu fill per poder comprar els tiquets. A més</w:t>
      </w:r>
      <w:r w:rsidR="0093264D">
        <w:t>,</w:t>
      </w:r>
      <w:r w:rsidRPr="00996D65">
        <w:t xml:space="preserve"> el gestor dels tiquets, com l'escola o l'AMPA, podrà controlar quins infants es queden cada dia al menjador i de quin </w:t>
      </w:r>
      <w:r w:rsidR="0093264D">
        <w:t>curs</w:t>
      </w:r>
      <w:r w:rsidRPr="00996D65">
        <w:t xml:space="preserve"> són.</w:t>
      </w:r>
    </w:p>
    <w:p w14:paraId="2CFAE968" w14:textId="57849420" w:rsidR="00643155" w:rsidRPr="00FD473C" w:rsidRDefault="00643155" w:rsidP="00643155">
      <w:pPr>
        <w:pStyle w:val="CCCLINE"/>
        <w:framePr w:w="4632" w:vSpace="238" w:wrap="notBeside" w:hAnchor="page" w:x="3041" w:y="14951"/>
        <w:spacing w:line="240" w:lineRule="auto"/>
        <w:rPr>
          <w:color w:val="000000"/>
          <w:spacing w:val="0"/>
        </w:rPr>
      </w:pPr>
      <w:r>
        <w:rPr>
          <w:color w:val="000000"/>
          <w:spacing w:val="0"/>
        </w:rPr>
        <w:t>Juny</w:t>
      </w:r>
      <w:r w:rsidRPr="00FD473C">
        <w:rPr>
          <w:color w:val="000000"/>
          <w:spacing w:val="0"/>
        </w:rPr>
        <w:t xml:space="preserve"> de 20</w:t>
      </w:r>
      <w:r>
        <w:rPr>
          <w:color w:val="000000"/>
          <w:spacing w:val="0"/>
        </w:rPr>
        <w:t>21</w:t>
      </w:r>
      <w:r w:rsidRPr="00FD473C">
        <w:rPr>
          <w:color w:val="000000"/>
          <w:spacing w:val="0"/>
        </w:rPr>
        <w:t>, E</w:t>
      </w:r>
      <w:r>
        <w:rPr>
          <w:color w:val="000000"/>
          <w:spacing w:val="0"/>
        </w:rPr>
        <w:t>scola d’</w:t>
      </w:r>
      <w:r w:rsidRPr="00FD473C">
        <w:rPr>
          <w:color w:val="000000"/>
          <w:spacing w:val="0"/>
        </w:rPr>
        <w:t>E</w:t>
      </w:r>
      <w:r>
        <w:rPr>
          <w:color w:val="000000"/>
          <w:spacing w:val="0"/>
        </w:rPr>
        <w:t>nginyeria (UAB)</w:t>
      </w:r>
    </w:p>
    <w:p w14:paraId="1DC0B9D3" w14:textId="594154F7" w:rsidR="00E73435" w:rsidRPr="00996D65" w:rsidRDefault="00E73435" w:rsidP="009E26B8">
      <w:pPr>
        <w:pStyle w:val="PARAGRAPH"/>
        <w:ind w:firstLine="160"/>
      </w:pPr>
      <w:r w:rsidRPr="00996D65">
        <w:t xml:space="preserve">Durant el transcurs d'aquest projecte </w:t>
      </w:r>
      <w:r w:rsidR="00F04923">
        <w:t>s’ha</w:t>
      </w:r>
      <w:r w:rsidRPr="00996D65">
        <w:t xml:space="preserve"> desenvolupat les principals funcionalitats de l'aplicació per tenir una </w:t>
      </w:r>
      <w:r w:rsidRPr="00996D65">
        <w:lastRenderedPageBreak/>
        <w:t xml:space="preserve">primera </w:t>
      </w:r>
      <w:proofErr w:type="spellStart"/>
      <w:r w:rsidRPr="00996D65">
        <w:t>demo</w:t>
      </w:r>
      <w:proofErr w:type="spellEnd"/>
      <w:r w:rsidRPr="00996D65">
        <w:t xml:space="preserve"> i utilitzar-la en un futur en un entorn real.</w:t>
      </w:r>
    </w:p>
    <w:p w14:paraId="05A58AA7" w14:textId="77777777" w:rsidR="00E73435" w:rsidRPr="00996D65" w:rsidRDefault="00E73435" w:rsidP="00E73435">
      <w:pPr>
        <w:pStyle w:val="Ttulo1"/>
        <w:spacing w:line="240" w:lineRule="auto"/>
        <w:rPr>
          <w:color w:val="000000"/>
        </w:rPr>
      </w:pPr>
      <w:r w:rsidRPr="00996D65">
        <w:rPr>
          <w:color w:val="000000"/>
        </w:rPr>
        <w:t>2</w:t>
      </w:r>
      <w:r w:rsidRPr="00996D65">
        <w:rPr>
          <w:color w:val="000000"/>
        </w:rPr>
        <w:tab/>
        <w:t>Estat de l’art</w:t>
      </w:r>
    </w:p>
    <w:p w14:paraId="28F562F4" w14:textId="1614F551" w:rsidR="009E26B8" w:rsidRDefault="00E73435" w:rsidP="009E26B8">
      <w:pPr>
        <w:pStyle w:val="PARAGRAPHnoindent"/>
      </w:pPr>
      <w:r w:rsidRPr="00996D65">
        <w:t xml:space="preserve">Tot seguit </w:t>
      </w:r>
      <w:r w:rsidR="0093264D">
        <w:t>es tractarà</w:t>
      </w:r>
      <w:r w:rsidRPr="00996D65">
        <w:t xml:space="preserve"> d'analitzar qualsevol aplicació semblant a la que </w:t>
      </w:r>
      <w:r w:rsidR="0093264D">
        <w:t xml:space="preserve">es vol </w:t>
      </w:r>
      <w:r w:rsidRPr="00996D65">
        <w:t xml:space="preserve">desenvolupar per tal de saber el que </w:t>
      </w:r>
      <w:r w:rsidR="0093264D">
        <w:t>es</w:t>
      </w:r>
      <w:r w:rsidRPr="00996D65">
        <w:t xml:space="preserve"> po</w:t>
      </w:r>
      <w:r w:rsidR="0093264D">
        <w:t>t</w:t>
      </w:r>
      <w:r w:rsidRPr="00996D65">
        <w:t xml:space="preserve"> trobar al mercat, així com trobar possibles idees i poder crear millors funcionalitats a l</w:t>
      </w:r>
      <w:r w:rsidR="0093264D">
        <w:t>’</w:t>
      </w:r>
      <w:r w:rsidRPr="00996D65">
        <w:t>aplicació. També pot servir per veure mancances de les altres aplicacions i tenir-ho en compte per desenvolupar-ne la nostra.</w:t>
      </w:r>
    </w:p>
    <w:p w14:paraId="105D54D3" w14:textId="4E75E515" w:rsidR="009E26B8" w:rsidRDefault="00E73435" w:rsidP="009E26B8">
      <w:pPr>
        <w:pStyle w:val="PARAGRAPHnoindent"/>
        <w:ind w:firstLine="320"/>
      </w:pPr>
      <w:r w:rsidRPr="00996D65">
        <w:t xml:space="preserve">A la primera cerca que </w:t>
      </w:r>
      <w:r w:rsidR="0093264D">
        <w:t xml:space="preserve">s’ha fet s’ha </w:t>
      </w:r>
      <w:r w:rsidRPr="00996D65">
        <w:t xml:space="preserve">trobat una aplicació mòbil i web que pot gestionar tiquets menjador i activitats extraescolars. Aquesta aplicació té el nom de </w:t>
      </w:r>
      <w:proofErr w:type="spellStart"/>
      <w:r w:rsidRPr="00996D65">
        <w:t>ContaComes</w:t>
      </w:r>
      <w:proofErr w:type="spellEnd"/>
      <w:r w:rsidR="003863C7">
        <w:t xml:space="preserve"> [1]</w:t>
      </w:r>
      <w:r w:rsidRPr="00996D65">
        <w:t xml:space="preserve"> i permet tenir una interfície des del teu dispositiu mòbil per pagar i gestionar els tiquets. </w:t>
      </w:r>
      <w:proofErr w:type="spellStart"/>
      <w:r w:rsidRPr="00996D65">
        <w:t>Conta</w:t>
      </w:r>
      <w:r w:rsidR="0093264D">
        <w:t>C</w:t>
      </w:r>
      <w:r w:rsidRPr="00996D65">
        <w:t>omes</w:t>
      </w:r>
      <w:proofErr w:type="spellEnd"/>
      <w:r w:rsidRPr="00996D65">
        <w:t xml:space="preserve"> </w:t>
      </w:r>
      <w:r w:rsidR="0093264D">
        <w:t>é</w:t>
      </w:r>
      <w:r w:rsidRPr="00996D65">
        <w:t xml:space="preserve">s una aplicació bastant completa la qual té moltes funcionalitats segons el que podem veure a la web, encara que no </w:t>
      </w:r>
      <w:r w:rsidR="0093264D">
        <w:t xml:space="preserve">s’ha </w:t>
      </w:r>
      <w:r w:rsidRPr="00996D65">
        <w:t xml:space="preserve">pogut utilitzar i no </w:t>
      </w:r>
      <w:r w:rsidR="0093264D">
        <w:t>es té</w:t>
      </w:r>
      <w:r w:rsidRPr="00996D65">
        <w:t xml:space="preserve"> la certesa de que soluciona els problemes que </w:t>
      </w:r>
      <w:r w:rsidR="0093264D">
        <w:t xml:space="preserve">es </w:t>
      </w:r>
      <w:proofErr w:type="spellStart"/>
      <w:r w:rsidR="0093264D">
        <w:t>plantejen</w:t>
      </w:r>
      <w:proofErr w:type="spellEnd"/>
      <w:r w:rsidRPr="00996D65">
        <w:t xml:space="preserve">. Pot ser que el major inconvenient que pot tenir aquesta aplicació sigui el cost que suposaria pels centres educatius, ja que no moltes escoles tenen aquest tipus d’aplicació implementada. No obstant, no </w:t>
      </w:r>
      <w:r w:rsidR="0093264D">
        <w:t>s’ha</w:t>
      </w:r>
      <w:r w:rsidRPr="00996D65">
        <w:t xml:space="preserve"> pogut veure el preu d’aquest software i tampoc </w:t>
      </w:r>
      <w:r w:rsidR="0093264D">
        <w:t>s’ha</w:t>
      </w:r>
      <w:r w:rsidRPr="00996D65">
        <w:t xml:space="preserve"> tingut accés per poder veure tot el que ofereix, ja que només t</w:t>
      </w:r>
      <w:r w:rsidR="00923AE3">
        <w:t>é</w:t>
      </w:r>
      <w:r w:rsidRPr="00996D65">
        <w:t xml:space="preserve"> accessos per a usuaris d’escoles que ho contracten.</w:t>
      </w:r>
    </w:p>
    <w:p w14:paraId="6883FA9E" w14:textId="55781770" w:rsidR="009E26B8" w:rsidRDefault="004F37F8" w:rsidP="009E26B8">
      <w:pPr>
        <w:pStyle w:val="PARAGRAPHnoindent"/>
        <w:ind w:firstLine="320"/>
      </w:pPr>
      <w:r>
        <w:t>Despr</w:t>
      </w:r>
      <w:r w:rsidR="00A705BE">
        <w:t>é</w:t>
      </w:r>
      <w:r>
        <w:t xml:space="preserve">s d’estar investigant durant dies, </w:t>
      </w:r>
      <w:r w:rsidR="0093264D">
        <w:t>s’ha</w:t>
      </w:r>
      <w:r>
        <w:t xml:space="preserve"> trobat una</w:t>
      </w:r>
      <w:r w:rsidR="00E73435" w:rsidRPr="00996D65">
        <w:t xml:space="preserve"> altra aplicació semblant a l'anterior creada per l'empresa </w:t>
      </w:r>
      <w:proofErr w:type="spellStart"/>
      <w:r w:rsidR="00E73435" w:rsidRPr="00996D65">
        <w:t>Intur</w:t>
      </w:r>
      <w:proofErr w:type="spellEnd"/>
      <w:r w:rsidR="00E73435" w:rsidRPr="00996D65">
        <w:t xml:space="preserve"> </w:t>
      </w:r>
      <w:proofErr w:type="spellStart"/>
      <w:r w:rsidR="00E73435" w:rsidRPr="00996D65">
        <w:t>Restauración</w:t>
      </w:r>
      <w:proofErr w:type="spellEnd"/>
      <w:r w:rsidR="00E73435" w:rsidRPr="00996D65">
        <w:t xml:space="preserve"> Colectiva</w:t>
      </w:r>
      <w:r w:rsidR="00495D64">
        <w:t xml:space="preserve"> [2]</w:t>
      </w:r>
      <w:r w:rsidR="00502A14">
        <w:t>,</w:t>
      </w:r>
      <w:r w:rsidR="00E73435" w:rsidRPr="00996D65">
        <w:t xml:space="preserve"> però en aquest cas</w:t>
      </w:r>
      <w:r w:rsidR="00502A14">
        <w:t>,</w:t>
      </w:r>
      <w:r w:rsidR="00E73435" w:rsidRPr="00996D65">
        <w:t xml:space="preserve"> al contrari de l'altra aplicació, és especialment per als menjadors on treballa aquesta empresa, ja que és una empresa de gestió i càtering de menjadors escolars. Això suposa un inconvenient per als col·legis que ja tinguin una empresa de restauració contractada i vulguin utilitzar aquests tipus d'aplicacions. En aquest cas tampoc </w:t>
      </w:r>
      <w:r w:rsidR="00502A14">
        <w:t>s’ha</w:t>
      </w:r>
      <w:r w:rsidR="00E73435" w:rsidRPr="00996D65">
        <w:t xml:space="preserve"> tingut accés per veure com funciona l’aplicació per dins.</w:t>
      </w:r>
    </w:p>
    <w:p w14:paraId="19C349A7" w14:textId="1F60E5F9" w:rsidR="009E26B8" w:rsidRDefault="00E73435" w:rsidP="009E26B8">
      <w:pPr>
        <w:pStyle w:val="PARAGRAPHnoindent"/>
        <w:ind w:firstLine="320"/>
      </w:pPr>
      <w:r w:rsidRPr="00996D65">
        <w:t>Per últim</w:t>
      </w:r>
      <w:r w:rsidR="007655F0">
        <w:t>,</w:t>
      </w:r>
      <w:r w:rsidRPr="00996D65">
        <w:t xml:space="preserve"> </w:t>
      </w:r>
      <w:r w:rsidR="00502A14">
        <w:t>s’ha</w:t>
      </w:r>
      <w:r w:rsidR="007655F0">
        <w:t>n</w:t>
      </w:r>
      <w:r w:rsidRPr="00996D65">
        <w:t xml:space="preserve"> trobat diverses </w:t>
      </w:r>
      <w:proofErr w:type="spellStart"/>
      <w:r w:rsidRPr="00996D65">
        <w:t>apps</w:t>
      </w:r>
      <w:proofErr w:type="spellEnd"/>
      <w:r w:rsidR="004D5928">
        <w:t xml:space="preserve"> [3][4]</w:t>
      </w:r>
      <w:r w:rsidRPr="00996D65">
        <w:t xml:space="preserve"> sense gaire suport darrere, les quals es trobaven a la botiga de Microsoft</w:t>
      </w:r>
      <w:r w:rsidR="00495D64">
        <w:t xml:space="preserve"> </w:t>
      </w:r>
      <w:r w:rsidR="00661057">
        <w:t xml:space="preserve">y Play Store </w:t>
      </w:r>
      <w:r w:rsidRPr="00996D65">
        <w:t>sense gaire explicació</w:t>
      </w:r>
      <w:r w:rsidR="007655F0">
        <w:t>,</w:t>
      </w:r>
      <w:r w:rsidRPr="00996D65">
        <w:t xml:space="preserve"> i no </w:t>
      </w:r>
      <w:r w:rsidR="007655F0">
        <w:t>s’ha</w:t>
      </w:r>
      <w:r w:rsidRPr="00996D65">
        <w:t xml:space="preserve"> tingut sensació de que es tracti</w:t>
      </w:r>
      <w:r w:rsidR="007655F0">
        <w:t>n</w:t>
      </w:r>
      <w:r w:rsidRPr="00996D65">
        <w:t xml:space="preserve"> d'aplicaci</w:t>
      </w:r>
      <w:r w:rsidR="007655F0">
        <w:t>ons</w:t>
      </w:r>
      <w:r w:rsidRPr="00996D65">
        <w:t xml:space="preserve"> funcional</w:t>
      </w:r>
      <w:r w:rsidR="007655F0">
        <w:t>s</w:t>
      </w:r>
      <w:r w:rsidR="0067235A">
        <w:t xml:space="preserve"> i </w:t>
      </w:r>
      <w:r w:rsidR="007655F0">
        <w:t xml:space="preserve">de </w:t>
      </w:r>
      <w:r w:rsidR="0067235A">
        <w:t>que resolg</w:t>
      </w:r>
      <w:r w:rsidR="007655F0">
        <w:t>u</w:t>
      </w:r>
      <w:r w:rsidR="0067235A">
        <w:t>i</w:t>
      </w:r>
      <w:r w:rsidR="001E093B">
        <w:t>n</w:t>
      </w:r>
      <w:r w:rsidR="0067235A">
        <w:t xml:space="preserve"> els problemes que </w:t>
      </w:r>
      <w:r w:rsidR="007655F0">
        <w:t xml:space="preserve">es </w:t>
      </w:r>
      <w:proofErr w:type="spellStart"/>
      <w:r w:rsidR="007655F0">
        <w:t>palantejen</w:t>
      </w:r>
      <w:proofErr w:type="spellEnd"/>
      <w:r w:rsidRPr="00996D65">
        <w:t>.</w:t>
      </w:r>
    </w:p>
    <w:p w14:paraId="7362FD2F" w14:textId="5E4A0B75" w:rsidR="004D5928" w:rsidRDefault="00E73435" w:rsidP="004D5928">
      <w:pPr>
        <w:pStyle w:val="PARAGRAPHnoindent"/>
        <w:ind w:firstLine="320"/>
      </w:pPr>
      <w:r w:rsidRPr="00996D65">
        <w:t xml:space="preserve">En conclusió, </w:t>
      </w:r>
      <w:r w:rsidR="007655F0">
        <w:t>s’ha trobat que existeixen</w:t>
      </w:r>
      <w:r w:rsidRPr="00996D65">
        <w:t xml:space="preserve"> </w:t>
      </w:r>
      <w:r w:rsidR="007655F0">
        <w:t>varies</w:t>
      </w:r>
      <w:r w:rsidRPr="00996D65">
        <w:t xml:space="preserve"> aplicacions les quals s'han de pagar o contractar els seus serveis. </w:t>
      </w:r>
      <w:r w:rsidR="004D5928">
        <w:t>De totes les citades, només</w:t>
      </w:r>
      <w:r w:rsidRPr="00996D65">
        <w:t xml:space="preserve"> </w:t>
      </w:r>
      <w:r w:rsidR="007655F0">
        <w:t>n’hi ha</w:t>
      </w:r>
      <w:r w:rsidRPr="00996D65">
        <w:t xml:space="preserve"> dues </w:t>
      </w:r>
      <w:r w:rsidR="007655F0">
        <w:t xml:space="preserve">que </w:t>
      </w:r>
      <w:r w:rsidR="004D5928">
        <w:t>són</w:t>
      </w:r>
      <w:r w:rsidRPr="00996D65">
        <w:t xml:space="preserve"> funcionals, ja que a la resta no hi havia informació al respecte i no es trobaven a cap p</w:t>
      </w:r>
      <w:r w:rsidR="00923AE3">
        <w:t>à</w:t>
      </w:r>
      <w:r w:rsidRPr="00996D65">
        <w:t>gina de cap empresa en concret. Per tant</w:t>
      </w:r>
      <w:r w:rsidR="007655F0">
        <w:t>,</w:t>
      </w:r>
      <w:r w:rsidRPr="00996D65">
        <w:t xml:space="preserve"> la competència que </w:t>
      </w:r>
      <w:r w:rsidR="007655F0">
        <w:t>es pot</w:t>
      </w:r>
      <w:r w:rsidRPr="00996D65">
        <w:t xml:space="preserve"> trobar a l’hora de treure aquesta aplicació </w:t>
      </w:r>
      <w:r w:rsidR="00923AE3">
        <w:t>é</w:t>
      </w:r>
      <w:r w:rsidRPr="00996D65">
        <w:t xml:space="preserve">s gairebé nul·la i deixa possibilitats de crear i millorar el que ja es troba al mercat. Per altra banda, també </w:t>
      </w:r>
      <w:r w:rsidR="007655F0">
        <w:t>s’ha</w:t>
      </w:r>
      <w:r w:rsidRPr="00996D65">
        <w:t xml:space="preserve"> de tenir en compte que moltes escoles es troben sense cap aplicació d’aquest tipus i </w:t>
      </w:r>
      <w:r w:rsidR="007655F0">
        <w:t>s’</w:t>
      </w:r>
      <w:r w:rsidRPr="00996D65">
        <w:t>haur</w:t>
      </w:r>
      <w:r w:rsidR="007655F0">
        <w:t>ia</w:t>
      </w:r>
      <w:r w:rsidRPr="00996D65">
        <w:t xml:space="preserve"> d’analitzar el perqu</w:t>
      </w:r>
      <w:r w:rsidR="00923AE3">
        <w:t>è</w:t>
      </w:r>
      <w:r w:rsidRPr="00996D65">
        <w:t xml:space="preserve"> d’aquesta situació. </w:t>
      </w:r>
      <w:r w:rsidR="007655F0">
        <w:t>Això deixa</w:t>
      </w:r>
      <w:r w:rsidRPr="00996D65">
        <w:t xml:space="preserve"> un ventall de possibilitats per desenvolupar la nostra aplicació web i </w:t>
      </w:r>
      <w:r w:rsidR="007655F0">
        <w:t xml:space="preserve">que </w:t>
      </w:r>
      <w:r w:rsidRPr="00996D65">
        <w:t>tingui cabuda al mercat.</w:t>
      </w:r>
    </w:p>
    <w:p w14:paraId="2852EC62" w14:textId="5E63EDBD" w:rsidR="004D5928" w:rsidRPr="00996D65" w:rsidRDefault="0096078F" w:rsidP="004D5928">
      <w:pPr>
        <w:pStyle w:val="Ttulo1"/>
        <w:spacing w:line="240" w:lineRule="auto"/>
        <w:rPr>
          <w:color w:val="000000"/>
        </w:rPr>
      </w:pPr>
      <w:r>
        <w:rPr>
          <w:color w:val="000000"/>
        </w:rPr>
        <w:t>3</w:t>
      </w:r>
      <w:r w:rsidR="004D5928" w:rsidRPr="00996D65">
        <w:rPr>
          <w:color w:val="000000"/>
        </w:rPr>
        <w:tab/>
        <w:t>Objectius</w:t>
      </w:r>
    </w:p>
    <w:p w14:paraId="10432D9E" w14:textId="6CAB568B" w:rsidR="004D5928" w:rsidRDefault="004D5928" w:rsidP="004D5928">
      <w:pPr>
        <w:pStyle w:val="PARAGRAPH"/>
        <w:ind w:firstLine="0"/>
      </w:pPr>
      <w:r>
        <w:t xml:space="preserve">Arran del problema presentat en </w:t>
      </w:r>
      <w:r w:rsidR="007655F0">
        <w:t xml:space="preserve">el </w:t>
      </w:r>
      <w:r>
        <w:t xml:space="preserve">primer apartat, el nostre principal objectiu durant el transcurs del Treball de Final de Grau ha sigut la creació d'una aplicació web que </w:t>
      </w:r>
      <w:r>
        <w:t>gestioni la compra de ti</w:t>
      </w:r>
      <w:r w:rsidR="007655F0">
        <w:t>qu</w:t>
      </w:r>
      <w:r>
        <w:t xml:space="preserve">ets menjador. Però per tal de definir clarament el que </w:t>
      </w:r>
      <w:r w:rsidR="007655F0">
        <w:t>es vol</w:t>
      </w:r>
      <w:r>
        <w:t xml:space="preserve"> desenvolupar, en aquest apartat </w:t>
      </w:r>
      <w:r w:rsidR="005107E0">
        <w:t>s’han definit</w:t>
      </w:r>
      <w:r>
        <w:t xml:space="preserve"> els principals objectius del projecte.</w:t>
      </w:r>
    </w:p>
    <w:p w14:paraId="7C39BAD8" w14:textId="34E50AB5" w:rsidR="004D5928" w:rsidRDefault="004D5928" w:rsidP="004D5928">
      <w:pPr>
        <w:pStyle w:val="PARAGRAPH"/>
      </w:pPr>
      <w:r>
        <w:t xml:space="preserve">A continuació </w:t>
      </w:r>
      <w:r w:rsidR="007655F0">
        <w:t>es defineixen</w:t>
      </w:r>
      <w:r>
        <w:t xml:space="preserve"> els objectius que </w:t>
      </w:r>
      <w:r w:rsidR="007655F0">
        <w:t>es volen assolir</w:t>
      </w:r>
      <w:r>
        <w:t xml:space="preserve"> a</w:t>
      </w:r>
      <w:r w:rsidR="007655F0">
        <w:t>mb</w:t>
      </w:r>
      <w:r>
        <w:t xml:space="preserve"> </w:t>
      </w:r>
      <w:r w:rsidR="007655F0">
        <w:t>aquest</w:t>
      </w:r>
      <w:r>
        <w:t xml:space="preserve"> Treball de Final de Grau:</w:t>
      </w:r>
    </w:p>
    <w:p w14:paraId="4DC1F65D" w14:textId="77777777" w:rsidR="004D5928" w:rsidRDefault="004D5928" w:rsidP="004D5928">
      <w:pPr>
        <w:pStyle w:val="PARAGRAPH"/>
        <w:numPr>
          <w:ilvl w:val="0"/>
          <w:numId w:val="48"/>
        </w:numPr>
      </w:pPr>
      <w:r>
        <w:t>Crear una aplicació web per gestionar els tiquets menjador d'una escola.</w:t>
      </w:r>
    </w:p>
    <w:p w14:paraId="25153E68" w14:textId="51D89466" w:rsidR="004D5928" w:rsidRDefault="004D5928" w:rsidP="004D5928">
      <w:pPr>
        <w:pStyle w:val="PARAGRAPH"/>
        <w:numPr>
          <w:ilvl w:val="0"/>
          <w:numId w:val="48"/>
        </w:numPr>
      </w:pPr>
      <w:r>
        <w:t xml:space="preserve">Garantir una eina fàcil d'utilitzar per a </w:t>
      </w:r>
      <w:r w:rsidR="00DF280A">
        <w:t>fa</w:t>
      </w:r>
      <w:r w:rsidR="00740694">
        <w:t>mílies</w:t>
      </w:r>
      <w:r>
        <w:t xml:space="preserve"> i l'administració del centre.</w:t>
      </w:r>
    </w:p>
    <w:p w14:paraId="3B07CF7B" w14:textId="77777777" w:rsidR="004D5928" w:rsidRDefault="004D5928" w:rsidP="004D5928">
      <w:pPr>
        <w:pStyle w:val="PARAGRAPH"/>
      </w:pPr>
    </w:p>
    <w:p w14:paraId="35AF8843" w14:textId="59D05764" w:rsidR="004D5928" w:rsidRDefault="004D5928" w:rsidP="004D5928">
      <w:pPr>
        <w:pStyle w:val="PARAGRAPH"/>
      </w:pPr>
      <w:r>
        <w:t>Objectiu</w:t>
      </w:r>
      <w:r w:rsidR="005107E0">
        <w:t>s</w:t>
      </w:r>
      <w:r>
        <w:t xml:space="preserve"> que </w:t>
      </w:r>
      <w:r w:rsidR="00983B9E">
        <w:t>es volen</w:t>
      </w:r>
      <w:r>
        <w:t xml:space="preserve"> complir en un futur pròxim:</w:t>
      </w:r>
    </w:p>
    <w:p w14:paraId="2A0B3F5E" w14:textId="77777777" w:rsidR="004D5928" w:rsidRDefault="004D5928" w:rsidP="004D5928">
      <w:pPr>
        <w:pStyle w:val="PARAGRAPH"/>
        <w:numPr>
          <w:ilvl w:val="0"/>
          <w:numId w:val="48"/>
        </w:numPr>
      </w:pPr>
      <w:r>
        <w:t>Fer l’aplicació realment funcional.</w:t>
      </w:r>
    </w:p>
    <w:p w14:paraId="0C8AC880" w14:textId="77777777" w:rsidR="004D5928" w:rsidRDefault="004D5928" w:rsidP="004D5928">
      <w:pPr>
        <w:pStyle w:val="PARAGRAPH"/>
        <w:numPr>
          <w:ilvl w:val="0"/>
          <w:numId w:val="48"/>
        </w:numPr>
      </w:pPr>
      <w:r>
        <w:t>Expandir l'aplicació web a diferents escoles.</w:t>
      </w:r>
    </w:p>
    <w:p w14:paraId="433A97B0" w14:textId="77777777" w:rsidR="004D5928" w:rsidRDefault="004D5928" w:rsidP="004D5928">
      <w:pPr>
        <w:pStyle w:val="PARAGRAPH"/>
      </w:pPr>
    </w:p>
    <w:p w14:paraId="6998A689" w14:textId="0C6A8D30" w:rsidR="0099318F" w:rsidRDefault="004D5928" w:rsidP="0099318F">
      <w:pPr>
        <w:pStyle w:val="PARAGRAPH"/>
      </w:pPr>
      <w:r>
        <w:t>Aquest</w:t>
      </w:r>
      <w:r w:rsidR="00983B9E">
        <w:t>s</w:t>
      </w:r>
      <w:r>
        <w:t xml:space="preserve"> últim</w:t>
      </w:r>
      <w:r w:rsidR="00983B9E">
        <w:t>s</w:t>
      </w:r>
      <w:r>
        <w:t xml:space="preserve"> objectiu</w:t>
      </w:r>
      <w:r w:rsidR="00983B9E">
        <w:t>s</w:t>
      </w:r>
      <w:r>
        <w:t xml:space="preserve"> </w:t>
      </w:r>
      <w:r w:rsidR="00983B9E">
        <w:t>es volen</w:t>
      </w:r>
      <w:r>
        <w:t xml:space="preserve"> aconseguir en un període més llarg de temps, ja que al començar des de zero, no</w:t>
      </w:r>
      <w:r w:rsidR="00983B9E">
        <w:t xml:space="preserve"> es disposa de</w:t>
      </w:r>
      <w:r>
        <w:t xml:space="preserve"> temps suficient per complir-ho durant el transcurs del TFG.</w:t>
      </w:r>
    </w:p>
    <w:p w14:paraId="2920DDC7" w14:textId="1CCE0FC6" w:rsidR="0099318F" w:rsidRPr="00996D65" w:rsidRDefault="00244895" w:rsidP="0099318F">
      <w:pPr>
        <w:pStyle w:val="Ttulo1"/>
        <w:spacing w:line="240" w:lineRule="auto"/>
        <w:rPr>
          <w:color w:val="000000"/>
        </w:rPr>
      </w:pPr>
      <w:r>
        <w:rPr>
          <w:color w:val="000000"/>
        </w:rPr>
        <w:t>4</w:t>
      </w:r>
      <w:r w:rsidR="0099318F" w:rsidRPr="00996D65">
        <w:rPr>
          <w:color w:val="000000"/>
        </w:rPr>
        <w:tab/>
        <w:t>Requisits</w:t>
      </w:r>
    </w:p>
    <w:p w14:paraId="6CE8E612" w14:textId="3D20CE3C" w:rsidR="0099318F" w:rsidRPr="00996D65" w:rsidRDefault="0099318F" w:rsidP="0099318F">
      <w:pPr>
        <w:pStyle w:val="PARAGRAPH"/>
      </w:pPr>
      <w:r w:rsidRPr="00996D65">
        <w:t>Un cop definits els objectius del TFG, falta definir els requisits funcionals i no funcionals de l’aplicació per tal de complir aquest objectius.</w:t>
      </w:r>
    </w:p>
    <w:p w14:paraId="3DCF2505" w14:textId="77777777" w:rsidR="0099318F" w:rsidRPr="00996D65" w:rsidRDefault="0099318F" w:rsidP="0099318F">
      <w:pPr>
        <w:pStyle w:val="PARAGRAPH"/>
        <w:ind w:firstLine="0"/>
      </w:pPr>
    </w:p>
    <w:p w14:paraId="4ECBFA9F" w14:textId="35B97776" w:rsidR="0099318F" w:rsidRPr="00996D65" w:rsidRDefault="00244895" w:rsidP="0099318F">
      <w:pPr>
        <w:pStyle w:val="Ttulo2"/>
        <w:spacing w:before="0" w:line="240" w:lineRule="auto"/>
        <w:rPr>
          <w:color w:val="000000"/>
        </w:rPr>
      </w:pPr>
      <w:r>
        <w:rPr>
          <w:color w:val="000000"/>
        </w:rPr>
        <w:t>4</w:t>
      </w:r>
      <w:r w:rsidR="0099318F" w:rsidRPr="00996D65">
        <w:rPr>
          <w:color w:val="000000"/>
        </w:rPr>
        <w:t>.1 Requisits Funcionals</w:t>
      </w:r>
    </w:p>
    <w:p w14:paraId="025A7C62" w14:textId="619F3CE5" w:rsidR="0099318F" w:rsidRPr="00996D65" w:rsidRDefault="0099318F" w:rsidP="0099318F">
      <w:pPr>
        <w:pStyle w:val="PARAGRAPHnoindent"/>
      </w:pPr>
      <w:r w:rsidRPr="00996D65">
        <w:t xml:space="preserve">A continuació </w:t>
      </w:r>
      <w:r w:rsidR="00983B9E">
        <w:t xml:space="preserve">es </w:t>
      </w:r>
      <w:r w:rsidR="005107E0">
        <w:t>pre</w:t>
      </w:r>
      <w:r w:rsidR="00983B9E">
        <w:t>sentaran</w:t>
      </w:r>
      <w:r w:rsidRPr="00996D65">
        <w:t xml:space="preserve"> els requisits funcionals que</w:t>
      </w:r>
      <w:r>
        <w:t xml:space="preserve"> vam definir al principi del TFG</w:t>
      </w:r>
      <w:r w:rsidRPr="00996D65">
        <w:t>:</w:t>
      </w:r>
    </w:p>
    <w:p w14:paraId="64626E2D" w14:textId="366BFBA6" w:rsidR="0099318F" w:rsidRPr="00996D65" w:rsidRDefault="0099318F" w:rsidP="0099318F">
      <w:pPr>
        <w:pStyle w:val="PARAGRAPH"/>
        <w:numPr>
          <w:ilvl w:val="0"/>
          <w:numId w:val="42"/>
        </w:numPr>
      </w:pPr>
      <w:r w:rsidRPr="00996D65">
        <w:t xml:space="preserve">Els administradors i </w:t>
      </w:r>
      <w:r w:rsidR="005107E0">
        <w:t>les fam</w:t>
      </w:r>
      <w:r w:rsidR="00983B9E">
        <w:t>í</w:t>
      </w:r>
      <w:r w:rsidR="005107E0">
        <w:t>lies</w:t>
      </w:r>
      <w:r w:rsidRPr="00996D65">
        <w:t xml:space="preserve"> s’han de poder </w:t>
      </w:r>
      <w:proofErr w:type="spellStart"/>
      <w:r w:rsidRPr="00996D65">
        <w:t>logejar</w:t>
      </w:r>
      <w:proofErr w:type="spellEnd"/>
      <w:r w:rsidRPr="00996D65">
        <w:t>.</w:t>
      </w:r>
    </w:p>
    <w:p w14:paraId="2F29A57E" w14:textId="50011F0A" w:rsidR="0099318F" w:rsidRPr="00996D65" w:rsidRDefault="0099318F" w:rsidP="0099318F">
      <w:pPr>
        <w:pStyle w:val="PARAGRAPH"/>
        <w:numPr>
          <w:ilvl w:val="0"/>
          <w:numId w:val="42"/>
        </w:numPr>
      </w:pPr>
      <w:r w:rsidRPr="00996D65">
        <w:t>Els pares i mares dels infants han de poder comprar tiquets des de l’aplicació.</w:t>
      </w:r>
    </w:p>
    <w:p w14:paraId="6BBEA7E4" w14:textId="56109F8C" w:rsidR="0099318F" w:rsidRPr="00996D65" w:rsidRDefault="0099318F" w:rsidP="0099318F">
      <w:pPr>
        <w:pStyle w:val="PARAGRAPH"/>
        <w:numPr>
          <w:ilvl w:val="0"/>
          <w:numId w:val="42"/>
        </w:numPr>
      </w:pPr>
      <w:r w:rsidRPr="00996D65">
        <w:t>Els pares i mares dels infants han de poder seleccionar els dies que es queden al menjador.</w:t>
      </w:r>
    </w:p>
    <w:p w14:paraId="0C3BBCDC" w14:textId="3495F61F" w:rsidR="0099318F" w:rsidRPr="00996D65" w:rsidRDefault="005107E0" w:rsidP="0099318F">
      <w:pPr>
        <w:pStyle w:val="PARAGRAPH"/>
        <w:numPr>
          <w:ilvl w:val="0"/>
          <w:numId w:val="42"/>
        </w:numPr>
      </w:pPr>
      <w:r>
        <w:t>Les fa</w:t>
      </w:r>
      <w:r w:rsidR="009D0A9F">
        <w:t>mí</w:t>
      </w:r>
      <w:r>
        <w:t>lies</w:t>
      </w:r>
      <w:r w:rsidR="0099318F" w:rsidRPr="00996D65">
        <w:t xml:space="preserve"> han de poder afegir els seus infants.</w:t>
      </w:r>
    </w:p>
    <w:p w14:paraId="6AC8EE1B" w14:textId="024481F7" w:rsidR="0099318F" w:rsidRPr="00996D65" w:rsidRDefault="0099318F" w:rsidP="0099318F">
      <w:pPr>
        <w:pStyle w:val="PARAGRAPH"/>
        <w:numPr>
          <w:ilvl w:val="0"/>
          <w:numId w:val="42"/>
        </w:numPr>
      </w:pPr>
      <w:r w:rsidRPr="00996D65">
        <w:t>S’han de poder cancel·lar els dies que tens selecc</w:t>
      </w:r>
      <w:r w:rsidR="005A6588">
        <w:t>i</w:t>
      </w:r>
      <w:r w:rsidRPr="00996D65">
        <w:t>onats, en un termini definit.</w:t>
      </w:r>
    </w:p>
    <w:p w14:paraId="396365C4" w14:textId="56C59154" w:rsidR="0099318F" w:rsidRPr="00996D65" w:rsidRDefault="0099318F" w:rsidP="0099318F">
      <w:pPr>
        <w:pStyle w:val="PARAGRAPH"/>
        <w:numPr>
          <w:ilvl w:val="0"/>
          <w:numId w:val="42"/>
        </w:numPr>
      </w:pPr>
      <w:r w:rsidRPr="00996D65">
        <w:t>S’ha de poder retornar els diners</w:t>
      </w:r>
      <w:r w:rsidR="00983B9E">
        <w:t>,</w:t>
      </w:r>
      <w:r w:rsidRPr="00996D65">
        <w:t xml:space="preserve"> si estan dins del termini de retorn.</w:t>
      </w:r>
    </w:p>
    <w:p w14:paraId="3543CFAB" w14:textId="77777777" w:rsidR="0099318F" w:rsidRPr="00996D65" w:rsidRDefault="0099318F" w:rsidP="0099318F">
      <w:pPr>
        <w:pStyle w:val="PARAGRAPH"/>
        <w:numPr>
          <w:ilvl w:val="0"/>
          <w:numId w:val="42"/>
        </w:numPr>
      </w:pPr>
      <w:r w:rsidRPr="00996D65">
        <w:t>Els usuaris han de poder veure el menú del dia.</w:t>
      </w:r>
    </w:p>
    <w:p w14:paraId="0054D500" w14:textId="46BAE250" w:rsidR="0099318F" w:rsidRPr="00996D65" w:rsidRDefault="005107E0" w:rsidP="0099318F">
      <w:pPr>
        <w:pStyle w:val="PARAGRAPH"/>
        <w:numPr>
          <w:ilvl w:val="0"/>
          <w:numId w:val="42"/>
        </w:numPr>
      </w:pPr>
      <w:r>
        <w:t>Les fam</w:t>
      </w:r>
      <w:r w:rsidR="00983B9E">
        <w:t>í</w:t>
      </w:r>
      <w:r>
        <w:t>lies</w:t>
      </w:r>
      <w:r w:rsidR="0099318F" w:rsidRPr="00996D65">
        <w:t xml:space="preserve"> ha de poder recarregar els diners de l’aplicació i veure </w:t>
      </w:r>
      <w:r w:rsidR="00983B9E">
        <w:t>els que els queden</w:t>
      </w:r>
      <w:r w:rsidR="0099318F" w:rsidRPr="00996D65">
        <w:t>.</w:t>
      </w:r>
    </w:p>
    <w:p w14:paraId="517C1E71" w14:textId="77777777" w:rsidR="0099318F" w:rsidRPr="00996D65" w:rsidRDefault="0099318F" w:rsidP="0099318F">
      <w:pPr>
        <w:pStyle w:val="PARAGRAPH"/>
        <w:numPr>
          <w:ilvl w:val="0"/>
          <w:numId w:val="42"/>
        </w:numPr>
      </w:pPr>
      <w:r w:rsidRPr="00996D65">
        <w:t>Els administradors han de poder veure els infants apuntats al menjador agrupats per cursos.</w:t>
      </w:r>
    </w:p>
    <w:p w14:paraId="21A8ACCC" w14:textId="77777777" w:rsidR="0099318F" w:rsidRPr="00996D65" w:rsidRDefault="0099318F" w:rsidP="0099318F">
      <w:pPr>
        <w:pStyle w:val="PARAGRAPH"/>
        <w:numPr>
          <w:ilvl w:val="0"/>
          <w:numId w:val="42"/>
        </w:numPr>
      </w:pPr>
      <w:r w:rsidRPr="00996D65">
        <w:t>Els administradors han de poder passar llista dels infants aquell dia.</w:t>
      </w:r>
    </w:p>
    <w:p w14:paraId="5EF9C481" w14:textId="77777777" w:rsidR="0099318F" w:rsidRPr="00996D65" w:rsidRDefault="0099318F" w:rsidP="0099318F">
      <w:pPr>
        <w:pStyle w:val="PARAGRAPH"/>
        <w:numPr>
          <w:ilvl w:val="0"/>
          <w:numId w:val="42"/>
        </w:numPr>
      </w:pPr>
      <w:r w:rsidRPr="00996D65">
        <w:t>Els administradors han de poder afegir infants.</w:t>
      </w:r>
    </w:p>
    <w:p w14:paraId="2EF4841F" w14:textId="00D112AD" w:rsidR="0099318F" w:rsidRPr="00996D65" w:rsidRDefault="0099318F" w:rsidP="0099318F">
      <w:pPr>
        <w:pStyle w:val="PARAGRAPH"/>
        <w:numPr>
          <w:ilvl w:val="0"/>
          <w:numId w:val="42"/>
        </w:numPr>
      </w:pPr>
      <w:r w:rsidRPr="00996D65">
        <w:t xml:space="preserve">Els administradors han de poder </w:t>
      </w:r>
      <w:proofErr w:type="spellStart"/>
      <w:r w:rsidRPr="00996D65">
        <w:t>pos</w:t>
      </w:r>
      <w:r w:rsidR="00801371">
        <w:t>s</w:t>
      </w:r>
      <w:r w:rsidRPr="00996D65">
        <w:t>ar</w:t>
      </w:r>
      <w:proofErr w:type="spellEnd"/>
      <w:r w:rsidRPr="00996D65">
        <w:t xml:space="preserve"> algun infant en un dia de menjador.</w:t>
      </w:r>
    </w:p>
    <w:p w14:paraId="757D6B61" w14:textId="77777777" w:rsidR="0099318F" w:rsidRPr="00996D65" w:rsidRDefault="0099318F" w:rsidP="0099318F">
      <w:pPr>
        <w:pStyle w:val="PARAGRAPH"/>
        <w:numPr>
          <w:ilvl w:val="0"/>
          <w:numId w:val="42"/>
        </w:numPr>
      </w:pPr>
      <w:r w:rsidRPr="00996D65">
        <w:t>Els administradors han de poder afegir el menú del dia.</w:t>
      </w:r>
    </w:p>
    <w:p w14:paraId="678D6B70" w14:textId="77777777" w:rsidR="0099318F" w:rsidRPr="00996D65" w:rsidRDefault="0099318F" w:rsidP="0099318F">
      <w:pPr>
        <w:pStyle w:val="PARAGRAPH"/>
        <w:numPr>
          <w:ilvl w:val="0"/>
          <w:numId w:val="42"/>
        </w:numPr>
      </w:pPr>
      <w:r w:rsidRPr="00996D65">
        <w:t>Els administradors han de poder veure el menú del dia.</w:t>
      </w:r>
    </w:p>
    <w:p w14:paraId="375F83A0" w14:textId="6663350C" w:rsidR="0099318F" w:rsidRDefault="0099318F" w:rsidP="0099318F">
      <w:pPr>
        <w:pStyle w:val="PARAGRAPH"/>
        <w:numPr>
          <w:ilvl w:val="0"/>
          <w:numId w:val="42"/>
        </w:numPr>
      </w:pPr>
      <w:r w:rsidRPr="00996D65">
        <w:t>Els administradors han de poder veure si l’infant ha  pagat o no</w:t>
      </w:r>
      <w:r w:rsidR="00983B9E">
        <w:t xml:space="preserve"> </w:t>
      </w:r>
      <w:r w:rsidRPr="00996D65">
        <w:t>el dia de menjador.</w:t>
      </w:r>
    </w:p>
    <w:p w14:paraId="66496617" w14:textId="41F0A77B" w:rsidR="0099318F" w:rsidRPr="00996D65" w:rsidRDefault="00244895" w:rsidP="0099318F">
      <w:pPr>
        <w:pStyle w:val="Ttulo2"/>
      </w:pPr>
      <w:r>
        <w:t>4</w:t>
      </w:r>
      <w:r w:rsidR="0099318F" w:rsidRPr="00996D65">
        <w:t>.2 Requisits No Funcionals</w:t>
      </w:r>
    </w:p>
    <w:p w14:paraId="28DE7FCF" w14:textId="552F39B3" w:rsidR="0099318F" w:rsidRPr="00996D65" w:rsidRDefault="0099318F" w:rsidP="0099318F">
      <w:pPr>
        <w:pStyle w:val="PARAGRAPHnoindent"/>
      </w:pPr>
      <w:r w:rsidRPr="00996D65">
        <w:t xml:space="preserve">A continuació </w:t>
      </w:r>
      <w:r w:rsidR="00983B9E">
        <w:t>es presentaran</w:t>
      </w:r>
      <w:r w:rsidR="00983B9E" w:rsidRPr="00996D65">
        <w:t xml:space="preserve"> </w:t>
      </w:r>
      <w:r w:rsidRPr="00996D65">
        <w:t xml:space="preserve">els requisits </w:t>
      </w:r>
      <w:r>
        <w:t xml:space="preserve">no </w:t>
      </w:r>
      <w:r w:rsidRPr="00996D65">
        <w:t>funcionals que</w:t>
      </w:r>
      <w:r>
        <w:t xml:space="preserve"> vam definir al principi del TFG</w:t>
      </w:r>
      <w:r w:rsidRPr="00996D65">
        <w:t>:</w:t>
      </w:r>
    </w:p>
    <w:p w14:paraId="7ADA00E9" w14:textId="4C659E29" w:rsidR="0099318F" w:rsidRPr="00996D65" w:rsidRDefault="0099318F" w:rsidP="0099318F">
      <w:pPr>
        <w:pStyle w:val="PARAGRAPHnoindent"/>
        <w:numPr>
          <w:ilvl w:val="0"/>
          <w:numId w:val="42"/>
        </w:numPr>
      </w:pPr>
      <w:r w:rsidRPr="00996D65">
        <w:t>Dos tipus de sessions, els administradors (</w:t>
      </w:r>
      <w:r w:rsidR="00983B9E">
        <w:t>e</w:t>
      </w:r>
      <w:r w:rsidRPr="00996D65">
        <w:t xml:space="preserve">scola, </w:t>
      </w:r>
      <w:r w:rsidRPr="00996D65">
        <w:lastRenderedPageBreak/>
        <w:t>menjador) i els usuaris (</w:t>
      </w:r>
      <w:r w:rsidR="00E821B5">
        <w:t>fam</w:t>
      </w:r>
      <w:r w:rsidR="00983B9E">
        <w:t>í</w:t>
      </w:r>
      <w:r w:rsidR="00E821B5">
        <w:t>lies</w:t>
      </w:r>
      <w:r w:rsidRPr="00996D65">
        <w:t xml:space="preserve">). </w:t>
      </w:r>
    </w:p>
    <w:p w14:paraId="1861ED3F" w14:textId="77777777" w:rsidR="0099318F" w:rsidRPr="00996D65" w:rsidRDefault="0099318F" w:rsidP="0099318F">
      <w:pPr>
        <w:pStyle w:val="PARAGRAPHnoindent"/>
        <w:numPr>
          <w:ilvl w:val="0"/>
          <w:numId w:val="42"/>
        </w:numPr>
      </w:pPr>
      <w:r w:rsidRPr="00996D65">
        <w:t>Connexió amb una base de dades.</w:t>
      </w:r>
    </w:p>
    <w:p w14:paraId="7FD75470" w14:textId="77777777" w:rsidR="0099318F" w:rsidRPr="00996D65" w:rsidRDefault="0099318F" w:rsidP="0099318F">
      <w:pPr>
        <w:pStyle w:val="PARAGRAPHnoindent"/>
        <w:numPr>
          <w:ilvl w:val="0"/>
          <w:numId w:val="42"/>
        </w:numPr>
      </w:pPr>
      <w:r w:rsidRPr="00996D65">
        <w:t>Desenvolupament amb una tecnologia popular (</w:t>
      </w:r>
      <w:proofErr w:type="spellStart"/>
      <w:r w:rsidRPr="00996D65">
        <w:t>ReactJS</w:t>
      </w:r>
      <w:proofErr w:type="spellEnd"/>
      <w:r w:rsidRPr="00996D65">
        <w:t>).</w:t>
      </w:r>
    </w:p>
    <w:p w14:paraId="02CF42A1" w14:textId="77777777" w:rsidR="0099318F" w:rsidRPr="00996D65" w:rsidRDefault="0099318F" w:rsidP="0099318F">
      <w:pPr>
        <w:pStyle w:val="PARAGRAPHnoindent"/>
        <w:numPr>
          <w:ilvl w:val="0"/>
          <w:numId w:val="42"/>
        </w:numPr>
      </w:pPr>
      <w:r w:rsidRPr="00996D65">
        <w:t>Aplicació web intuïtiva i fàcil d’utilitzar.</w:t>
      </w:r>
    </w:p>
    <w:p w14:paraId="643BCA5E" w14:textId="77777777" w:rsidR="0099318F" w:rsidRPr="00996D65" w:rsidRDefault="0099318F" w:rsidP="0099318F">
      <w:pPr>
        <w:pStyle w:val="PARAGRAPHnoindent"/>
        <w:numPr>
          <w:ilvl w:val="0"/>
          <w:numId w:val="42"/>
        </w:numPr>
      </w:pPr>
      <w:r w:rsidRPr="00996D65">
        <w:t xml:space="preserve">L’aplicació s’ha de poder veure des de </w:t>
      </w:r>
      <w:proofErr w:type="spellStart"/>
      <w:r w:rsidRPr="00996D65">
        <w:t>smartphones</w:t>
      </w:r>
      <w:proofErr w:type="spellEnd"/>
      <w:r w:rsidRPr="00996D65">
        <w:t xml:space="preserve"> i ordinadors.</w:t>
      </w:r>
    </w:p>
    <w:p w14:paraId="64CF549C" w14:textId="2A633C3D" w:rsidR="0099318F" w:rsidRPr="00996D65" w:rsidRDefault="0099318F" w:rsidP="0099318F">
      <w:pPr>
        <w:pStyle w:val="PARAGRAPHnoindent"/>
        <w:numPr>
          <w:ilvl w:val="0"/>
          <w:numId w:val="42"/>
        </w:numPr>
      </w:pPr>
      <w:r w:rsidRPr="00996D65">
        <w:t>L’aplicació ha de ser fàcilment escalable i fàcil de mantenir.</w:t>
      </w:r>
    </w:p>
    <w:p w14:paraId="00EDDB10" w14:textId="77777777" w:rsidR="0099318F" w:rsidRPr="00996D65" w:rsidRDefault="0099318F" w:rsidP="0099318F">
      <w:pPr>
        <w:pStyle w:val="PARAGRAPHnoindent"/>
        <w:numPr>
          <w:ilvl w:val="0"/>
          <w:numId w:val="42"/>
        </w:numPr>
      </w:pPr>
      <w:r w:rsidRPr="00996D65">
        <w:t>Les bases de dades han d’estar normalitzades.</w:t>
      </w:r>
    </w:p>
    <w:p w14:paraId="3FF9A7FD" w14:textId="77777777" w:rsidR="0099318F" w:rsidRPr="00996D65" w:rsidRDefault="0099318F" w:rsidP="0099318F">
      <w:pPr>
        <w:pStyle w:val="PARAGRAPHnoindent"/>
        <w:numPr>
          <w:ilvl w:val="0"/>
          <w:numId w:val="42"/>
        </w:numPr>
      </w:pPr>
      <w:r w:rsidRPr="00996D65">
        <w:t xml:space="preserve">S’ha d’estar </w:t>
      </w:r>
      <w:proofErr w:type="spellStart"/>
      <w:r w:rsidRPr="00996D65">
        <w:t>loggejat</w:t>
      </w:r>
      <w:proofErr w:type="spellEnd"/>
      <w:r w:rsidRPr="00996D65">
        <w:t xml:space="preserve"> per utilitzar l’aplicació.</w:t>
      </w:r>
    </w:p>
    <w:p w14:paraId="636B5ECE" w14:textId="600822B6" w:rsidR="0099318F" w:rsidRPr="004D5928" w:rsidRDefault="0099318F" w:rsidP="0099318F">
      <w:pPr>
        <w:pStyle w:val="PARAGRAPH"/>
        <w:numPr>
          <w:ilvl w:val="0"/>
          <w:numId w:val="42"/>
        </w:numPr>
      </w:pPr>
      <w:r w:rsidRPr="00996D65">
        <w:t>L’aplicació s’ha de veure amb un estil definit.</w:t>
      </w:r>
    </w:p>
    <w:p w14:paraId="51D161A9" w14:textId="24694D7C" w:rsidR="00E73435" w:rsidRPr="00996D65" w:rsidRDefault="00244895" w:rsidP="00E73435">
      <w:pPr>
        <w:pStyle w:val="Ttulo1"/>
        <w:spacing w:line="240" w:lineRule="auto"/>
        <w:rPr>
          <w:color w:val="000000"/>
        </w:rPr>
      </w:pPr>
      <w:r>
        <w:rPr>
          <w:color w:val="000000"/>
        </w:rPr>
        <w:t>5</w:t>
      </w:r>
      <w:r w:rsidR="00E73435" w:rsidRPr="00996D65">
        <w:rPr>
          <w:color w:val="000000"/>
        </w:rPr>
        <w:tab/>
      </w:r>
      <w:r w:rsidR="003863C7">
        <w:rPr>
          <w:color w:val="000000"/>
        </w:rPr>
        <w:t>Anàlisis de tecnologies</w:t>
      </w:r>
    </w:p>
    <w:p w14:paraId="37BA4529" w14:textId="736A3E78" w:rsidR="00FA66E2" w:rsidRDefault="00FA66E2" w:rsidP="005107E0">
      <w:pPr>
        <w:pStyle w:val="PARAGRAPH"/>
        <w:ind w:firstLine="0"/>
      </w:pPr>
      <w:r>
        <w:t xml:space="preserve">Un cop vist el que </w:t>
      </w:r>
      <w:r w:rsidR="00983B9E">
        <w:t>es</w:t>
      </w:r>
      <w:r>
        <w:t xml:space="preserve"> </w:t>
      </w:r>
      <w:r w:rsidR="00983B9E">
        <w:t>troba</w:t>
      </w:r>
      <w:r>
        <w:t xml:space="preserve"> al mercat i com que no </w:t>
      </w:r>
      <w:r w:rsidR="00983B9E">
        <w:t>es disposa de</w:t>
      </w:r>
      <w:r>
        <w:t xml:space="preserve"> cap tecnologia definida per dur a terme l'aplicació que </w:t>
      </w:r>
      <w:r w:rsidR="00983B9E">
        <w:t>es vol</w:t>
      </w:r>
      <w:r>
        <w:t xml:space="preserve"> crear, </w:t>
      </w:r>
      <w:r w:rsidR="00F04923">
        <w:t>es presentaran</w:t>
      </w:r>
      <w:r>
        <w:t xml:space="preserve"> les tecnologies que </w:t>
      </w:r>
      <w:r w:rsidR="005107E0">
        <w:t>s’</w:t>
      </w:r>
      <w:r>
        <w:t>h</w:t>
      </w:r>
      <w:r w:rsidR="005107E0">
        <w:t>an</w:t>
      </w:r>
      <w:r>
        <w:t xml:space="preserve"> utilitzat en el desenvolupament de l'aplicació, i el perquè </w:t>
      </w:r>
      <w:r w:rsidR="005107E0">
        <w:t>s’ha</w:t>
      </w:r>
      <w:r>
        <w:t xml:space="preserve"> decidit utilitzar-ne aquestes i no unes altres.</w:t>
      </w:r>
    </w:p>
    <w:p w14:paraId="42D5B3A3" w14:textId="6CCCF125" w:rsidR="00E73435" w:rsidRDefault="00FA66E2" w:rsidP="00BB10BE">
      <w:pPr>
        <w:pStyle w:val="PARAGRAPH"/>
      </w:pPr>
      <w:r>
        <w:t xml:space="preserve">Primer de tot, </w:t>
      </w:r>
      <w:r w:rsidR="0096078F">
        <w:t>s’ha</w:t>
      </w:r>
      <w:r>
        <w:t xml:space="preserve"> decidit crear l'aplicació com una aplicació web, per tal que </w:t>
      </w:r>
      <w:r w:rsidR="00983B9E">
        <w:t>e</w:t>
      </w:r>
      <w:r>
        <w:t xml:space="preserve">s pugui utilitzar tant en ordinadors com en mòbils. També </w:t>
      </w:r>
      <w:r w:rsidR="0096078F">
        <w:t>s’ha</w:t>
      </w:r>
      <w:r>
        <w:t xml:space="preserve"> pres aquesta decisió per poder utilitzar </w:t>
      </w:r>
      <w:proofErr w:type="spellStart"/>
      <w:r>
        <w:t>ReactJS</w:t>
      </w:r>
      <w:proofErr w:type="spellEnd"/>
      <w:r w:rsidR="00495D64">
        <w:t xml:space="preserve"> [</w:t>
      </w:r>
      <w:r w:rsidR="004D5928">
        <w:t>5</w:t>
      </w:r>
      <w:r w:rsidR="00495D64">
        <w:t xml:space="preserve">], ja que </w:t>
      </w:r>
      <w:r w:rsidR="00983B9E">
        <w:t>é</w:t>
      </w:r>
      <w:r w:rsidR="00495D64">
        <w:t>s una de les llibreries més populars i</w:t>
      </w:r>
      <w:r w:rsidR="00983B9E">
        <w:t xml:space="preserve">, </w:t>
      </w:r>
      <w:r w:rsidR="00495D64">
        <w:t>e</w:t>
      </w:r>
      <w:r>
        <w:t>n un futur</w:t>
      </w:r>
      <w:r w:rsidR="00983B9E">
        <w:t>,</w:t>
      </w:r>
      <w:r>
        <w:t xml:space="preserve"> la idea és passar l'aplicació a </w:t>
      </w:r>
      <w:proofErr w:type="spellStart"/>
      <w:r>
        <w:t>React</w:t>
      </w:r>
      <w:proofErr w:type="spellEnd"/>
      <w:r>
        <w:t xml:space="preserve"> </w:t>
      </w:r>
      <w:proofErr w:type="spellStart"/>
      <w:r>
        <w:t>Native</w:t>
      </w:r>
      <w:proofErr w:type="spellEnd"/>
      <w:r>
        <w:t xml:space="preserve">, ja que des de </w:t>
      </w:r>
      <w:proofErr w:type="spellStart"/>
      <w:r>
        <w:t>ReactJS</w:t>
      </w:r>
      <w:proofErr w:type="spellEnd"/>
      <w:r>
        <w:t xml:space="preserve"> </w:t>
      </w:r>
      <w:r w:rsidR="0096078F">
        <w:t>es</w:t>
      </w:r>
      <w:r>
        <w:t xml:space="preserve"> po</w:t>
      </w:r>
      <w:r w:rsidR="0096078F">
        <w:t>t</w:t>
      </w:r>
      <w:r>
        <w:t xml:space="preserve"> migrar fàcilment.</w:t>
      </w:r>
    </w:p>
    <w:p w14:paraId="54FE7308" w14:textId="77777777" w:rsidR="00FA66E2" w:rsidRPr="00996D65" w:rsidRDefault="00FA66E2" w:rsidP="00FA66E2">
      <w:pPr>
        <w:pStyle w:val="PARAGRAPH"/>
        <w:ind w:firstLine="0"/>
      </w:pPr>
    </w:p>
    <w:p w14:paraId="1B595E8A" w14:textId="62415D03" w:rsidR="00E73435" w:rsidRPr="00996D65" w:rsidRDefault="00244895" w:rsidP="00E73435">
      <w:pPr>
        <w:pStyle w:val="Ttulo2"/>
        <w:spacing w:before="0" w:line="240" w:lineRule="auto"/>
        <w:rPr>
          <w:color w:val="000000"/>
        </w:rPr>
      </w:pPr>
      <w:r>
        <w:rPr>
          <w:color w:val="000000"/>
        </w:rPr>
        <w:t>5</w:t>
      </w:r>
      <w:r w:rsidR="00E73435" w:rsidRPr="00996D65">
        <w:rPr>
          <w:color w:val="000000"/>
        </w:rPr>
        <w:t xml:space="preserve">.1 </w:t>
      </w:r>
      <w:proofErr w:type="spellStart"/>
      <w:r w:rsidR="00E73435" w:rsidRPr="00996D65">
        <w:rPr>
          <w:color w:val="000000"/>
        </w:rPr>
        <w:t>ReactJS</w:t>
      </w:r>
      <w:proofErr w:type="spellEnd"/>
    </w:p>
    <w:p w14:paraId="4C289FFD" w14:textId="18424EBF" w:rsidR="005107E0" w:rsidRDefault="003863C7" w:rsidP="005107E0">
      <w:pPr>
        <w:pStyle w:val="PARAGRAPH"/>
        <w:ind w:firstLine="0"/>
      </w:pPr>
      <w:r>
        <w:t>L</w:t>
      </w:r>
      <w:r w:rsidR="00FA66E2">
        <w:t xml:space="preserve">a llibreria </w:t>
      </w:r>
      <w:proofErr w:type="spellStart"/>
      <w:r w:rsidR="00FA66E2">
        <w:t>ReactJS</w:t>
      </w:r>
      <w:proofErr w:type="spellEnd"/>
      <w:r w:rsidR="00FA66E2">
        <w:t xml:space="preserve"> és una de les llibreries més populars i utilitzades en el món del desenvolupament web. Aquesta ha sigut creada per </w:t>
      </w:r>
      <w:proofErr w:type="spellStart"/>
      <w:r w:rsidR="00FA66E2">
        <w:t>Facebook</w:t>
      </w:r>
      <w:proofErr w:type="spellEnd"/>
      <w:r w:rsidR="00FA66E2">
        <w:t xml:space="preserve"> i té una gran comunitat</w:t>
      </w:r>
      <w:r w:rsidR="00983B9E">
        <w:t>,</w:t>
      </w:r>
      <w:r w:rsidR="00FA66E2">
        <w:t xml:space="preserve"> la qual genera molta informació al respecte. </w:t>
      </w:r>
    </w:p>
    <w:p w14:paraId="734C7D75" w14:textId="244CCAF2" w:rsidR="005107E0" w:rsidRDefault="00FA66E2" w:rsidP="005107E0">
      <w:pPr>
        <w:pStyle w:val="PARAGRAPH"/>
        <w:ind w:firstLine="360"/>
      </w:pPr>
      <w:r>
        <w:t xml:space="preserve">El principal avantatge pel qual </w:t>
      </w:r>
      <w:r w:rsidR="005107E0">
        <w:t>s’ha</w:t>
      </w:r>
      <w:r>
        <w:t xml:space="preserve"> decidit utilitzar aquesta llibreria en comptes d'un </w:t>
      </w:r>
      <w:proofErr w:type="spellStart"/>
      <w:r>
        <w:t>framework</w:t>
      </w:r>
      <w:proofErr w:type="spellEnd"/>
      <w:r>
        <w:t xml:space="preserve"> és que pot generar el </w:t>
      </w:r>
      <w:r w:rsidR="003863C7">
        <w:t xml:space="preserve">Document </w:t>
      </w:r>
      <w:proofErr w:type="spellStart"/>
      <w:r w:rsidR="003863C7">
        <w:t>Object</w:t>
      </w:r>
      <w:proofErr w:type="spellEnd"/>
      <w:r w:rsidR="003863C7">
        <w:t xml:space="preserve"> Model (</w:t>
      </w:r>
      <w:r>
        <w:t>DOM</w:t>
      </w:r>
      <w:r w:rsidR="003863C7">
        <w:t>)</w:t>
      </w:r>
      <w:r>
        <w:t xml:space="preserve"> de forma dinàmica</w:t>
      </w:r>
      <w:r w:rsidR="00983B9E">
        <w:t>. A</w:t>
      </w:r>
      <w:r>
        <w:t xml:space="preserve">ixò proporciona poder visualitzar el canvi de dades sense haver de renderitzar tota la web de nou, actualitzant només el component que ha canviat d'estat. D'aquesta manera s'aconsegueix tenir temps de resposta més ràpids si s'ha d'actualitzar un canvi d'un valor. </w:t>
      </w:r>
    </w:p>
    <w:p w14:paraId="7BE6BB52" w14:textId="3AE57F91" w:rsidR="009E26B8" w:rsidRDefault="00FA66E2" w:rsidP="005107E0">
      <w:pPr>
        <w:pStyle w:val="PARAGRAPH"/>
        <w:ind w:firstLine="360"/>
      </w:pPr>
      <w:r>
        <w:t>Un altre</w:t>
      </w:r>
      <w:r w:rsidR="00E821B5">
        <w:t xml:space="preserve"> </w:t>
      </w:r>
      <w:r>
        <w:t xml:space="preserve">avantatge del qual disposa </w:t>
      </w:r>
      <w:proofErr w:type="spellStart"/>
      <w:r>
        <w:t>ReactJS</w:t>
      </w:r>
      <w:proofErr w:type="spellEnd"/>
      <w:r>
        <w:t xml:space="preserve"> és la creació de components per crear la nostra web, els quals són reutilitzables i fa que l'aplicació web sigui fàcilment escalable i fàcil de mantenir. A més</w:t>
      </w:r>
      <w:r w:rsidR="00983B9E">
        <w:t>,</w:t>
      </w:r>
      <w:r>
        <w:t xml:space="preserve"> es pot generar un arbre de nodes per tal de visualitzar on s'utilitza cada component i veure fàcilment l'estructura de l'aplicació.</w:t>
      </w:r>
    </w:p>
    <w:p w14:paraId="2D9DBF4F" w14:textId="630768ED" w:rsidR="00E73435" w:rsidRDefault="00FA66E2" w:rsidP="009E26B8">
      <w:pPr>
        <w:pStyle w:val="PARAGRAPH"/>
        <w:ind w:firstLine="360"/>
      </w:pPr>
      <w:r>
        <w:t xml:space="preserve">Un altre motiu pel qual </w:t>
      </w:r>
      <w:r w:rsidR="005107E0">
        <w:t>s’ha</w:t>
      </w:r>
      <w:r>
        <w:t xml:space="preserve"> decidit utilitzar aquesta llibreria en comptes d'un </w:t>
      </w:r>
      <w:proofErr w:type="spellStart"/>
      <w:r>
        <w:t>framework</w:t>
      </w:r>
      <w:proofErr w:type="spellEnd"/>
      <w:r>
        <w:t xml:space="preserve"> com Angular</w:t>
      </w:r>
      <w:r w:rsidR="005D5E08">
        <w:t xml:space="preserve"> [6]</w:t>
      </w:r>
      <w:r>
        <w:t xml:space="preserve"> és que els </w:t>
      </w:r>
      <w:proofErr w:type="spellStart"/>
      <w:r>
        <w:t>framework</w:t>
      </w:r>
      <w:proofErr w:type="spellEnd"/>
      <w:r>
        <w:t xml:space="preserve"> són un conjunt d'eines, estils, i llibreres les quals defineixen una estructura i metodologia. Les llibreries</w:t>
      </w:r>
      <w:r w:rsidR="007D4227">
        <w:t>,</w:t>
      </w:r>
      <w:r>
        <w:t xml:space="preserve"> en canvi</w:t>
      </w:r>
      <w:r w:rsidR="00983B9E">
        <w:t>,</w:t>
      </w:r>
      <w:r>
        <w:t xml:space="preserve"> són un conjunt de funcionalitats que ajuden a realitzar la nostra </w:t>
      </w:r>
      <w:proofErr w:type="spellStart"/>
      <w:r>
        <w:t>app</w:t>
      </w:r>
      <w:proofErr w:type="spellEnd"/>
      <w:r>
        <w:t xml:space="preserve"> més fàcilment. Aquestes poden ser utilitzades com nosaltres vulguem sense tenir una estructura definida. En concret</w:t>
      </w:r>
      <w:r w:rsidR="00983B9E">
        <w:t>,</w:t>
      </w:r>
      <w:r>
        <w:t xml:space="preserve"> </w:t>
      </w:r>
      <w:proofErr w:type="spellStart"/>
      <w:r>
        <w:t>ReactJS</w:t>
      </w:r>
      <w:proofErr w:type="spellEnd"/>
      <w:r>
        <w:t xml:space="preserve"> només ens servirà per crear la interfície gràfica on s'utilitzarà</w:t>
      </w:r>
      <w:r w:rsidR="005107E0">
        <w:t xml:space="preserve"> </w:t>
      </w:r>
      <w:proofErr w:type="spellStart"/>
      <w:r w:rsidR="005107E0">
        <w:t>JavaScript</w:t>
      </w:r>
      <w:proofErr w:type="spellEnd"/>
      <w:r w:rsidR="005107E0">
        <w:t xml:space="preserve"> i XML</w:t>
      </w:r>
      <w:r>
        <w:t xml:space="preserve"> </w:t>
      </w:r>
      <w:r w:rsidR="005107E0">
        <w:t>(</w:t>
      </w:r>
      <w:r>
        <w:t>JSX</w:t>
      </w:r>
      <w:r w:rsidR="005107E0">
        <w:t>)</w:t>
      </w:r>
      <w:r w:rsidR="004D5928">
        <w:t xml:space="preserve"> [7]</w:t>
      </w:r>
      <w:r>
        <w:t>, llenguatge semblant a HTML</w:t>
      </w:r>
      <w:r w:rsidR="001E093B">
        <w:t>.</w:t>
      </w:r>
    </w:p>
    <w:p w14:paraId="2E51475B" w14:textId="77777777" w:rsidR="00DD081C" w:rsidRDefault="00DD081C" w:rsidP="00DD081C">
      <w:pPr>
        <w:pStyle w:val="PARAGRAPH"/>
      </w:pPr>
    </w:p>
    <w:p w14:paraId="6E792C47" w14:textId="77777777" w:rsidR="00FA66E2" w:rsidRPr="00996D65" w:rsidRDefault="00FA66E2" w:rsidP="00FA66E2">
      <w:pPr>
        <w:pStyle w:val="PARAGRAPH"/>
        <w:ind w:firstLine="0"/>
      </w:pPr>
    </w:p>
    <w:p w14:paraId="17C0FF76" w14:textId="36756D06" w:rsidR="00E73435" w:rsidRPr="00996D65" w:rsidRDefault="00244895" w:rsidP="00E73435">
      <w:pPr>
        <w:pStyle w:val="Ttulo2"/>
        <w:spacing w:before="0" w:line="240" w:lineRule="auto"/>
        <w:ind w:left="0" w:firstLine="0"/>
        <w:rPr>
          <w:color w:val="000000"/>
        </w:rPr>
      </w:pPr>
      <w:r>
        <w:rPr>
          <w:color w:val="000000"/>
        </w:rPr>
        <w:t>5</w:t>
      </w:r>
      <w:r w:rsidR="00E73435" w:rsidRPr="00996D65">
        <w:rPr>
          <w:color w:val="000000"/>
        </w:rPr>
        <w:t>.2 PHP</w:t>
      </w:r>
    </w:p>
    <w:p w14:paraId="57CCEDF0" w14:textId="26DACD07" w:rsidR="00923AE3" w:rsidRDefault="00FA66E2" w:rsidP="00BB10BE">
      <w:pPr>
        <w:pStyle w:val="PARAGRAPH"/>
        <w:ind w:firstLine="0"/>
      </w:pPr>
      <w:r w:rsidRPr="00FA66E2">
        <w:t xml:space="preserve">Per tal de crear el </w:t>
      </w:r>
      <w:proofErr w:type="spellStart"/>
      <w:r w:rsidRPr="00FA66E2">
        <w:t>Backend</w:t>
      </w:r>
      <w:proofErr w:type="spellEnd"/>
      <w:r w:rsidRPr="00FA66E2">
        <w:t xml:space="preserve"> des d'on es fan les consultes SQL i s'envia la informació a la interfície d'usuari creada amb </w:t>
      </w:r>
      <w:proofErr w:type="spellStart"/>
      <w:r w:rsidRPr="00FA66E2">
        <w:t>ReactJS</w:t>
      </w:r>
      <w:proofErr w:type="spellEnd"/>
      <w:r w:rsidRPr="00FA66E2">
        <w:t xml:space="preserve">, </w:t>
      </w:r>
      <w:r w:rsidR="00983B9E">
        <w:t>s’ha</w:t>
      </w:r>
      <w:r w:rsidRPr="00FA66E2">
        <w:t xml:space="preserve"> utilitzat PHP. </w:t>
      </w:r>
      <w:r w:rsidR="00E821B5">
        <w:t>S’ha</w:t>
      </w:r>
      <w:r w:rsidRPr="00FA66E2">
        <w:t xml:space="preserve"> decidit fer-ho amb aquest llenguatge perquè durant el transcurs del nostre grau en Enginyeria Informàtica </w:t>
      </w:r>
      <w:r w:rsidR="00983B9E">
        <w:t>s’ha</w:t>
      </w:r>
      <w:r w:rsidRPr="00FA66E2">
        <w:t xml:space="preserve"> utilitzat aquest</w:t>
      </w:r>
      <w:r w:rsidR="00DD081C">
        <w:t xml:space="preserve"> i</w:t>
      </w:r>
      <w:r w:rsidRPr="00FA66E2">
        <w:t xml:space="preserve"> </w:t>
      </w:r>
      <w:r w:rsidR="00F04923">
        <w:t>ha sigut</w:t>
      </w:r>
      <w:r w:rsidRPr="00FA66E2">
        <w:t xml:space="preserve"> familiar i fàcil d'implementar. A més, el principal repte que </w:t>
      </w:r>
      <w:r w:rsidR="00DD081C">
        <w:t>es tenia</w:t>
      </w:r>
      <w:r w:rsidRPr="00FA66E2">
        <w:t xml:space="preserve"> era aprendre a utilitzar </w:t>
      </w:r>
      <w:proofErr w:type="spellStart"/>
      <w:r w:rsidRPr="00FA66E2">
        <w:t>ReactJS</w:t>
      </w:r>
      <w:proofErr w:type="spellEnd"/>
      <w:r w:rsidRPr="00FA66E2">
        <w:t>, ja que n</w:t>
      </w:r>
      <w:r w:rsidR="00F04923">
        <w:t xml:space="preserve">o s’estava </w:t>
      </w:r>
      <w:r w:rsidRPr="00FA66E2">
        <w:t>familiaritzat amb aquest</w:t>
      </w:r>
      <w:r w:rsidR="00E73435" w:rsidRPr="00996D65">
        <w:t xml:space="preserve">. </w:t>
      </w:r>
    </w:p>
    <w:p w14:paraId="2A7DDF46" w14:textId="77777777" w:rsidR="0096078F" w:rsidRPr="00996D65" w:rsidRDefault="0096078F" w:rsidP="00BB10BE">
      <w:pPr>
        <w:pStyle w:val="PARAGRAPH"/>
        <w:ind w:firstLine="0"/>
      </w:pPr>
    </w:p>
    <w:p w14:paraId="431076F4" w14:textId="40603024" w:rsidR="00E73435" w:rsidRPr="00996D65" w:rsidRDefault="00244895" w:rsidP="00E73435">
      <w:pPr>
        <w:pStyle w:val="Ttulo2"/>
        <w:spacing w:before="0" w:line="240" w:lineRule="auto"/>
        <w:ind w:left="0" w:firstLine="0"/>
        <w:rPr>
          <w:color w:val="000000"/>
        </w:rPr>
      </w:pPr>
      <w:r>
        <w:rPr>
          <w:color w:val="000000"/>
        </w:rPr>
        <w:t>5</w:t>
      </w:r>
      <w:r w:rsidR="00E73435" w:rsidRPr="00996D65">
        <w:rPr>
          <w:color w:val="000000"/>
        </w:rPr>
        <w:t>.3 CSS</w:t>
      </w:r>
    </w:p>
    <w:p w14:paraId="2C3258D6" w14:textId="742BD10E" w:rsidR="00E73435" w:rsidRDefault="00FA66E2" w:rsidP="00BB10BE">
      <w:pPr>
        <w:pStyle w:val="PARAGRAPH"/>
        <w:ind w:firstLine="0"/>
      </w:pPr>
      <w:r w:rsidRPr="00FA66E2">
        <w:t xml:space="preserve">L'estil de l'aplicació web </w:t>
      </w:r>
      <w:r w:rsidR="00E821B5">
        <w:t>s’ha</w:t>
      </w:r>
      <w:r w:rsidRPr="00FA66E2">
        <w:t xml:space="preserve"> realitzat amb</w:t>
      </w:r>
      <w:r w:rsidR="004D5928">
        <w:t xml:space="preserve"> </w:t>
      </w:r>
      <w:proofErr w:type="spellStart"/>
      <w:r w:rsidR="004D5928" w:rsidRPr="004D5928">
        <w:t>Cascading</w:t>
      </w:r>
      <w:proofErr w:type="spellEnd"/>
      <w:r w:rsidR="004D5928" w:rsidRPr="004D5928">
        <w:t xml:space="preserve"> </w:t>
      </w:r>
      <w:proofErr w:type="spellStart"/>
      <w:r w:rsidR="004D5928" w:rsidRPr="004D5928">
        <w:t>Style</w:t>
      </w:r>
      <w:proofErr w:type="spellEnd"/>
      <w:r w:rsidR="004D5928" w:rsidRPr="004D5928">
        <w:t xml:space="preserve"> </w:t>
      </w:r>
      <w:proofErr w:type="spellStart"/>
      <w:r w:rsidR="004D5928" w:rsidRPr="004D5928">
        <w:t>Sheets</w:t>
      </w:r>
      <w:proofErr w:type="spellEnd"/>
      <w:r w:rsidRPr="00FA66E2">
        <w:t xml:space="preserve"> </w:t>
      </w:r>
      <w:r w:rsidR="004D5928">
        <w:t>(</w:t>
      </w:r>
      <w:r w:rsidRPr="00FA66E2">
        <w:t>CSS</w:t>
      </w:r>
      <w:r w:rsidR="004D5928">
        <w:t>) [8]</w:t>
      </w:r>
      <w:r w:rsidRPr="00FA66E2">
        <w:t xml:space="preserve">, però desenvolupar des d'un inici tot l'estil de la pàgina i la disposició dels elements pot ser una mica angoixós. Per aquest motiu existeixen llibreries CSS com </w:t>
      </w:r>
      <w:proofErr w:type="spellStart"/>
      <w:r w:rsidRPr="00FA66E2">
        <w:t>Boostrap</w:t>
      </w:r>
      <w:proofErr w:type="spellEnd"/>
      <w:r w:rsidR="0018539F">
        <w:t xml:space="preserve"> </w:t>
      </w:r>
      <w:r w:rsidR="004A5CAB">
        <w:t>[</w:t>
      </w:r>
      <w:r w:rsidR="004D5928">
        <w:t>9</w:t>
      </w:r>
      <w:r w:rsidR="004A5CAB">
        <w:t>]</w:t>
      </w:r>
      <w:r w:rsidR="00DD081C">
        <w:t>,</w:t>
      </w:r>
      <w:r w:rsidRPr="00FA66E2">
        <w:t xml:space="preserve"> el qual et facilita la disposició de la teva web sense gaire complicació i només has d'anomenar els blocs com les classes definides a la llibreria. En la aplicació web </w:t>
      </w:r>
      <w:r w:rsidR="00E821B5">
        <w:t>s’ha</w:t>
      </w:r>
      <w:r w:rsidRPr="00FA66E2">
        <w:t xml:space="preserve"> utilitzat la llibreria </w:t>
      </w:r>
      <w:proofErr w:type="spellStart"/>
      <w:r w:rsidRPr="00FA66E2">
        <w:t>Boostrap</w:t>
      </w:r>
      <w:proofErr w:type="spellEnd"/>
      <w:r w:rsidRPr="00FA66E2">
        <w:t xml:space="preserve"> per </w:t>
      </w:r>
      <w:r w:rsidR="00F04923">
        <w:t xml:space="preserve">facilitar </w:t>
      </w:r>
      <w:r w:rsidRPr="00FA66E2">
        <w:t xml:space="preserve">la feina i poder </w:t>
      </w:r>
      <w:r w:rsidR="00F04923">
        <w:t>treballar</w:t>
      </w:r>
      <w:r w:rsidRPr="00FA66E2">
        <w:t xml:space="preserve"> en les funcionalitats de l'aplicació, encara que </w:t>
      </w:r>
      <w:r w:rsidR="00F04923">
        <w:t>s’ha</w:t>
      </w:r>
      <w:r w:rsidRPr="00FA66E2">
        <w:t xml:space="preserve"> hagut de crear més codi per tal que es veiés com </w:t>
      </w:r>
      <w:r w:rsidR="00F04923">
        <w:t>es</w:t>
      </w:r>
      <w:r w:rsidRPr="00FA66E2">
        <w:t xml:space="preserve"> volia.</w:t>
      </w:r>
    </w:p>
    <w:p w14:paraId="4529AA6C" w14:textId="77777777" w:rsidR="00FA66E2" w:rsidRPr="00996D65" w:rsidRDefault="00FA66E2" w:rsidP="00FA66E2">
      <w:pPr>
        <w:pStyle w:val="PARAGRAPH"/>
        <w:ind w:firstLine="0"/>
      </w:pPr>
    </w:p>
    <w:p w14:paraId="2286E754" w14:textId="068F8CD0" w:rsidR="00E73435" w:rsidRPr="00996D65" w:rsidRDefault="00244895" w:rsidP="00E73435">
      <w:pPr>
        <w:pStyle w:val="Ttulo2"/>
        <w:spacing w:before="0" w:line="240" w:lineRule="auto"/>
        <w:rPr>
          <w:color w:val="000000"/>
        </w:rPr>
      </w:pPr>
      <w:r>
        <w:rPr>
          <w:color w:val="000000"/>
        </w:rPr>
        <w:t>5</w:t>
      </w:r>
      <w:r w:rsidR="00E73435" w:rsidRPr="00996D65">
        <w:rPr>
          <w:color w:val="000000"/>
        </w:rPr>
        <w:t xml:space="preserve">.4 </w:t>
      </w:r>
      <w:proofErr w:type="spellStart"/>
      <w:r w:rsidR="00E73435" w:rsidRPr="00996D65">
        <w:rPr>
          <w:color w:val="000000"/>
        </w:rPr>
        <w:t>MySQL</w:t>
      </w:r>
      <w:proofErr w:type="spellEnd"/>
    </w:p>
    <w:p w14:paraId="2C655656" w14:textId="1FEF1C49" w:rsidR="00E73435" w:rsidRPr="00996D65" w:rsidRDefault="00E73435" w:rsidP="00BB10BE">
      <w:pPr>
        <w:pStyle w:val="PARAGRAPH"/>
        <w:ind w:firstLine="0"/>
      </w:pPr>
      <w:r w:rsidRPr="00996D65">
        <w:t xml:space="preserve">Per a crear la base de dades de l'aplicació web </w:t>
      </w:r>
      <w:r w:rsidR="00E821B5">
        <w:t>s’ha</w:t>
      </w:r>
      <w:r w:rsidRPr="00996D65">
        <w:t xml:space="preserve"> utilitzat </w:t>
      </w:r>
      <w:proofErr w:type="spellStart"/>
      <w:r w:rsidRPr="00996D65">
        <w:t>MySQL</w:t>
      </w:r>
      <w:proofErr w:type="spellEnd"/>
      <w:r w:rsidR="004D5928">
        <w:t xml:space="preserve"> versió 8.0 [10]</w:t>
      </w:r>
      <w:r w:rsidRPr="00996D65">
        <w:t xml:space="preserve">. Aquest sistema és molt popular i dels més utilitzats. </w:t>
      </w:r>
      <w:proofErr w:type="spellStart"/>
      <w:r w:rsidRPr="00996D65">
        <w:t>MySQL</w:t>
      </w:r>
      <w:proofErr w:type="spellEnd"/>
      <w:r w:rsidRPr="00996D65">
        <w:t xml:space="preserve"> proporciona una base de dades gratuïta i de codi obert. També possibilita utilitzar i gestionar una base de dades sense saber gaires comandes SQL, ja que té una interfície fàcil d'utilitzar </w:t>
      </w:r>
      <w:proofErr w:type="spellStart"/>
      <w:r w:rsidRPr="00996D65">
        <w:t>MySQL</w:t>
      </w:r>
      <w:proofErr w:type="spellEnd"/>
      <w:r w:rsidRPr="00996D65">
        <w:t xml:space="preserve"> </w:t>
      </w:r>
      <w:proofErr w:type="spellStart"/>
      <w:r w:rsidRPr="00996D65">
        <w:t>Workbench</w:t>
      </w:r>
      <w:proofErr w:type="spellEnd"/>
      <w:r w:rsidRPr="00996D65">
        <w:t xml:space="preserve">. Com a sistema té un bon rendiment sense afegir cap funcionalitat avançada. Aquesta base de dades utilitza diferents capes de seguretat, donant drets d'accés i privilegis pels usuaris. No cal tenir una gran capacitat de còmput, ja que utilitza pocs </w:t>
      </w:r>
      <w:r w:rsidR="001E093B">
        <w:t>requisits</w:t>
      </w:r>
      <w:r w:rsidRPr="00996D65">
        <w:t xml:space="preserve"> de la CPU i de la memòria RAM</w:t>
      </w:r>
      <w:r w:rsidR="00DD081C">
        <w:t>.</w:t>
      </w:r>
      <w:r w:rsidRPr="00996D65">
        <w:t xml:space="preserve"> </w:t>
      </w:r>
      <w:r w:rsidR="00DD081C">
        <w:t>A</w:t>
      </w:r>
      <w:r w:rsidRPr="00996D65">
        <w:t xml:space="preserve"> més</w:t>
      </w:r>
      <w:r w:rsidR="00DD081C">
        <w:t>,</w:t>
      </w:r>
      <w:r w:rsidRPr="00996D65">
        <w:t xml:space="preserve"> és compatible amb sistemes operatius Linux i Windows</w:t>
      </w:r>
      <w:r w:rsidR="004A5CAB">
        <w:t>.</w:t>
      </w:r>
    </w:p>
    <w:p w14:paraId="51254948" w14:textId="45E5CC16" w:rsidR="00E73435" w:rsidRPr="00996D65" w:rsidRDefault="00E73435" w:rsidP="00E73435">
      <w:pPr>
        <w:pStyle w:val="Ttulo1"/>
        <w:spacing w:line="240" w:lineRule="auto"/>
        <w:rPr>
          <w:color w:val="000000"/>
        </w:rPr>
      </w:pPr>
      <w:r w:rsidRPr="00996D65">
        <w:rPr>
          <w:color w:val="000000"/>
        </w:rPr>
        <w:t>6</w:t>
      </w:r>
      <w:r w:rsidRPr="00996D65">
        <w:rPr>
          <w:color w:val="000000"/>
        </w:rPr>
        <w:tab/>
        <w:t>Planificació</w:t>
      </w:r>
    </w:p>
    <w:p w14:paraId="045B86D6" w14:textId="04D3E578" w:rsidR="009E26B8" w:rsidRDefault="00FA66E2" w:rsidP="009E26B8">
      <w:pPr>
        <w:pStyle w:val="PARAGRAPHnoindent"/>
      </w:pPr>
      <w:r>
        <w:t xml:space="preserve">Per tal d'aconseguir realitzar els objectius establerts i els requisits de l'aplicació web, </w:t>
      </w:r>
      <w:r w:rsidR="00E821B5">
        <w:t>s’ha</w:t>
      </w:r>
      <w:r>
        <w:t xml:space="preserve"> creat una planificació inicial amb un diagrama de Gant</w:t>
      </w:r>
      <w:r w:rsidR="0096078F">
        <w:t>t, veure</w:t>
      </w:r>
      <w:r w:rsidR="009E1EA0">
        <w:t xml:space="preserve"> </w:t>
      </w:r>
      <w:r w:rsidR="00E93CBD">
        <w:t>F</w:t>
      </w:r>
      <w:r w:rsidR="0096078F">
        <w:t>ig.1 del apèndix</w:t>
      </w:r>
      <w:r>
        <w:t xml:space="preserve">. En aquest diagrama </w:t>
      </w:r>
      <w:r w:rsidR="001E093B">
        <w:t>s’han</w:t>
      </w:r>
      <w:r>
        <w:t xml:space="preserve"> definit les tasques a fer durant el transcurs del projecte. Principalment els primers dies </w:t>
      </w:r>
      <w:r w:rsidR="00766F7B">
        <w:t>es va</w:t>
      </w:r>
      <w:r>
        <w:t xml:space="preserve"> estar estudiant les tecnologies que </w:t>
      </w:r>
      <w:r w:rsidR="00E821B5">
        <w:t xml:space="preserve">s’han </w:t>
      </w:r>
      <w:r>
        <w:t xml:space="preserve">utilitzat, </w:t>
      </w:r>
      <w:r w:rsidR="00766F7B">
        <w:t>es va</w:t>
      </w:r>
      <w:r>
        <w:t xml:space="preserve"> definir clarament el problema que </w:t>
      </w:r>
      <w:r w:rsidR="00766F7B">
        <w:t>es trobava</w:t>
      </w:r>
      <w:r>
        <w:t xml:space="preserve">, i tot seguit </w:t>
      </w:r>
      <w:r w:rsidR="00766F7B">
        <w:t xml:space="preserve">es van </w:t>
      </w:r>
      <w:r>
        <w:t>definir els requisits. També</w:t>
      </w:r>
      <w:r w:rsidR="00766F7B">
        <w:t xml:space="preserve"> es va</w:t>
      </w:r>
      <w:r>
        <w:t xml:space="preserve"> pensar com crear i desenvolupar la base de dades que </w:t>
      </w:r>
      <w:r w:rsidR="00766F7B">
        <w:t>s’ha</w:t>
      </w:r>
      <w:r>
        <w:t xml:space="preserve"> creat perquè funcioni l'aplicació web.</w:t>
      </w:r>
    </w:p>
    <w:p w14:paraId="581EC995" w14:textId="1015D568" w:rsidR="00FA66E2" w:rsidRDefault="00FA66E2" w:rsidP="009E26B8">
      <w:pPr>
        <w:pStyle w:val="PARAGRAPHnoindent"/>
        <w:ind w:firstLine="320"/>
      </w:pPr>
      <w:r>
        <w:t xml:space="preserve">La carrega més important del treball es troba en el desenvolupament de l'aplicació web, on </w:t>
      </w:r>
      <w:r w:rsidR="00E821B5">
        <w:t xml:space="preserve">s’ha </w:t>
      </w:r>
      <w:r>
        <w:t>treballat més del 90% del còmput global del treball. L'altre 10% restant es troba en fer la documentació del projecte, planificar les tasques i investigar les tecnologies.</w:t>
      </w:r>
    </w:p>
    <w:p w14:paraId="625CB42F" w14:textId="108A130C" w:rsidR="00651163" w:rsidRDefault="00FA66E2" w:rsidP="009E26B8">
      <w:pPr>
        <w:pStyle w:val="PARAGRAPHnoindent"/>
        <w:ind w:firstLine="320"/>
      </w:pPr>
      <w:r>
        <w:t xml:space="preserve">Aquest diagrama </w:t>
      </w:r>
      <w:r w:rsidR="00E821B5">
        <w:t>ha</w:t>
      </w:r>
      <w:r>
        <w:t xml:space="preserve"> servit per saber si </w:t>
      </w:r>
      <w:r w:rsidR="00DD081C">
        <w:t>s’estaven seguint correctament les dates estimades que es van definir al començament del treball</w:t>
      </w:r>
      <w:r>
        <w:t>.</w:t>
      </w:r>
    </w:p>
    <w:p w14:paraId="6BF9A3BA" w14:textId="37D3DE71" w:rsidR="00651163" w:rsidRPr="00996D65" w:rsidRDefault="00651163" w:rsidP="00651163">
      <w:pPr>
        <w:pStyle w:val="Ttulo1"/>
        <w:spacing w:line="240" w:lineRule="auto"/>
        <w:rPr>
          <w:color w:val="000000"/>
        </w:rPr>
      </w:pPr>
      <w:r>
        <w:rPr>
          <w:color w:val="000000"/>
        </w:rPr>
        <w:lastRenderedPageBreak/>
        <w:t>7</w:t>
      </w:r>
      <w:r w:rsidRPr="00996D65">
        <w:rPr>
          <w:color w:val="000000"/>
        </w:rPr>
        <w:tab/>
      </w:r>
      <w:r>
        <w:rPr>
          <w:color w:val="000000"/>
        </w:rPr>
        <w:t>Metodologia</w:t>
      </w:r>
    </w:p>
    <w:p w14:paraId="309AE3AA" w14:textId="06A077B4" w:rsidR="001A6B85" w:rsidRDefault="00651163" w:rsidP="001A6B85">
      <w:pPr>
        <w:pStyle w:val="PARAGRAPH"/>
        <w:ind w:firstLine="0"/>
      </w:pPr>
      <w:r>
        <w:t xml:space="preserve">La metodologia </w:t>
      </w:r>
      <w:proofErr w:type="spellStart"/>
      <w:r w:rsidR="00DD081C">
        <w:t>Agile</w:t>
      </w:r>
      <w:proofErr w:type="spellEnd"/>
      <w:r w:rsidR="00DD081C">
        <w:t xml:space="preserve"> </w:t>
      </w:r>
      <w:proofErr w:type="spellStart"/>
      <w:r w:rsidR="00DD081C">
        <w:t>Scrum</w:t>
      </w:r>
      <w:proofErr w:type="spellEnd"/>
      <w:r w:rsidR="00DD081C">
        <w:t xml:space="preserve"> [11] ha sigut l’</w:t>
      </w:r>
      <w:r>
        <w:t xml:space="preserve">emprada per complir </w:t>
      </w:r>
      <w:r w:rsidR="00FE1266">
        <w:t>la planificació</w:t>
      </w:r>
      <w:r w:rsidR="00DD081C">
        <w:t xml:space="preserve"> </w:t>
      </w:r>
      <w:r w:rsidR="001A6B85">
        <w:t>establerta al principi del TFG</w:t>
      </w:r>
      <w:r w:rsidR="00DD081C">
        <w:t>.</w:t>
      </w:r>
      <w:r w:rsidR="001A6B85">
        <w:t xml:space="preserve"> </w:t>
      </w:r>
      <w:r>
        <w:t>Aquesta metodologia serveix sobretot per a equips</w:t>
      </w:r>
      <w:r w:rsidR="001A6B85">
        <w:t xml:space="preserve"> de treball</w:t>
      </w:r>
      <w:r w:rsidR="00A84CEB">
        <w:t xml:space="preserve"> petits i mitjans</w:t>
      </w:r>
      <w:r>
        <w:t xml:space="preserve">, però </w:t>
      </w:r>
      <w:r w:rsidR="00766F7B">
        <w:t>s’ha</w:t>
      </w:r>
      <w:r w:rsidR="00E821B5">
        <w:t xml:space="preserve"> </w:t>
      </w:r>
      <w:r>
        <w:t xml:space="preserve">adaptat al desenvolupament del TFG. El dissabte de cada setmana </w:t>
      </w:r>
      <w:r w:rsidR="00E821B5">
        <w:t xml:space="preserve">s’ha </w:t>
      </w:r>
      <w:r>
        <w:t>fet una revisió general de l’estat del meu TFG “</w:t>
      </w:r>
      <w:proofErr w:type="spellStart"/>
      <w:r>
        <w:t>Sprint</w:t>
      </w:r>
      <w:proofErr w:type="spellEnd"/>
      <w:r>
        <w:t xml:space="preserve"> </w:t>
      </w:r>
      <w:proofErr w:type="spellStart"/>
      <w:r>
        <w:t>Planing</w:t>
      </w:r>
      <w:proofErr w:type="spellEnd"/>
      <w:r>
        <w:t xml:space="preserve">”, </w:t>
      </w:r>
      <w:r w:rsidR="00DD081C">
        <w:t>on</w:t>
      </w:r>
      <w:r>
        <w:t xml:space="preserve"> cada setmana ha sigut un “</w:t>
      </w:r>
      <w:proofErr w:type="spellStart"/>
      <w:r>
        <w:t>Sprint</w:t>
      </w:r>
      <w:proofErr w:type="spellEnd"/>
      <w:r>
        <w:t>”. Al “</w:t>
      </w:r>
      <w:proofErr w:type="spellStart"/>
      <w:r>
        <w:t>Sprint</w:t>
      </w:r>
      <w:proofErr w:type="spellEnd"/>
      <w:r>
        <w:t xml:space="preserve"> </w:t>
      </w:r>
      <w:proofErr w:type="spellStart"/>
      <w:r>
        <w:t>Planing</w:t>
      </w:r>
      <w:proofErr w:type="spellEnd"/>
      <w:r>
        <w:t xml:space="preserve">” </w:t>
      </w:r>
      <w:r w:rsidR="00E821B5">
        <w:t>s’ha</w:t>
      </w:r>
      <w:r w:rsidR="00DD081C">
        <w:t>n</w:t>
      </w:r>
      <w:r w:rsidR="00E821B5">
        <w:t xml:space="preserve"> </w:t>
      </w:r>
      <w:r>
        <w:t xml:space="preserve">revistat les funcionalitats pendents que </w:t>
      </w:r>
      <w:r w:rsidR="00DD081C">
        <w:t>es tenien</w:t>
      </w:r>
      <w:r>
        <w:t xml:space="preserve"> de la setmana, i </w:t>
      </w:r>
      <w:r w:rsidR="00BF4905">
        <w:t>s’han</w:t>
      </w:r>
      <w:r w:rsidR="00E821B5">
        <w:t xml:space="preserve"> planific</w:t>
      </w:r>
      <w:r w:rsidR="00BF4905">
        <w:t>at</w:t>
      </w:r>
      <w:r>
        <w:t xml:space="preserve"> les tasques a realitzar de la setmana següent. </w:t>
      </w:r>
      <w:r w:rsidR="001A6B85">
        <w:t xml:space="preserve">Si </w:t>
      </w:r>
      <w:r w:rsidR="00DD081C">
        <w:t>es veia</w:t>
      </w:r>
      <w:r w:rsidR="001A6B85">
        <w:t xml:space="preserve"> que quedava pendent una tasca de la se</w:t>
      </w:r>
      <w:r w:rsidR="008E7923">
        <w:t>t</w:t>
      </w:r>
      <w:r w:rsidR="001A6B85">
        <w:t xml:space="preserve">mana en curs </w:t>
      </w:r>
      <w:r w:rsidR="00E53FF6">
        <w:t>s’intentava</w:t>
      </w:r>
      <w:r w:rsidR="001A6B85">
        <w:t xml:space="preserve"> enllestir durant el cap de setmana d’aquesta.</w:t>
      </w:r>
    </w:p>
    <w:p w14:paraId="5E96907B" w14:textId="6E748A81" w:rsidR="00E55314" w:rsidRDefault="001A6B85" w:rsidP="009E26B8">
      <w:pPr>
        <w:pStyle w:val="PARAGRAPH"/>
        <w:ind w:firstLine="320"/>
      </w:pPr>
      <w:r>
        <w:t xml:space="preserve">Per </w:t>
      </w:r>
      <w:r w:rsidR="00766F7B">
        <w:t xml:space="preserve">facilitar </w:t>
      </w:r>
      <w:proofErr w:type="spellStart"/>
      <w:r w:rsidR="00766F7B">
        <w:t>l’</w:t>
      </w:r>
      <w:r>
        <w:t>utilitza</w:t>
      </w:r>
      <w:r w:rsidR="00766F7B">
        <w:t>ció</w:t>
      </w:r>
      <w:proofErr w:type="spellEnd"/>
      <w:r>
        <w:t xml:space="preserve"> </w:t>
      </w:r>
      <w:r w:rsidR="00766F7B">
        <w:t>d’</w:t>
      </w:r>
      <w:r>
        <w:t xml:space="preserve">aquest tipus de metodologia, </w:t>
      </w:r>
      <w:r w:rsidR="00766F7B">
        <w:t>s’ha</w:t>
      </w:r>
      <w:r w:rsidR="00651163">
        <w:t xml:space="preserve"> utilitzat el </w:t>
      </w:r>
      <w:proofErr w:type="spellStart"/>
      <w:r w:rsidR="00651163">
        <w:t>Trello</w:t>
      </w:r>
      <w:proofErr w:type="spellEnd"/>
      <w:r w:rsidR="004A5CAB">
        <w:t>[</w:t>
      </w:r>
      <w:r w:rsidR="0096078F">
        <w:t>12</w:t>
      </w:r>
      <w:r w:rsidR="004A5CAB">
        <w:t>]</w:t>
      </w:r>
      <w:r w:rsidR="00651163">
        <w:t xml:space="preserve"> per portar un control de les tasques que </w:t>
      </w:r>
      <w:r w:rsidR="001E093B">
        <w:t>s’estaven</w:t>
      </w:r>
      <w:r w:rsidR="00651163">
        <w:t xml:space="preserve"> realitzant i el </w:t>
      </w:r>
      <w:proofErr w:type="spellStart"/>
      <w:r w:rsidR="00651163">
        <w:t>BitBucket</w:t>
      </w:r>
      <w:proofErr w:type="spellEnd"/>
      <w:r w:rsidR="00806F15">
        <w:t>[</w:t>
      </w:r>
      <w:r w:rsidR="0096078F">
        <w:t>13</w:t>
      </w:r>
      <w:r w:rsidR="00806F15">
        <w:t>]</w:t>
      </w:r>
      <w:r>
        <w:t xml:space="preserve"> amb el </w:t>
      </w:r>
      <w:proofErr w:type="spellStart"/>
      <w:r>
        <w:t>Sourcetree</w:t>
      </w:r>
      <w:proofErr w:type="spellEnd"/>
      <w:r w:rsidR="00651163">
        <w:t xml:space="preserve"> per poder pujar versions de </w:t>
      </w:r>
      <w:proofErr w:type="spellStart"/>
      <w:r w:rsidR="00651163">
        <w:t>l’app</w:t>
      </w:r>
      <w:proofErr w:type="spellEnd"/>
      <w:r w:rsidR="00651163">
        <w:t xml:space="preserve"> per tal de tenir un </w:t>
      </w:r>
      <w:proofErr w:type="spellStart"/>
      <w:r w:rsidR="00651163">
        <w:t>repositori</w:t>
      </w:r>
      <w:proofErr w:type="spellEnd"/>
      <w:r w:rsidR="00651163">
        <w:t xml:space="preserve"> en el </w:t>
      </w:r>
      <w:proofErr w:type="spellStart"/>
      <w:r w:rsidR="00651163">
        <w:t>cloud</w:t>
      </w:r>
      <w:proofErr w:type="spellEnd"/>
      <w:r w:rsidR="00651163">
        <w:t>.</w:t>
      </w:r>
      <w:r>
        <w:t xml:space="preserve"> Amb el </w:t>
      </w:r>
      <w:proofErr w:type="spellStart"/>
      <w:r>
        <w:t>Trello</w:t>
      </w:r>
      <w:proofErr w:type="spellEnd"/>
      <w:r>
        <w:t xml:space="preserve"> </w:t>
      </w:r>
      <w:r w:rsidR="00E53FF6">
        <w:t>s’ha</w:t>
      </w:r>
      <w:r>
        <w:t xml:space="preserve"> pogut veure en tot moment en quin estat es trobaven les tasques i com es tro</w:t>
      </w:r>
      <w:r w:rsidR="008E7923">
        <w:t>b</w:t>
      </w:r>
      <w:r>
        <w:t>a</w:t>
      </w:r>
      <w:r w:rsidR="008E7923">
        <w:t>v</w:t>
      </w:r>
      <w:r>
        <w:t>a el desenvolupament general del TFG.</w:t>
      </w:r>
    </w:p>
    <w:p w14:paraId="58885B28" w14:textId="2FC521A6" w:rsidR="0099314B" w:rsidRDefault="00E55314" w:rsidP="0099314B">
      <w:pPr>
        <w:pStyle w:val="Ttulo1"/>
        <w:spacing w:line="240" w:lineRule="auto"/>
        <w:rPr>
          <w:color w:val="000000"/>
        </w:rPr>
      </w:pPr>
      <w:r>
        <w:rPr>
          <w:color w:val="000000"/>
        </w:rPr>
        <w:t>8</w:t>
      </w:r>
      <w:r w:rsidRPr="00996D65">
        <w:rPr>
          <w:color w:val="000000"/>
        </w:rPr>
        <w:tab/>
      </w:r>
      <w:r>
        <w:rPr>
          <w:color w:val="000000"/>
        </w:rPr>
        <w:t>Desenvolupamen</w:t>
      </w:r>
      <w:r w:rsidR="0099314B">
        <w:rPr>
          <w:color w:val="000000"/>
        </w:rPr>
        <w:t>t</w:t>
      </w:r>
    </w:p>
    <w:p w14:paraId="0A3C44AC" w14:textId="38D73E15" w:rsidR="00666904" w:rsidRDefault="00BE2B5E" w:rsidP="00BB10BE">
      <w:pPr>
        <w:pStyle w:val="PARAGRAPHnoindent"/>
      </w:pPr>
      <w:r>
        <w:t xml:space="preserve">En aquesta part no </w:t>
      </w:r>
      <w:r w:rsidR="00AE18D3">
        <w:t>només</w:t>
      </w:r>
      <w:r>
        <w:t xml:space="preserve"> </w:t>
      </w:r>
      <w:r w:rsidR="00E53FF6">
        <w:t>s’ha</w:t>
      </w:r>
      <w:r>
        <w:t xml:space="preserve"> programat utilitzant </w:t>
      </w:r>
      <w:proofErr w:type="spellStart"/>
      <w:r>
        <w:t>ReactJS</w:t>
      </w:r>
      <w:proofErr w:type="spellEnd"/>
      <w:r>
        <w:t xml:space="preserve"> sin</w:t>
      </w:r>
      <w:r w:rsidR="008E7923">
        <w:t>ó</w:t>
      </w:r>
      <w:r>
        <w:t xml:space="preserve"> que </w:t>
      </w:r>
      <w:r w:rsidR="00E53FF6">
        <w:t>s’ha</w:t>
      </w:r>
      <w:r>
        <w:t xml:space="preserve"> hagut de crear la base de dades, fer </w:t>
      </w:r>
      <w:r w:rsidR="00B72BD7">
        <w:t xml:space="preserve">el </w:t>
      </w:r>
      <w:proofErr w:type="spellStart"/>
      <w:r w:rsidR="00B72BD7">
        <w:t>Backend</w:t>
      </w:r>
      <w:proofErr w:type="spellEnd"/>
      <w:r w:rsidR="00B72BD7">
        <w:t xml:space="preserve"> </w:t>
      </w:r>
      <w:r>
        <w:t xml:space="preserve">amb PHP i crear els estils amb CSS </w:t>
      </w:r>
      <w:r w:rsidR="008E7923" w:rsidRPr="008E7923">
        <w:t xml:space="preserve">perquè </w:t>
      </w:r>
      <w:r>
        <w:t>es veies bé la web.</w:t>
      </w:r>
    </w:p>
    <w:p w14:paraId="6FB94DA6" w14:textId="4C71CB24" w:rsidR="00666904" w:rsidRDefault="00666904" w:rsidP="00666904">
      <w:pPr>
        <w:pStyle w:val="Ttulo2"/>
      </w:pPr>
      <w:r>
        <w:t>8</w:t>
      </w:r>
      <w:r w:rsidRPr="00996D65">
        <w:t>.</w:t>
      </w:r>
      <w:r>
        <w:t>1</w:t>
      </w:r>
      <w:r w:rsidRPr="00996D65">
        <w:t xml:space="preserve"> </w:t>
      </w:r>
      <w:r>
        <w:t>Base de Dades</w:t>
      </w:r>
    </w:p>
    <w:p w14:paraId="30EFA3FD" w14:textId="50D59858" w:rsidR="00E13C45" w:rsidRDefault="00666904" w:rsidP="000163C0">
      <w:pPr>
        <w:pStyle w:val="PARAGRAPHnoindent"/>
      </w:pPr>
      <w:r>
        <w:t>Al començament del desenvolupament de l’aplicació</w:t>
      </w:r>
      <w:r w:rsidR="00F97698">
        <w:t>,</w:t>
      </w:r>
      <w:r>
        <w:t xml:space="preserve"> </w:t>
      </w:r>
      <w:r w:rsidR="00F97698">
        <w:t>vam</w:t>
      </w:r>
      <w:r>
        <w:t xml:space="preserve"> començar per definir i crear la base de dades</w:t>
      </w:r>
      <w:r w:rsidR="00531997">
        <w:t xml:space="preserve"> </w:t>
      </w:r>
      <w:r w:rsidR="008E7923" w:rsidRPr="008E7923">
        <w:t xml:space="preserve">perquè </w:t>
      </w:r>
      <w:r w:rsidR="00F97698">
        <w:t xml:space="preserve">aquesta </w:t>
      </w:r>
      <w:r w:rsidR="00531997">
        <w:t>fos coherent amb les funcionalitats de l’aplicació que desenvoluparia en un futur</w:t>
      </w:r>
      <w:r>
        <w:t xml:space="preserve">. </w:t>
      </w:r>
      <w:r w:rsidR="00531997">
        <w:t xml:space="preserve">Com </w:t>
      </w:r>
      <w:r w:rsidR="00F97698">
        <w:t>s’ha</w:t>
      </w:r>
      <w:r w:rsidR="00531997">
        <w:t xml:space="preserve"> dit en anteriors apartats, la base de dades ha sigut creada utilitzant </w:t>
      </w:r>
      <w:proofErr w:type="spellStart"/>
      <w:r w:rsidR="00531997">
        <w:t>MySQL</w:t>
      </w:r>
      <w:proofErr w:type="spellEnd"/>
      <w:r w:rsidR="00531997">
        <w:t xml:space="preserve"> amb el seu </w:t>
      </w:r>
      <w:proofErr w:type="spellStart"/>
      <w:r w:rsidR="00531997">
        <w:t>Workbench</w:t>
      </w:r>
      <w:proofErr w:type="spellEnd"/>
      <w:r>
        <w:t>.</w:t>
      </w:r>
    </w:p>
    <w:p w14:paraId="7AFFCF0F" w14:textId="5F4813BA" w:rsidR="00C40F04" w:rsidRDefault="00531997" w:rsidP="000163C0">
      <w:pPr>
        <w:ind w:firstLine="360"/>
      </w:pPr>
      <w:r w:rsidRPr="000F29B9">
        <w:t xml:space="preserve">La base de dades </w:t>
      </w:r>
      <w:r w:rsidR="00F97698">
        <w:t>ha</w:t>
      </w:r>
      <w:r w:rsidRPr="000F29B9">
        <w:t xml:space="preserve"> tingut diferents models que han anat canviant una mica segons es desenvolupava l’aplicació web. La primera base de dades que podem veure a la </w:t>
      </w:r>
      <w:r w:rsidR="00E93CBD">
        <w:t>F</w:t>
      </w:r>
      <w:r w:rsidR="009E65BE">
        <w:t>ig.</w:t>
      </w:r>
      <w:r w:rsidR="000F29B9">
        <w:t xml:space="preserve"> 1</w:t>
      </w:r>
      <w:r w:rsidR="00C16884" w:rsidRPr="000F29B9">
        <w:t xml:space="preserve"> consta de 6 taules relacionades entre si. </w:t>
      </w:r>
      <w:r w:rsidR="00314128" w:rsidRPr="000F29B9">
        <w:t>Aquestes taules són</w:t>
      </w:r>
      <w:r w:rsidR="00DD081C">
        <w:t>:</w:t>
      </w:r>
      <w:r w:rsidR="00314128" w:rsidRPr="000F29B9">
        <w:t xml:space="preserve"> </w:t>
      </w:r>
      <w:proofErr w:type="spellStart"/>
      <w:r w:rsidR="00314128" w:rsidRPr="000F29B9">
        <w:t>menu</w:t>
      </w:r>
      <w:proofErr w:type="spellEnd"/>
      <w:r w:rsidR="00314128" w:rsidRPr="000F29B9">
        <w:t xml:space="preserve">, </w:t>
      </w:r>
      <w:proofErr w:type="spellStart"/>
      <w:r w:rsidR="00314128" w:rsidRPr="000F29B9">
        <w:t>dies_menjador</w:t>
      </w:r>
      <w:proofErr w:type="spellEnd"/>
      <w:r w:rsidR="00314128" w:rsidRPr="000F29B9">
        <w:t xml:space="preserve">, tiquets, alumnes, </w:t>
      </w:r>
      <w:proofErr w:type="spellStart"/>
      <w:r w:rsidR="00314128" w:rsidRPr="000F29B9">
        <w:t>users</w:t>
      </w:r>
      <w:proofErr w:type="spellEnd"/>
      <w:r w:rsidR="00314128" w:rsidRPr="000F29B9">
        <w:t xml:space="preserve"> i factures.</w:t>
      </w:r>
    </w:p>
    <w:p w14:paraId="11406AC9" w14:textId="6F4D4894" w:rsidR="00244895" w:rsidRDefault="00244895" w:rsidP="00C40F04">
      <w:pPr>
        <w:ind w:firstLine="720"/>
      </w:pPr>
    </w:p>
    <w:p w14:paraId="02E65260" w14:textId="77777777" w:rsidR="00244895" w:rsidRPr="000F29B9" w:rsidRDefault="00244895" w:rsidP="00C40F04">
      <w:pPr>
        <w:ind w:firstLine="720"/>
      </w:pPr>
    </w:p>
    <w:p w14:paraId="289E71BE" w14:textId="7C8F6A0F" w:rsidR="00E13C45" w:rsidRDefault="000F29B9" w:rsidP="000F29B9">
      <w:pPr>
        <w:pStyle w:val="Descripcin"/>
      </w:pPr>
      <w:r>
        <w:rPr>
          <w:noProof/>
        </w:rPr>
        <w:drawing>
          <wp:inline distT="0" distB="0" distL="0" distR="0" wp14:anchorId="21E2DAE4" wp14:editId="160D00B3">
            <wp:extent cx="3095625" cy="2604976"/>
            <wp:effectExtent l="0" t="0" r="0" b="0"/>
            <wp:docPr id="3" name="Imagen 3" descr="Diagrama&#10;&#10;Descripción generada automáticament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a:extLst>
                        <a:ext uri="{C183D7F6-B498-43B3-948B-1728B52AA6E4}">
                          <adec:decorative xmlns:adec="http://schemas.microsoft.com/office/drawing/2017/decorative" val="0"/>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9115" cy="2607913"/>
                    </a:xfrm>
                    <a:prstGeom prst="rect">
                      <a:avLst/>
                    </a:prstGeom>
                    <a:noFill/>
                    <a:ln>
                      <a:noFill/>
                    </a:ln>
                  </pic:spPr>
                </pic:pic>
              </a:graphicData>
            </a:graphic>
          </wp:inline>
        </w:drawing>
      </w:r>
    </w:p>
    <w:p w14:paraId="24E4BAC3" w14:textId="7EBCDE45" w:rsidR="000F29B9" w:rsidRPr="000F29B9" w:rsidRDefault="000F29B9" w:rsidP="008E7923">
      <w:pPr>
        <w:pStyle w:val="Descripcin"/>
        <w:rPr>
          <w:rFonts w:ascii="Helvetica" w:hAnsi="Helvetica" w:cs="Helvetica"/>
          <w:i w:val="0"/>
          <w:iCs w:val="0"/>
          <w:noProof/>
          <w:color w:val="auto"/>
          <w:sz w:val="16"/>
        </w:rPr>
      </w:pPr>
      <w:proofErr w:type="spellStart"/>
      <w:r w:rsidRPr="00E13C45">
        <w:rPr>
          <w:rFonts w:ascii="Helvetica" w:hAnsi="Helvetica" w:cs="Helvetica"/>
          <w:i w:val="0"/>
          <w:iCs w:val="0"/>
          <w:color w:val="auto"/>
          <w:sz w:val="16"/>
          <w:szCs w:val="16"/>
        </w:rPr>
        <w:t>Fig</w:t>
      </w:r>
      <w:proofErr w:type="spellEnd"/>
      <w:r w:rsidRPr="00E13C45">
        <w:rPr>
          <w:rFonts w:ascii="Helvetica" w:hAnsi="Helvetica" w:cs="Helvetica"/>
          <w:i w:val="0"/>
          <w:iCs w:val="0"/>
          <w:color w:val="auto"/>
          <w:sz w:val="16"/>
          <w:szCs w:val="16"/>
        </w:rPr>
        <w:t xml:space="preserve"> </w:t>
      </w:r>
      <w:r>
        <w:rPr>
          <w:rFonts w:ascii="Helvetica" w:hAnsi="Helvetica" w:cs="Helvetica"/>
          <w:i w:val="0"/>
          <w:iCs w:val="0"/>
          <w:color w:val="auto"/>
          <w:sz w:val="16"/>
          <w:szCs w:val="16"/>
        </w:rPr>
        <w:t>1</w:t>
      </w:r>
      <w:r w:rsidRPr="00E13C45">
        <w:rPr>
          <w:rFonts w:ascii="Helvetica" w:hAnsi="Helvetica" w:cs="Helvetica"/>
          <w:i w:val="0"/>
          <w:iCs w:val="0"/>
          <w:color w:val="auto"/>
          <w:sz w:val="16"/>
          <w:szCs w:val="16"/>
        </w:rPr>
        <w:t>. Base de Dades Inicial</w:t>
      </w:r>
    </w:p>
    <w:p w14:paraId="5E186B93" w14:textId="307AB484" w:rsidR="000F29B9" w:rsidRPr="000F29B9" w:rsidRDefault="008E7923" w:rsidP="00BB10BE">
      <w:pPr>
        <w:pStyle w:val="Descripcin"/>
        <w:rPr>
          <w:i w:val="0"/>
          <w:iCs w:val="0"/>
          <w:color w:val="000000" w:themeColor="text1"/>
          <w:sz w:val="19"/>
          <w:szCs w:val="19"/>
        </w:rPr>
      </w:pPr>
      <w:r>
        <w:rPr>
          <w:i w:val="0"/>
          <w:iCs w:val="0"/>
          <w:color w:val="000000" w:themeColor="text1"/>
          <w:sz w:val="19"/>
          <w:szCs w:val="19"/>
        </w:rPr>
        <w:t>A mesura que</w:t>
      </w:r>
      <w:r w:rsidR="00C16884" w:rsidRPr="000F29B9">
        <w:rPr>
          <w:i w:val="0"/>
          <w:iCs w:val="0"/>
          <w:color w:val="000000" w:themeColor="text1"/>
          <w:sz w:val="19"/>
          <w:szCs w:val="19"/>
        </w:rPr>
        <w:t xml:space="preserve"> avançava el desenvolupament de </w:t>
      </w:r>
      <w:proofErr w:type="spellStart"/>
      <w:r w:rsidR="00C16884" w:rsidRPr="000F29B9">
        <w:rPr>
          <w:i w:val="0"/>
          <w:iCs w:val="0"/>
          <w:color w:val="000000" w:themeColor="text1"/>
          <w:sz w:val="19"/>
          <w:szCs w:val="19"/>
        </w:rPr>
        <w:t>l’app</w:t>
      </w:r>
      <w:proofErr w:type="spellEnd"/>
      <w:r w:rsidR="00C16884" w:rsidRPr="000F29B9">
        <w:rPr>
          <w:i w:val="0"/>
          <w:iCs w:val="0"/>
          <w:color w:val="000000" w:themeColor="text1"/>
          <w:sz w:val="19"/>
          <w:szCs w:val="19"/>
        </w:rPr>
        <w:t xml:space="preserve"> i despr</w:t>
      </w:r>
      <w:r>
        <w:rPr>
          <w:i w:val="0"/>
          <w:iCs w:val="0"/>
          <w:color w:val="000000" w:themeColor="text1"/>
          <w:sz w:val="19"/>
          <w:szCs w:val="19"/>
        </w:rPr>
        <w:t>é</w:t>
      </w:r>
      <w:r w:rsidR="00C16884" w:rsidRPr="000F29B9">
        <w:rPr>
          <w:i w:val="0"/>
          <w:iCs w:val="0"/>
          <w:color w:val="000000" w:themeColor="text1"/>
          <w:sz w:val="19"/>
          <w:szCs w:val="19"/>
        </w:rPr>
        <w:t xml:space="preserve">s de fer alguna reunió amb el tutor del TFG, </w:t>
      </w:r>
      <w:r w:rsidR="00AB3164" w:rsidRPr="000F29B9">
        <w:rPr>
          <w:i w:val="0"/>
          <w:iCs w:val="0"/>
          <w:color w:val="000000" w:themeColor="text1"/>
          <w:sz w:val="19"/>
          <w:szCs w:val="19"/>
        </w:rPr>
        <w:t xml:space="preserve">la base de dades va anar canviant i al final </w:t>
      </w:r>
      <w:r w:rsidR="00766F7B">
        <w:rPr>
          <w:i w:val="0"/>
          <w:iCs w:val="0"/>
          <w:color w:val="000000" w:themeColor="text1"/>
          <w:sz w:val="19"/>
          <w:szCs w:val="19"/>
        </w:rPr>
        <w:t>es va</w:t>
      </w:r>
      <w:r w:rsidR="00C16884" w:rsidRPr="000F29B9">
        <w:rPr>
          <w:i w:val="0"/>
          <w:iCs w:val="0"/>
          <w:color w:val="000000" w:themeColor="text1"/>
          <w:sz w:val="19"/>
          <w:szCs w:val="19"/>
        </w:rPr>
        <w:t xml:space="preserve"> decidir </w:t>
      </w:r>
      <w:r w:rsidR="00AB3164" w:rsidRPr="000F29B9">
        <w:rPr>
          <w:i w:val="0"/>
          <w:iCs w:val="0"/>
          <w:color w:val="000000" w:themeColor="text1"/>
          <w:sz w:val="19"/>
          <w:szCs w:val="19"/>
        </w:rPr>
        <w:t xml:space="preserve">utilitzar el model de la </w:t>
      </w:r>
      <w:r w:rsidR="00E93CBD">
        <w:rPr>
          <w:i w:val="0"/>
          <w:iCs w:val="0"/>
          <w:color w:val="000000" w:themeColor="text1"/>
          <w:sz w:val="19"/>
          <w:szCs w:val="19"/>
        </w:rPr>
        <w:t>F</w:t>
      </w:r>
      <w:r w:rsidR="009E65BE">
        <w:rPr>
          <w:i w:val="0"/>
          <w:iCs w:val="0"/>
          <w:color w:val="000000" w:themeColor="text1"/>
          <w:sz w:val="19"/>
          <w:szCs w:val="19"/>
        </w:rPr>
        <w:t>ig.</w:t>
      </w:r>
      <w:r>
        <w:rPr>
          <w:i w:val="0"/>
          <w:iCs w:val="0"/>
          <w:color w:val="000000" w:themeColor="text1"/>
          <w:sz w:val="19"/>
          <w:szCs w:val="19"/>
        </w:rPr>
        <w:t xml:space="preserve"> 2</w:t>
      </w:r>
      <w:r w:rsidR="00E13C45" w:rsidRPr="000F29B9">
        <w:rPr>
          <w:i w:val="0"/>
          <w:iCs w:val="0"/>
          <w:color w:val="000000" w:themeColor="text1"/>
          <w:sz w:val="19"/>
          <w:szCs w:val="19"/>
        </w:rPr>
        <w:t>, ja que era la m</w:t>
      </w:r>
      <w:r w:rsidR="005F1B2B" w:rsidRPr="000F29B9">
        <w:rPr>
          <w:i w:val="0"/>
          <w:iCs w:val="0"/>
          <w:color w:val="000000" w:themeColor="text1"/>
          <w:sz w:val="19"/>
          <w:szCs w:val="19"/>
        </w:rPr>
        <w:t>é</w:t>
      </w:r>
      <w:r w:rsidR="00E13C45" w:rsidRPr="000F29B9">
        <w:rPr>
          <w:i w:val="0"/>
          <w:iCs w:val="0"/>
          <w:color w:val="000000" w:themeColor="text1"/>
          <w:sz w:val="19"/>
          <w:szCs w:val="19"/>
        </w:rPr>
        <w:t>s convenient per tal  que funciones</w:t>
      </w:r>
      <w:r>
        <w:rPr>
          <w:i w:val="0"/>
          <w:iCs w:val="0"/>
          <w:color w:val="000000" w:themeColor="text1"/>
          <w:sz w:val="19"/>
          <w:szCs w:val="19"/>
        </w:rPr>
        <w:t>s</w:t>
      </w:r>
      <w:r w:rsidR="00E13C45" w:rsidRPr="000F29B9">
        <w:rPr>
          <w:i w:val="0"/>
          <w:iCs w:val="0"/>
          <w:color w:val="000000" w:themeColor="text1"/>
          <w:sz w:val="19"/>
          <w:szCs w:val="19"/>
        </w:rPr>
        <w:t>in bé les funcionalitats implementades</w:t>
      </w:r>
      <w:r w:rsidR="00AB3164" w:rsidRPr="000F29B9">
        <w:rPr>
          <w:i w:val="0"/>
          <w:iCs w:val="0"/>
          <w:color w:val="000000" w:themeColor="text1"/>
          <w:sz w:val="19"/>
          <w:szCs w:val="19"/>
        </w:rPr>
        <w:t>.</w:t>
      </w:r>
      <w:r w:rsidR="009340F1" w:rsidRPr="000F29B9">
        <w:rPr>
          <w:i w:val="0"/>
          <w:iCs w:val="0"/>
          <w:color w:val="000000" w:themeColor="text1"/>
          <w:sz w:val="19"/>
          <w:szCs w:val="19"/>
        </w:rPr>
        <w:t xml:space="preserve"> </w:t>
      </w:r>
    </w:p>
    <w:p w14:paraId="65802C16" w14:textId="66FA2A8C" w:rsidR="000F29B9" w:rsidRDefault="000F29B9" w:rsidP="000F29B9">
      <w:pPr>
        <w:pStyle w:val="Descripcin"/>
        <w:rPr>
          <w:i w:val="0"/>
          <w:iCs w:val="0"/>
          <w:color w:val="000000" w:themeColor="text1"/>
          <w:sz w:val="19"/>
          <w:szCs w:val="19"/>
        </w:rPr>
      </w:pPr>
      <w:r w:rsidRPr="000F29B9">
        <w:rPr>
          <w:i w:val="0"/>
          <w:iCs w:val="0"/>
          <w:noProof/>
          <w:color w:val="000000" w:themeColor="text1"/>
          <w:sz w:val="19"/>
          <w:szCs w:val="19"/>
        </w:rPr>
        <w:drawing>
          <wp:inline distT="0" distB="0" distL="0" distR="0" wp14:anchorId="54DEEE21" wp14:editId="3584B900">
            <wp:extent cx="3102610" cy="29203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2610" cy="2920365"/>
                    </a:xfrm>
                    <a:prstGeom prst="rect">
                      <a:avLst/>
                    </a:prstGeom>
                  </pic:spPr>
                </pic:pic>
              </a:graphicData>
            </a:graphic>
          </wp:inline>
        </w:drawing>
      </w:r>
    </w:p>
    <w:p w14:paraId="263F301A" w14:textId="66EABF59" w:rsidR="000F29B9" w:rsidRPr="000F29B9" w:rsidRDefault="000F29B9" w:rsidP="008E7923">
      <w:pPr>
        <w:pStyle w:val="Descripcin"/>
        <w:rPr>
          <w:rFonts w:ascii="Helvetica" w:hAnsi="Helvetica" w:cs="Helvetica"/>
          <w:i w:val="0"/>
          <w:iCs w:val="0"/>
          <w:noProof/>
          <w:color w:val="auto"/>
          <w:sz w:val="16"/>
        </w:rPr>
      </w:pPr>
      <w:proofErr w:type="spellStart"/>
      <w:r w:rsidRPr="00986021">
        <w:rPr>
          <w:rFonts w:ascii="Helvetica" w:hAnsi="Helvetica" w:cs="Helvetica"/>
          <w:i w:val="0"/>
          <w:iCs w:val="0"/>
          <w:color w:val="auto"/>
          <w:sz w:val="16"/>
          <w:szCs w:val="16"/>
        </w:rPr>
        <w:t>Fig</w:t>
      </w:r>
      <w:proofErr w:type="spellEnd"/>
      <w:r w:rsidRPr="00986021">
        <w:rPr>
          <w:rFonts w:ascii="Helvetica" w:hAnsi="Helvetica" w:cs="Helvetica"/>
          <w:i w:val="0"/>
          <w:iCs w:val="0"/>
          <w:color w:val="auto"/>
          <w:sz w:val="16"/>
          <w:szCs w:val="16"/>
        </w:rPr>
        <w:t xml:space="preserve"> </w:t>
      </w:r>
      <w:r>
        <w:rPr>
          <w:rFonts w:ascii="Helvetica" w:hAnsi="Helvetica" w:cs="Helvetica"/>
          <w:i w:val="0"/>
          <w:iCs w:val="0"/>
          <w:color w:val="auto"/>
          <w:sz w:val="16"/>
          <w:szCs w:val="16"/>
        </w:rPr>
        <w:t>2. Base de Dades Definitiva</w:t>
      </w:r>
    </w:p>
    <w:p w14:paraId="5F6323E4" w14:textId="567D667C" w:rsidR="000F29B9" w:rsidRPr="000F29B9" w:rsidRDefault="009340F1" w:rsidP="00923AE3">
      <w:pPr>
        <w:pStyle w:val="Descripcin"/>
      </w:pPr>
      <w:r w:rsidRPr="000F29B9">
        <w:rPr>
          <w:i w:val="0"/>
          <w:iCs w:val="0"/>
          <w:color w:val="000000" w:themeColor="text1"/>
          <w:sz w:val="19"/>
          <w:szCs w:val="19"/>
        </w:rPr>
        <w:t xml:space="preserve">Com </w:t>
      </w:r>
      <w:r w:rsidR="00466D30">
        <w:rPr>
          <w:i w:val="0"/>
          <w:iCs w:val="0"/>
          <w:color w:val="000000" w:themeColor="text1"/>
          <w:sz w:val="19"/>
          <w:szCs w:val="19"/>
        </w:rPr>
        <w:t>es pot</w:t>
      </w:r>
      <w:r w:rsidRPr="000F29B9">
        <w:rPr>
          <w:i w:val="0"/>
          <w:iCs w:val="0"/>
          <w:color w:val="000000" w:themeColor="text1"/>
          <w:sz w:val="19"/>
          <w:szCs w:val="19"/>
        </w:rPr>
        <w:t xml:space="preserve"> veure </w:t>
      </w:r>
      <w:r w:rsidR="00DD081C">
        <w:rPr>
          <w:i w:val="0"/>
          <w:iCs w:val="0"/>
          <w:color w:val="000000" w:themeColor="text1"/>
          <w:sz w:val="19"/>
          <w:szCs w:val="19"/>
        </w:rPr>
        <w:t xml:space="preserve">hi ha </w:t>
      </w:r>
      <w:r w:rsidRPr="000F29B9">
        <w:rPr>
          <w:i w:val="0"/>
          <w:iCs w:val="0"/>
          <w:color w:val="000000" w:themeColor="text1"/>
          <w:sz w:val="19"/>
          <w:szCs w:val="19"/>
        </w:rPr>
        <w:t>8 taules, les quals s</w:t>
      </w:r>
      <w:r w:rsidR="008E7923">
        <w:rPr>
          <w:i w:val="0"/>
          <w:iCs w:val="0"/>
          <w:color w:val="000000" w:themeColor="text1"/>
          <w:sz w:val="19"/>
          <w:szCs w:val="19"/>
        </w:rPr>
        <w:t>ó</w:t>
      </w:r>
      <w:r w:rsidRPr="000F29B9">
        <w:rPr>
          <w:i w:val="0"/>
          <w:iCs w:val="0"/>
          <w:color w:val="000000" w:themeColor="text1"/>
          <w:sz w:val="19"/>
          <w:szCs w:val="19"/>
        </w:rPr>
        <w:t xml:space="preserve">n les següents: escola, </w:t>
      </w:r>
      <w:proofErr w:type="spellStart"/>
      <w:r w:rsidRPr="000F29B9">
        <w:rPr>
          <w:i w:val="0"/>
          <w:iCs w:val="0"/>
          <w:color w:val="000000" w:themeColor="text1"/>
          <w:sz w:val="19"/>
          <w:szCs w:val="19"/>
        </w:rPr>
        <w:t>user</w:t>
      </w:r>
      <w:proofErr w:type="spellEnd"/>
      <w:r w:rsidRPr="000F29B9">
        <w:rPr>
          <w:i w:val="0"/>
          <w:iCs w:val="0"/>
          <w:color w:val="000000" w:themeColor="text1"/>
          <w:sz w:val="19"/>
          <w:szCs w:val="19"/>
        </w:rPr>
        <w:t xml:space="preserve">, curs, alumnes, factures, tiquets, </w:t>
      </w:r>
      <w:proofErr w:type="spellStart"/>
      <w:r w:rsidRPr="000F29B9">
        <w:rPr>
          <w:i w:val="0"/>
          <w:iCs w:val="0"/>
          <w:color w:val="000000" w:themeColor="text1"/>
          <w:sz w:val="19"/>
          <w:szCs w:val="19"/>
        </w:rPr>
        <w:t>tipus_menu</w:t>
      </w:r>
      <w:proofErr w:type="spellEnd"/>
      <w:r w:rsidRPr="000F29B9">
        <w:rPr>
          <w:i w:val="0"/>
          <w:iCs w:val="0"/>
          <w:color w:val="000000" w:themeColor="text1"/>
          <w:sz w:val="19"/>
          <w:szCs w:val="19"/>
        </w:rPr>
        <w:t xml:space="preserve">, </w:t>
      </w:r>
      <w:proofErr w:type="spellStart"/>
      <w:r w:rsidRPr="000F29B9">
        <w:rPr>
          <w:i w:val="0"/>
          <w:iCs w:val="0"/>
          <w:color w:val="000000" w:themeColor="text1"/>
          <w:sz w:val="19"/>
          <w:szCs w:val="19"/>
        </w:rPr>
        <w:t>menu</w:t>
      </w:r>
      <w:proofErr w:type="spellEnd"/>
      <w:r w:rsidRPr="000F29B9">
        <w:rPr>
          <w:i w:val="0"/>
          <w:iCs w:val="0"/>
          <w:color w:val="000000" w:themeColor="text1"/>
          <w:sz w:val="19"/>
          <w:szCs w:val="19"/>
        </w:rPr>
        <w:t>. A més</w:t>
      </w:r>
      <w:r w:rsidR="00DD081C">
        <w:rPr>
          <w:i w:val="0"/>
          <w:iCs w:val="0"/>
          <w:color w:val="000000" w:themeColor="text1"/>
          <w:sz w:val="19"/>
          <w:szCs w:val="19"/>
        </w:rPr>
        <w:t>,</w:t>
      </w:r>
      <w:r w:rsidRPr="000F29B9">
        <w:rPr>
          <w:i w:val="0"/>
          <w:iCs w:val="0"/>
          <w:color w:val="000000" w:themeColor="text1"/>
          <w:sz w:val="19"/>
          <w:szCs w:val="19"/>
        </w:rPr>
        <w:t xml:space="preserve"> en aquest model de </w:t>
      </w:r>
      <w:r w:rsidR="005F1B2B" w:rsidRPr="000F29B9">
        <w:rPr>
          <w:i w:val="0"/>
          <w:iCs w:val="0"/>
          <w:color w:val="000000" w:themeColor="text1"/>
          <w:sz w:val="19"/>
          <w:szCs w:val="19"/>
        </w:rPr>
        <w:t>B</w:t>
      </w:r>
      <w:r w:rsidRPr="000F29B9">
        <w:rPr>
          <w:i w:val="0"/>
          <w:iCs w:val="0"/>
          <w:color w:val="000000" w:themeColor="text1"/>
          <w:sz w:val="19"/>
          <w:szCs w:val="19"/>
        </w:rPr>
        <w:t xml:space="preserve">ase de </w:t>
      </w:r>
      <w:r w:rsidR="005F1B2B" w:rsidRPr="000F29B9">
        <w:rPr>
          <w:i w:val="0"/>
          <w:iCs w:val="0"/>
          <w:color w:val="000000" w:themeColor="text1"/>
          <w:sz w:val="19"/>
          <w:szCs w:val="19"/>
        </w:rPr>
        <w:t>D</w:t>
      </w:r>
      <w:r w:rsidRPr="000F29B9">
        <w:rPr>
          <w:i w:val="0"/>
          <w:iCs w:val="0"/>
          <w:color w:val="000000" w:themeColor="text1"/>
          <w:sz w:val="19"/>
          <w:szCs w:val="19"/>
        </w:rPr>
        <w:t xml:space="preserve">ades podem encabir diverses </w:t>
      </w:r>
      <w:r w:rsidR="00CB475E" w:rsidRPr="000F29B9">
        <w:rPr>
          <w:i w:val="0"/>
          <w:iCs w:val="0"/>
          <w:color w:val="000000" w:themeColor="text1"/>
          <w:sz w:val="19"/>
          <w:szCs w:val="19"/>
        </w:rPr>
        <w:t xml:space="preserve">escoles per tal </w:t>
      </w:r>
      <w:r w:rsidR="008E7923">
        <w:rPr>
          <w:i w:val="0"/>
          <w:iCs w:val="0"/>
          <w:color w:val="000000" w:themeColor="text1"/>
          <w:sz w:val="19"/>
          <w:szCs w:val="19"/>
        </w:rPr>
        <w:t>d’</w:t>
      </w:r>
      <w:r w:rsidR="00CB475E" w:rsidRPr="000F29B9">
        <w:rPr>
          <w:i w:val="0"/>
          <w:iCs w:val="0"/>
          <w:color w:val="000000" w:themeColor="text1"/>
          <w:sz w:val="19"/>
          <w:szCs w:val="19"/>
        </w:rPr>
        <w:t>assolir l’objectiu futur que ens hem propos</w:t>
      </w:r>
      <w:r w:rsidR="00986021" w:rsidRPr="000F29B9">
        <w:rPr>
          <w:i w:val="0"/>
          <w:iCs w:val="0"/>
          <w:color w:val="000000" w:themeColor="text1"/>
          <w:sz w:val="19"/>
          <w:szCs w:val="19"/>
        </w:rPr>
        <w:t>a</w:t>
      </w:r>
      <w:r w:rsidR="00CB475E" w:rsidRPr="000F29B9">
        <w:rPr>
          <w:i w:val="0"/>
          <w:iCs w:val="0"/>
          <w:color w:val="000000" w:themeColor="text1"/>
          <w:sz w:val="19"/>
          <w:szCs w:val="19"/>
        </w:rPr>
        <w:t>t</w:t>
      </w:r>
      <w:r w:rsidR="00CB475E">
        <w:t>.</w:t>
      </w:r>
    </w:p>
    <w:p w14:paraId="2584C015" w14:textId="06EE8B5F" w:rsidR="00C31D63" w:rsidRDefault="00C31D63" w:rsidP="00C31D63">
      <w:pPr>
        <w:pStyle w:val="Ttulo2"/>
      </w:pPr>
      <w:r>
        <w:t>8</w:t>
      </w:r>
      <w:r w:rsidR="00986021" w:rsidRPr="00996D65">
        <w:t xml:space="preserve">.2 </w:t>
      </w:r>
      <w:proofErr w:type="spellStart"/>
      <w:r>
        <w:t>Login</w:t>
      </w:r>
      <w:proofErr w:type="spellEnd"/>
    </w:p>
    <w:p w14:paraId="6BE30C77" w14:textId="66692F83" w:rsidR="00451EB6" w:rsidRPr="00451EB6" w:rsidRDefault="00C31D63" w:rsidP="009E26B8">
      <w:pPr>
        <w:pStyle w:val="Descripcin"/>
        <w:rPr>
          <w:i w:val="0"/>
          <w:iCs w:val="0"/>
          <w:color w:val="000000" w:themeColor="text1"/>
          <w:sz w:val="19"/>
          <w:szCs w:val="19"/>
        </w:rPr>
      </w:pPr>
      <w:r w:rsidRPr="00451EB6">
        <w:rPr>
          <w:i w:val="0"/>
          <w:iCs w:val="0"/>
          <w:color w:val="000000" w:themeColor="text1"/>
          <w:sz w:val="19"/>
          <w:szCs w:val="19"/>
        </w:rPr>
        <w:t>Un cop fet</w:t>
      </w:r>
      <w:r w:rsidR="004B44BE" w:rsidRPr="00451EB6">
        <w:rPr>
          <w:i w:val="0"/>
          <w:iCs w:val="0"/>
          <w:color w:val="000000" w:themeColor="text1"/>
          <w:sz w:val="19"/>
          <w:szCs w:val="19"/>
        </w:rPr>
        <w:t>a</w:t>
      </w:r>
      <w:r w:rsidRPr="00451EB6">
        <w:rPr>
          <w:i w:val="0"/>
          <w:iCs w:val="0"/>
          <w:color w:val="000000" w:themeColor="text1"/>
          <w:sz w:val="19"/>
          <w:szCs w:val="19"/>
        </w:rPr>
        <w:t xml:space="preserve"> la primera base de dades, </w:t>
      </w:r>
      <w:r w:rsidR="00466D30">
        <w:rPr>
          <w:i w:val="0"/>
          <w:iCs w:val="0"/>
          <w:color w:val="000000" w:themeColor="text1"/>
          <w:sz w:val="19"/>
          <w:szCs w:val="19"/>
        </w:rPr>
        <w:t>es va</w:t>
      </w:r>
      <w:r w:rsidRPr="00451EB6">
        <w:rPr>
          <w:i w:val="0"/>
          <w:iCs w:val="0"/>
          <w:color w:val="000000" w:themeColor="text1"/>
          <w:sz w:val="19"/>
          <w:szCs w:val="19"/>
        </w:rPr>
        <w:t xml:space="preserve"> començar a implementar l’inici de sessió</w:t>
      </w:r>
      <w:r w:rsidR="00AE18D3">
        <w:rPr>
          <w:i w:val="0"/>
          <w:iCs w:val="0"/>
          <w:color w:val="000000" w:themeColor="text1"/>
          <w:sz w:val="19"/>
          <w:szCs w:val="19"/>
        </w:rPr>
        <w:t xml:space="preserve">, </w:t>
      </w:r>
      <w:r w:rsidR="00E93CBD">
        <w:rPr>
          <w:i w:val="0"/>
          <w:iCs w:val="0"/>
          <w:color w:val="000000" w:themeColor="text1"/>
          <w:sz w:val="19"/>
          <w:szCs w:val="19"/>
        </w:rPr>
        <w:t>F</w:t>
      </w:r>
      <w:r w:rsidR="00AE18D3">
        <w:rPr>
          <w:i w:val="0"/>
          <w:iCs w:val="0"/>
          <w:color w:val="000000" w:themeColor="text1"/>
          <w:sz w:val="19"/>
          <w:szCs w:val="19"/>
        </w:rPr>
        <w:t>ig</w:t>
      </w:r>
      <w:r w:rsidR="00D96945">
        <w:rPr>
          <w:i w:val="0"/>
          <w:iCs w:val="0"/>
          <w:color w:val="000000" w:themeColor="text1"/>
          <w:sz w:val="19"/>
          <w:szCs w:val="19"/>
        </w:rPr>
        <w:t>.</w:t>
      </w:r>
      <w:r w:rsidR="00AE18D3">
        <w:rPr>
          <w:i w:val="0"/>
          <w:iCs w:val="0"/>
          <w:color w:val="000000" w:themeColor="text1"/>
          <w:sz w:val="19"/>
          <w:szCs w:val="19"/>
        </w:rPr>
        <w:t xml:space="preserve"> 3</w:t>
      </w:r>
      <w:r w:rsidR="00D33866">
        <w:rPr>
          <w:i w:val="0"/>
          <w:iCs w:val="0"/>
          <w:color w:val="000000" w:themeColor="text1"/>
          <w:sz w:val="19"/>
          <w:szCs w:val="19"/>
        </w:rPr>
        <w:t>.</w:t>
      </w:r>
      <w:r w:rsidRPr="00451EB6">
        <w:rPr>
          <w:i w:val="0"/>
          <w:iCs w:val="0"/>
          <w:color w:val="000000" w:themeColor="text1"/>
          <w:sz w:val="19"/>
          <w:szCs w:val="19"/>
        </w:rPr>
        <w:t xml:space="preserve"> Aquesta funciona amb usuari i contrasenya</w:t>
      </w:r>
      <w:r w:rsidR="00DD081C">
        <w:rPr>
          <w:i w:val="0"/>
          <w:iCs w:val="0"/>
          <w:color w:val="000000" w:themeColor="text1"/>
          <w:sz w:val="19"/>
          <w:szCs w:val="19"/>
        </w:rPr>
        <w:t>,</w:t>
      </w:r>
      <w:r w:rsidRPr="00451EB6">
        <w:rPr>
          <w:i w:val="0"/>
          <w:iCs w:val="0"/>
          <w:color w:val="000000" w:themeColor="text1"/>
          <w:sz w:val="19"/>
          <w:szCs w:val="19"/>
        </w:rPr>
        <w:t xml:space="preserve"> els quals ho valida a la base de dades.</w:t>
      </w:r>
      <w:r w:rsidR="00B72BD7" w:rsidRPr="00451EB6">
        <w:rPr>
          <w:i w:val="0"/>
          <w:iCs w:val="0"/>
          <w:color w:val="000000" w:themeColor="text1"/>
          <w:sz w:val="19"/>
          <w:szCs w:val="19"/>
        </w:rPr>
        <w:t xml:space="preserve"> Per validar-ho, </w:t>
      </w:r>
      <w:r w:rsidR="005F1B2B" w:rsidRPr="00451EB6">
        <w:rPr>
          <w:i w:val="0"/>
          <w:iCs w:val="0"/>
          <w:color w:val="000000" w:themeColor="text1"/>
          <w:sz w:val="19"/>
          <w:szCs w:val="19"/>
        </w:rPr>
        <w:t xml:space="preserve">es fa </w:t>
      </w:r>
      <w:r w:rsidR="00B72BD7" w:rsidRPr="00451EB6">
        <w:rPr>
          <w:i w:val="0"/>
          <w:iCs w:val="0"/>
          <w:color w:val="000000" w:themeColor="text1"/>
          <w:sz w:val="19"/>
          <w:szCs w:val="19"/>
        </w:rPr>
        <w:t xml:space="preserve">des d’un servei creat amb </w:t>
      </w:r>
      <w:proofErr w:type="spellStart"/>
      <w:r w:rsidR="00B72BD7" w:rsidRPr="00451EB6">
        <w:rPr>
          <w:i w:val="0"/>
          <w:iCs w:val="0"/>
          <w:color w:val="000000" w:themeColor="text1"/>
          <w:sz w:val="19"/>
          <w:szCs w:val="19"/>
        </w:rPr>
        <w:lastRenderedPageBreak/>
        <w:t>ReactJS</w:t>
      </w:r>
      <w:proofErr w:type="spellEnd"/>
      <w:r w:rsidR="001E093B">
        <w:rPr>
          <w:i w:val="0"/>
          <w:iCs w:val="0"/>
          <w:color w:val="000000" w:themeColor="text1"/>
          <w:sz w:val="19"/>
          <w:szCs w:val="19"/>
        </w:rPr>
        <w:t>,</w:t>
      </w:r>
      <w:r w:rsidR="00B72BD7" w:rsidRPr="00451EB6">
        <w:rPr>
          <w:i w:val="0"/>
          <w:iCs w:val="0"/>
          <w:color w:val="000000" w:themeColor="text1"/>
          <w:sz w:val="19"/>
          <w:szCs w:val="19"/>
        </w:rPr>
        <w:t xml:space="preserve"> </w:t>
      </w:r>
      <w:r w:rsidR="005F1B2B" w:rsidRPr="00451EB6">
        <w:rPr>
          <w:i w:val="0"/>
          <w:iCs w:val="0"/>
          <w:color w:val="000000" w:themeColor="text1"/>
          <w:sz w:val="19"/>
          <w:szCs w:val="19"/>
        </w:rPr>
        <w:t>que</w:t>
      </w:r>
      <w:r w:rsidR="00B72BD7" w:rsidRPr="00451EB6">
        <w:rPr>
          <w:i w:val="0"/>
          <w:iCs w:val="0"/>
          <w:color w:val="000000" w:themeColor="text1"/>
          <w:sz w:val="19"/>
          <w:szCs w:val="19"/>
        </w:rPr>
        <w:t xml:space="preserve"> fa una consulta Fetch al servidor on es troba el </w:t>
      </w:r>
      <w:proofErr w:type="spellStart"/>
      <w:r w:rsidR="00B72BD7" w:rsidRPr="00451EB6">
        <w:rPr>
          <w:i w:val="0"/>
          <w:iCs w:val="0"/>
          <w:color w:val="000000" w:themeColor="text1"/>
          <w:sz w:val="19"/>
          <w:szCs w:val="19"/>
        </w:rPr>
        <w:t>Backend</w:t>
      </w:r>
      <w:proofErr w:type="spellEnd"/>
      <w:r w:rsidR="00DD081C">
        <w:rPr>
          <w:i w:val="0"/>
          <w:iCs w:val="0"/>
          <w:color w:val="000000" w:themeColor="text1"/>
          <w:sz w:val="19"/>
          <w:szCs w:val="19"/>
        </w:rPr>
        <w:t>, des d’on es</w:t>
      </w:r>
      <w:r w:rsidR="00B72BD7" w:rsidRPr="00451EB6">
        <w:rPr>
          <w:i w:val="0"/>
          <w:iCs w:val="0"/>
          <w:color w:val="000000" w:themeColor="text1"/>
          <w:sz w:val="19"/>
          <w:szCs w:val="19"/>
        </w:rPr>
        <w:t xml:space="preserve"> valid</w:t>
      </w:r>
      <w:r w:rsidR="00DD081C">
        <w:rPr>
          <w:i w:val="0"/>
          <w:iCs w:val="0"/>
          <w:color w:val="000000" w:themeColor="text1"/>
          <w:sz w:val="19"/>
          <w:szCs w:val="19"/>
        </w:rPr>
        <w:t>en</w:t>
      </w:r>
      <w:r w:rsidR="00B72BD7" w:rsidRPr="00451EB6">
        <w:rPr>
          <w:i w:val="0"/>
          <w:iCs w:val="0"/>
          <w:color w:val="000000" w:themeColor="text1"/>
          <w:sz w:val="19"/>
          <w:szCs w:val="19"/>
        </w:rPr>
        <w:t xml:space="preserve"> </w:t>
      </w:r>
      <w:r w:rsidR="00DD081C">
        <w:rPr>
          <w:i w:val="0"/>
          <w:iCs w:val="0"/>
          <w:color w:val="000000" w:themeColor="text1"/>
          <w:sz w:val="19"/>
          <w:szCs w:val="19"/>
        </w:rPr>
        <w:t>els</w:t>
      </w:r>
      <w:r w:rsidR="00B72BD7" w:rsidRPr="00451EB6">
        <w:rPr>
          <w:i w:val="0"/>
          <w:iCs w:val="0"/>
          <w:color w:val="000000" w:themeColor="text1"/>
          <w:sz w:val="19"/>
          <w:szCs w:val="19"/>
        </w:rPr>
        <w:t xml:space="preserve"> credencial</w:t>
      </w:r>
      <w:r w:rsidR="005F1B2B" w:rsidRPr="00451EB6">
        <w:rPr>
          <w:i w:val="0"/>
          <w:iCs w:val="0"/>
          <w:color w:val="000000" w:themeColor="text1"/>
          <w:sz w:val="19"/>
          <w:szCs w:val="19"/>
        </w:rPr>
        <w:t>s</w:t>
      </w:r>
      <w:r w:rsidR="00F96F91">
        <w:rPr>
          <w:i w:val="0"/>
          <w:iCs w:val="0"/>
          <w:color w:val="000000" w:themeColor="text1"/>
          <w:sz w:val="19"/>
          <w:szCs w:val="19"/>
        </w:rPr>
        <w:t xml:space="preserve"> i, </w:t>
      </w:r>
      <w:r w:rsidR="005F1B2B" w:rsidRPr="00451EB6">
        <w:rPr>
          <w:i w:val="0"/>
          <w:iCs w:val="0"/>
          <w:color w:val="000000" w:themeColor="text1"/>
          <w:sz w:val="19"/>
          <w:szCs w:val="19"/>
        </w:rPr>
        <w:t>un cop valida</w:t>
      </w:r>
      <w:r w:rsidR="00F96F91">
        <w:rPr>
          <w:i w:val="0"/>
          <w:iCs w:val="0"/>
          <w:color w:val="000000" w:themeColor="text1"/>
          <w:sz w:val="19"/>
          <w:szCs w:val="19"/>
        </w:rPr>
        <w:t>ts,</w:t>
      </w:r>
      <w:r w:rsidR="005F1B2B" w:rsidRPr="00451EB6">
        <w:rPr>
          <w:i w:val="0"/>
          <w:iCs w:val="0"/>
          <w:color w:val="000000" w:themeColor="text1"/>
          <w:sz w:val="19"/>
          <w:szCs w:val="19"/>
        </w:rPr>
        <w:t xml:space="preserve"> </w:t>
      </w:r>
      <w:r w:rsidRPr="00451EB6">
        <w:rPr>
          <w:i w:val="0"/>
          <w:iCs w:val="0"/>
          <w:color w:val="000000" w:themeColor="text1"/>
          <w:sz w:val="19"/>
          <w:szCs w:val="19"/>
        </w:rPr>
        <w:t xml:space="preserve">et retorna un </w:t>
      </w:r>
      <w:proofErr w:type="spellStart"/>
      <w:r w:rsidRPr="00451EB6">
        <w:rPr>
          <w:i w:val="0"/>
          <w:iCs w:val="0"/>
          <w:color w:val="000000" w:themeColor="text1"/>
          <w:sz w:val="19"/>
          <w:szCs w:val="19"/>
        </w:rPr>
        <w:t>JavaScript</w:t>
      </w:r>
      <w:proofErr w:type="spellEnd"/>
      <w:r w:rsidRPr="00451EB6">
        <w:rPr>
          <w:i w:val="0"/>
          <w:iCs w:val="0"/>
          <w:color w:val="000000" w:themeColor="text1"/>
          <w:sz w:val="19"/>
          <w:szCs w:val="19"/>
        </w:rPr>
        <w:t xml:space="preserve"> </w:t>
      </w:r>
      <w:r w:rsidR="00B72BD7" w:rsidRPr="00451EB6">
        <w:rPr>
          <w:i w:val="0"/>
          <w:iCs w:val="0"/>
          <w:color w:val="000000" w:themeColor="text1"/>
          <w:sz w:val="19"/>
          <w:szCs w:val="19"/>
        </w:rPr>
        <w:t>W</w:t>
      </w:r>
      <w:r w:rsidRPr="00451EB6">
        <w:rPr>
          <w:i w:val="0"/>
          <w:iCs w:val="0"/>
          <w:color w:val="000000" w:themeColor="text1"/>
          <w:sz w:val="19"/>
          <w:szCs w:val="19"/>
        </w:rPr>
        <w:t xml:space="preserve">eb </w:t>
      </w:r>
      <w:proofErr w:type="spellStart"/>
      <w:r w:rsidR="00B72BD7" w:rsidRPr="00451EB6">
        <w:rPr>
          <w:i w:val="0"/>
          <w:iCs w:val="0"/>
          <w:color w:val="000000" w:themeColor="text1"/>
          <w:sz w:val="19"/>
          <w:szCs w:val="19"/>
        </w:rPr>
        <w:t>T</w:t>
      </w:r>
      <w:r w:rsidRPr="00451EB6">
        <w:rPr>
          <w:i w:val="0"/>
          <w:iCs w:val="0"/>
          <w:color w:val="000000" w:themeColor="text1"/>
          <w:sz w:val="19"/>
          <w:szCs w:val="19"/>
        </w:rPr>
        <w:t>oken</w:t>
      </w:r>
      <w:proofErr w:type="spellEnd"/>
      <w:r w:rsidR="00806F15">
        <w:rPr>
          <w:i w:val="0"/>
          <w:iCs w:val="0"/>
          <w:color w:val="000000" w:themeColor="text1"/>
          <w:sz w:val="19"/>
          <w:szCs w:val="19"/>
        </w:rPr>
        <w:t xml:space="preserve"> [</w:t>
      </w:r>
      <w:r w:rsidR="009E65BE">
        <w:rPr>
          <w:i w:val="0"/>
          <w:iCs w:val="0"/>
          <w:color w:val="000000" w:themeColor="text1"/>
          <w:sz w:val="19"/>
          <w:szCs w:val="19"/>
        </w:rPr>
        <w:t>14</w:t>
      </w:r>
      <w:r w:rsidR="00806F15">
        <w:rPr>
          <w:i w:val="0"/>
          <w:iCs w:val="0"/>
          <w:color w:val="000000" w:themeColor="text1"/>
          <w:sz w:val="19"/>
          <w:szCs w:val="19"/>
        </w:rPr>
        <w:t>]</w:t>
      </w:r>
      <w:r w:rsidRPr="00451EB6">
        <w:rPr>
          <w:i w:val="0"/>
          <w:iCs w:val="0"/>
          <w:color w:val="000000" w:themeColor="text1"/>
          <w:sz w:val="19"/>
          <w:szCs w:val="19"/>
        </w:rPr>
        <w:t xml:space="preserve"> per</w:t>
      </w:r>
      <w:r w:rsidR="005F1B2B" w:rsidRPr="00451EB6">
        <w:rPr>
          <w:i w:val="0"/>
          <w:iCs w:val="0"/>
          <w:color w:val="000000" w:themeColor="text1"/>
          <w:sz w:val="19"/>
          <w:szCs w:val="19"/>
        </w:rPr>
        <w:t xml:space="preserve"> iniciar la sessió</w:t>
      </w:r>
      <w:r w:rsidRPr="00451EB6">
        <w:rPr>
          <w:i w:val="0"/>
          <w:iCs w:val="0"/>
          <w:color w:val="000000" w:themeColor="text1"/>
          <w:sz w:val="19"/>
          <w:szCs w:val="19"/>
        </w:rPr>
        <w:t xml:space="preserve">. Si </w:t>
      </w:r>
      <w:r w:rsidR="00F96F91">
        <w:rPr>
          <w:i w:val="0"/>
          <w:iCs w:val="0"/>
          <w:color w:val="000000" w:themeColor="text1"/>
          <w:sz w:val="19"/>
          <w:szCs w:val="19"/>
        </w:rPr>
        <w:t>els</w:t>
      </w:r>
      <w:r w:rsidRPr="00451EB6">
        <w:rPr>
          <w:i w:val="0"/>
          <w:iCs w:val="0"/>
          <w:color w:val="000000" w:themeColor="text1"/>
          <w:sz w:val="19"/>
          <w:szCs w:val="19"/>
        </w:rPr>
        <w:t xml:space="preserve"> credencials s</w:t>
      </w:r>
      <w:r w:rsidR="008E7923">
        <w:rPr>
          <w:i w:val="0"/>
          <w:iCs w:val="0"/>
          <w:color w:val="000000" w:themeColor="text1"/>
          <w:sz w:val="19"/>
          <w:szCs w:val="19"/>
        </w:rPr>
        <w:t>ó</w:t>
      </w:r>
      <w:r w:rsidRPr="00451EB6">
        <w:rPr>
          <w:i w:val="0"/>
          <w:iCs w:val="0"/>
          <w:color w:val="000000" w:themeColor="text1"/>
          <w:sz w:val="19"/>
          <w:szCs w:val="19"/>
        </w:rPr>
        <w:t xml:space="preserve">n incorrectes salta una alerta conforme </w:t>
      </w:r>
      <w:r w:rsidR="008E7923">
        <w:rPr>
          <w:i w:val="0"/>
          <w:iCs w:val="0"/>
          <w:color w:val="000000" w:themeColor="text1"/>
          <w:sz w:val="19"/>
          <w:szCs w:val="19"/>
        </w:rPr>
        <w:t>é</w:t>
      </w:r>
      <w:r w:rsidRPr="00451EB6">
        <w:rPr>
          <w:i w:val="0"/>
          <w:iCs w:val="0"/>
          <w:color w:val="000000" w:themeColor="text1"/>
          <w:sz w:val="19"/>
          <w:szCs w:val="19"/>
        </w:rPr>
        <w:t xml:space="preserve">s </w:t>
      </w:r>
      <w:r w:rsidR="00F96F91" w:rsidRPr="00451EB6">
        <w:rPr>
          <w:i w:val="0"/>
          <w:iCs w:val="0"/>
          <w:color w:val="000000" w:themeColor="text1"/>
          <w:sz w:val="19"/>
          <w:szCs w:val="19"/>
        </w:rPr>
        <w:t>l’inici de sessió</w:t>
      </w:r>
      <w:r w:rsidR="00F96F91">
        <w:rPr>
          <w:i w:val="0"/>
          <w:iCs w:val="0"/>
          <w:color w:val="000000" w:themeColor="text1"/>
          <w:sz w:val="19"/>
          <w:szCs w:val="19"/>
        </w:rPr>
        <w:t xml:space="preserve"> no és vàlid</w:t>
      </w:r>
      <w:r w:rsidRPr="00451EB6">
        <w:rPr>
          <w:i w:val="0"/>
          <w:iCs w:val="0"/>
          <w:color w:val="000000" w:themeColor="text1"/>
          <w:sz w:val="19"/>
          <w:szCs w:val="19"/>
        </w:rPr>
        <w:t>.</w:t>
      </w:r>
    </w:p>
    <w:p w14:paraId="0F79EDB6" w14:textId="6B54254F" w:rsidR="00451EB6" w:rsidRDefault="00451EB6" w:rsidP="008E7923">
      <w:pPr>
        <w:pStyle w:val="Descripcin"/>
        <w:rPr>
          <w:rFonts w:ascii="Helvetica" w:hAnsi="Helvetica" w:cs="Helvetica"/>
          <w:i w:val="0"/>
          <w:iCs w:val="0"/>
          <w:color w:val="auto"/>
          <w:sz w:val="16"/>
          <w:szCs w:val="16"/>
        </w:rPr>
      </w:pPr>
      <w:r>
        <w:rPr>
          <w:noProof/>
        </w:rPr>
        <w:drawing>
          <wp:inline distT="0" distB="0" distL="0" distR="0" wp14:anchorId="4968EC37" wp14:editId="484D6362">
            <wp:extent cx="3102610" cy="1291961"/>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2610" cy="1291961"/>
                    </a:xfrm>
                    <a:prstGeom prst="rect">
                      <a:avLst/>
                    </a:prstGeom>
                    <a:noFill/>
                  </pic:spPr>
                </pic:pic>
              </a:graphicData>
            </a:graphic>
          </wp:inline>
        </w:drawing>
      </w:r>
      <w:r w:rsidRPr="00986021">
        <w:rPr>
          <w:rFonts w:ascii="Helvetica" w:hAnsi="Helvetica" w:cs="Helvetica"/>
          <w:i w:val="0"/>
          <w:iCs w:val="0"/>
          <w:color w:val="auto"/>
          <w:sz w:val="16"/>
          <w:szCs w:val="16"/>
        </w:rPr>
        <w:t>Fig</w:t>
      </w:r>
      <w:r w:rsidR="008E7923">
        <w:rPr>
          <w:rFonts w:ascii="Helvetica" w:hAnsi="Helvetica" w:cs="Helvetica"/>
          <w:i w:val="0"/>
          <w:iCs w:val="0"/>
          <w:color w:val="auto"/>
          <w:sz w:val="16"/>
          <w:szCs w:val="16"/>
        </w:rPr>
        <w:t>.</w:t>
      </w:r>
      <w:r w:rsidRPr="00986021">
        <w:rPr>
          <w:rFonts w:ascii="Helvetica" w:hAnsi="Helvetica" w:cs="Helvetica"/>
          <w:i w:val="0"/>
          <w:iCs w:val="0"/>
          <w:color w:val="auto"/>
          <w:sz w:val="16"/>
          <w:szCs w:val="16"/>
        </w:rPr>
        <w:t xml:space="preserve"> </w:t>
      </w:r>
      <w:r>
        <w:rPr>
          <w:rFonts w:ascii="Helvetica" w:hAnsi="Helvetica" w:cs="Helvetica"/>
          <w:i w:val="0"/>
          <w:iCs w:val="0"/>
          <w:color w:val="auto"/>
          <w:sz w:val="16"/>
          <w:szCs w:val="16"/>
        </w:rPr>
        <w:t xml:space="preserve">3. </w:t>
      </w:r>
      <w:r w:rsidR="009961BE">
        <w:rPr>
          <w:rFonts w:ascii="Helvetica" w:hAnsi="Helvetica" w:cs="Helvetica"/>
          <w:i w:val="0"/>
          <w:iCs w:val="0"/>
          <w:color w:val="auto"/>
          <w:sz w:val="16"/>
          <w:szCs w:val="16"/>
        </w:rPr>
        <w:t>Inici de sessió amb usuari i contrasenya.</w:t>
      </w:r>
    </w:p>
    <w:p w14:paraId="5C5012CA" w14:textId="1A9130A1" w:rsidR="00957802" w:rsidRDefault="009E26B8" w:rsidP="009E26B8">
      <w:pPr>
        <w:pStyle w:val="PARAGRAPH"/>
        <w:ind w:firstLine="0"/>
      </w:pPr>
      <w:r>
        <w:t xml:space="preserve">      </w:t>
      </w:r>
      <w:r w:rsidR="00957802">
        <w:t>Qua</w:t>
      </w:r>
      <w:r w:rsidR="004B44BE">
        <w:t>n</w:t>
      </w:r>
      <w:r w:rsidR="00957802">
        <w:t xml:space="preserve"> l’usuari </w:t>
      </w:r>
      <w:r w:rsidR="00F96F91">
        <w:t>es</w:t>
      </w:r>
      <w:r w:rsidR="00957802">
        <w:t xml:space="preserve"> </w:t>
      </w:r>
      <w:proofErr w:type="spellStart"/>
      <w:r w:rsidR="00957802">
        <w:t>logeja</w:t>
      </w:r>
      <w:proofErr w:type="spellEnd"/>
      <w:r w:rsidR="00957802">
        <w:t xml:space="preserve">, apareix l’inici de l’aplicació amb </w:t>
      </w:r>
      <w:r w:rsidR="006E4056">
        <w:t>el menú</w:t>
      </w:r>
      <w:r w:rsidR="009E65BE">
        <w:t xml:space="preserve"> de la</w:t>
      </w:r>
      <w:r w:rsidR="00AE18D3">
        <w:t xml:space="preserve"> </w:t>
      </w:r>
      <w:r w:rsidR="0067235A">
        <w:t>F</w:t>
      </w:r>
      <w:r w:rsidR="00AE18D3">
        <w:t>ig.</w:t>
      </w:r>
      <w:r w:rsidR="00451EB6">
        <w:t xml:space="preserve"> </w:t>
      </w:r>
      <w:r w:rsidR="00D33866">
        <w:t>4</w:t>
      </w:r>
      <w:r w:rsidR="00957802">
        <w:t xml:space="preserve"> d’es d’on pots navegar a les diferents funcionalitats. </w:t>
      </w:r>
      <w:r w:rsidR="008E7923">
        <w:t>En aquest menú</w:t>
      </w:r>
      <w:r w:rsidR="00957802">
        <w:t xml:space="preserve"> apareix </w:t>
      </w:r>
      <w:r w:rsidR="004B44BE">
        <w:t>un botó per tancar la sessió si es necessari</w:t>
      </w:r>
      <w:r w:rsidR="00F96F91">
        <w:t>,</w:t>
      </w:r>
      <w:r w:rsidR="004B44BE">
        <w:t xml:space="preserve"> la qual elimina el </w:t>
      </w:r>
      <w:proofErr w:type="spellStart"/>
      <w:r w:rsidR="004B44BE">
        <w:t>Javascipt</w:t>
      </w:r>
      <w:proofErr w:type="spellEnd"/>
      <w:r w:rsidR="004B44BE">
        <w:t xml:space="preserve"> Web </w:t>
      </w:r>
      <w:proofErr w:type="spellStart"/>
      <w:r w:rsidR="004B44BE">
        <w:t>Token</w:t>
      </w:r>
      <w:proofErr w:type="spellEnd"/>
      <w:r w:rsidR="004B44BE">
        <w:t>.</w:t>
      </w:r>
    </w:p>
    <w:p w14:paraId="7C0A3DA0" w14:textId="5490EE16" w:rsidR="006E4056" w:rsidRDefault="004B44BE" w:rsidP="006E4056">
      <w:pPr>
        <w:pStyle w:val="Descripcin"/>
        <w:keepNext/>
        <w:jc w:val="center"/>
      </w:pPr>
      <w:r>
        <w:rPr>
          <w:noProof/>
        </w:rPr>
        <w:drawing>
          <wp:inline distT="0" distB="0" distL="0" distR="0" wp14:anchorId="4286AC44" wp14:editId="570AB4EE">
            <wp:extent cx="1669312" cy="60267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98762" cy="613307"/>
                    </a:xfrm>
                    <a:prstGeom prst="rect">
                      <a:avLst/>
                    </a:prstGeom>
                  </pic:spPr>
                </pic:pic>
              </a:graphicData>
            </a:graphic>
          </wp:inline>
        </w:drawing>
      </w:r>
    </w:p>
    <w:p w14:paraId="533B1D09" w14:textId="6DF54C0E" w:rsidR="004B44BE" w:rsidRPr="00451EB6" w:rsidRDefault="006E4056" w:rsidP="008E7923">
      <w:pPr>
        <w:pStyle w:val="Descripcin"/>
        <w:rPr>
          <w:rFonts w:ascii="Helvetica" w:hAnsi="Helvetica" w:cs="Helvetica"/>
          <w:i w:val="0"/>
          <w:iCs w:val="0"/>
          <w:color w:val="000000" w:themeColor="text1"/>
          <w:sz w:val="16"/>
          <w:szCs w:val="16"/>
        </w:rPr>
      </w:pPr>
      <w:r w:rsidRPr="00451EB6">
        <w:rPr>
          <w:rFonts w:ascii="Helvetica" w:hAnsi="Helvetica" w:cs="Helvetica"/>
          <w:i w:val="0"/>
          <w:iCs w:val="0"/>
          <w:color w:val="000000" w:themeColor="text1"/>
          <w:sz w:val="16"/>
          <w:szCs w:val="16"/>
        </w:rPr>
        <w:t>Fig</w:t>
      </w:r>
      <w:r w:rsidR="008E7923">
        <w:rPr>
          <w:rFonts w:ascii="Helvetica" w:hAnsi="Helvetica" w:cs="Helvetica"/>
          <w:i w:val="0"/>
          <w:iCs w:val="0"/>
          <w:color w:val="000000" w:themeColor="text1"/>
          <w:sz w:val="16"/>
          <w:szCs w:val="16"/>
        </w:rPr>
        <w:t>.</w:t>
      </w:r>
      <w:r w:rsidRPr="00451EB6">
        <w:rPr>
          <w:rFonts w:ascii="Helvetica" w:hAnsi="Helvetica" w:cs="Helvetica"/>
          <w:i w:val="0"/>
          <w:iCs w:val="0"/>
          <w:color w:val="000000" w:themeColor="text1"/>
          <w:sz w:val="16"/>
          <w:szCs w:val="16"/>
        </w:rPr>
        <w:t xml:space="preserve"> 4. Menú de Navegació</w:t>
      </w:r>
      <w:r w:rsidR="009961BE">
        <w:rPr>
          <w:rFonts w:ascii="Helvetica" w:hAnsi="Helvetica" w:cs="Helvetica"/>
          <w:i w:val="0"/>
          <w:iCs w:val="0"/>
          <w:color w:val="000000" w:themeColor="text1"/>
          <w:sz w:val="16"/>
          <w:szCs w:val="16"/>
        </w:rPr>
        <w:t>.</w:t>
      </w:r>
    </w:p>
    <w:p w14:paraId="2471C94B" w14:textId="79AEB28D" w:rsidR="007D5063" w:rsidRDefault="007D5063" w:rsidP="007D5063">
      <w:pPr>
        <w:pStyle w:val="Ttulo2"/>
      </w:pPr>
      <w:r>
        <w:t>8</w:t>
      </w:r>
      <w:r w:rsidRPr="00996D65">
        <w:t>.</w:t>
      </w:r>
      <w:r>
        <w:t>3</w:t>
      </w:r>
      <w:r w:rsidRPr="00996D65">
        <w:t xml:space="preserve"> </w:t>
      </w:r>
      <w:proofErr w:type="spellStart"/>
      <w:r w:rsidR="005F1B2B">
        <w:t>Backend</w:t>
      </w:r>
      <w:proofErr w:type="spellEnd"/>
    </w:p>
    <w:p w14:paraId="3D6123F8" w14:textId="28CF5BA3" w:rsidR="00582523" w:rsidRDefault="007D5063" w:rsidP="00582523">
      <w:pPr>
        <w:pStyle w:val="PARAGRAPH"/>
        <w:ind w:firstLine="360"/>
      </w:pPr>
      <w:r>
        <w:t xml:space="preserve">Com </w:t>
      </w:r>
      <w:r w:rsidR="00F97698">
        <w:t xml:space="preserve">s’ha </w:t>
      </w:r>
      <w:r>
        <w:t>comentat en anteriors</w:t>
      </w:r>
      <w:r w:rsidR="00F96F91">
        <w:t>,</w:t>
      </w:r>
      <w:r>
        <w:t xml:space="preserve"> apartats </w:t>
      </w:r>
      <w:r w:rsidR="005F1B2B">
        <w:t xml:space="preserve">el </w:t>
      </w:r>
      <w:proofErr w:type="spellStart"/>
      <w:r w:rsidR="005F1B2B">
        <w:t>Backend</w:t>
      </w:r>
      <w:proofErr w:type="spellEnd"/>
      <w:r w:rsidR="005F1B2B">
        <w:t xml:space="preserve"> </w:t>
      </w:r>
      <w:r>
        <w:t>ha sigut crea</w:t>
      </w:r>
      <w:r w:rsidR="005F1B2B">
        <w:t>t</w:t>
      </w:r>
      <w:r>
        <w:t xml:space="preserve"> amb PHP</w:t>
      </w:r>
      <w:r w:rsidR="00B72BD7">
        <w:t xml:space="preserve">. Utilitzant </w:t>
      </w:r>
      <w:r w:rsidR="005F1B2B">
        <w:t>la API Fetch</w:t>
      </w:r>
      <w:r w:rsidR="00806F15">
        <w:t xml:space="preserve"> [1</w:t>
      </w:r>
      <w:r w:rsidR="009E65BE">
        <w:t>5</w:t>
      </w:r>
      <w:r w:rsidR="00806F15">
        <w:t>]</w:t>
      </w:r>
      <w:r w:rsidR="005F1B2B">
        <w:t xml:space="preserve"> des de </w:t>
      </w:r>
      <w:proofErr w:type="spellStart"/>
      <w:r w:rsidR="005F1B2B">
        <w:t>ReactJS</w:t>
      </w:r>
      <w:proofErr w:type="spellEnd"/>
      <w:r w:rsidR="00582523">
        <w:t>,</w:t>
      </w:r>
      <w:r w:rsidR="00B72BD7">
        <w:t xml:space="preserve"> </w:t>
      </w:r>
      <w:r w:rsidR="00466D30">
        <w:t>es demana</w:t>
      </w:r>
      <w:r w:rsidR="00582523">
        <w:t xml:space="preserve"> i </w:t>
      </w:r>
      <w:r w:rsidR="00466D30">
        <w:t>s’envia</w:t>
      </w:r>
      <w:r w:rsidR="00B72BD7">
        <w:t xml:space="preserve"> </w:t>
      </w:r>
      <w:r w:rsidR="005F1B2B">
        <w:t xml:space="preserve">al </w:t>
      </w:r>
      <w:proofErr w:type="spellStart"/>
      <w:r w:rsidR="005F1B2B">
        <w:t>Backend</w:t>
      </w:r>
      <w:proofErr w:type="spellEnd"/>
      <w:r w:rsidR="00B72BD7">
        <w:t xml:space="preserve"> la informació que </w:t>
      </w:r>
      <w:r w:rsidR="00466D30">
        <w:t>es necessita</w:t>
      </w:r>
      <w:r w:rsidR="00582523">
        <w:t>. Aquest</w:t>
      </w:r>
      <w:r>
        <w:t xml:space="preserve"> fa consulte</w:t>
      </w:r>
      <w:r w:rsidR="00582523">
        <w:t>s SQL</w:t>
      </w:r>
      <w:r>
        <w:t xml:space="preserve"> a la base de dades mencionada amb anterioritat i retorna els resultat</w:t>
      </w:r>
      <w:r w:rsidR="008E7923">
        <w:t>s</w:t>
      </w:r>
      <w:r>
        <w:t xml:space="preserve"> en forma de JSON</w:t>
      </w:r>
      <w:r w:rsidR="009E65BE">
        <w:t xml:space="preserve"> [16]</w:t>
      </w:r>
      <w:r>
        <w:t xml:space="preserve">. </w:t>
      </w:r>
    </w:p>
    <w:p w14:paraId="4BCAB8B4" w14:textId="249A77CA" w:rsidR="00582523" w:rsidRDefault="00582523" w:rsidP="00582523">
      <w:pPr>
        <w:pStyle w:val="PARAGRAPH"/>
        <w:ind w:firstLine="360"/>
      </w:pPr>
      <w:r>
        <w:t xml:space="preserve">El </w:t>
      </w:r>
      <w:proofErr w:type="spellStart"/>
      <w:r>
        <w:t>Backend</w:t>
      </w:r>
      <w:proofErr w:type="spellEnd"/>
      <w:r>
        <w:t xml:space="preserve"> creat té </w:t>
      </w:r>
      <w:proofErr w:type="spellStart"/>
      <w:r>
        <w:t>diveresos</w:t>
      </w:r>
      <w:proofErr w:type="spellEnd"/>
      <w:r>
        <w:t xml:space="preserve"> fitxer PHP on hi ha funcions que executen una o varies consultes SQL. Aquestes funcions retornen valors amb JSON</w:t>
      </w:r>
      <w:r w:rsidR="00F96F91">
        <w:t>,</w:t>
      </w:r>
      <w:r>
        <w:t xml:space="preserve"> els quals s</w:t>
      </w:r>
      <w:r w:rsidR="00F96F91">
        <w:t>ó</w:t>
      </w:r>
      <w:r>
        <w:t xml:space="preserve">n passats a la interfície d’usuari creada amb </w:t>
      </w:r>
      <w:proofErr w:type="spellStart"/>
      <w:r>
        <w:t>ReactJS</w:t>
      </w:r>
      <w:proofErr w:type="spellEnd"/>
      <w:r>
        <w:t>.</w:t>
      </w:r>
    </w:p>
    <w:p w14:paraId="43ADF3DD" w14:textId="5C433812" w:rsidR="005F1B2B" w:rsidRDefault="005F1B2B" w:rsidP="005F1B2B">
      <w:pPr>
        <w:pStyle w:val="Ttulo2"/>
      </w:pPr>
      <w:r>
        <w:t>8</w:t>
      </w:r>
      <w:r w:rsidRPr="00996D65">
        <w:t>.</w:t>
      </w:r>
      <w:r>
        <w:t>4</w:t>
      </w:r>
      <w:r w:rsidRPr="00996D65">
        <w:t xml:space="preserve"> </w:t>
      </w:r>
      <w:r>
        <w:t>Context</w:t>
      </w:r>
    </w:p>
    <w:p w14:paraId="0EF58042" w14:textId="41C0E5F1" w:rsidR="009E26B8" w:rsidRDefault="005F1B2B" w:rsidP="00BB10BE">
      <w:pPr>
        <w:pStyle w:val="PARAGRAPHnoindent"/>
      </w:pPr>
      <w:r>
        <w:t xml:space="preserve">Per tal de mantenir l’inici de sessió i que les dades de les consultes que </w:t>
      </w:r>
      <w:r w:rsidR="00992D70">
        <w:t>es fan</w:t>
      </w:r>
      <w:r w:rsidR="008E7923">
        <w:rPr>
          <w:rFonts w:ascii="Open Sans" w:hAnsi="Open Sans" w:cs="Open Sans"/>
          <w:color w:val="000000"/>
        </w:rPr>
        <w:t> </w:t>
      </w:r>
      <w:r>
        <w:t xml:space="preserve">a la base de dades </w:t>
      </w:r>
      <w:r w:rsidR="00992D70">
        <w:t>siguin</w:t>
      </w:r>
      <w:r>
        <w:t xml:space="preserve"> correctes,</w:t>
      </w:r>
      <w:r w:rsidR="00F97698">
        <w:t xml:space="preserve"> </w:t>
      </w:r>
      <w:r w:rsidR="00466D30">
        <w:t xml:space="preserve">ens vam </w:t>
      </w:r>
      <w:r>
        <w:t>veure amb l</w:t>
      </w:r>
      <w:r w:rsidR="00F96F91">
        <w:t>’</w:t>
      </w:r>
      <w:r>
        <w:t xml:space="preserve">obligació de crear un Context. </w:t>
      </w:r>
    </w:p>
    <w:p w14:paraId="47DDD644" w14:textId="316AA722" w:rsidR="007D5063" w:rsidRDefault="005F1B2B" w:rsidP="00D02DA5">
      <w:pPr>
        <w:pStyle w:val="PARAGRAPHnoindent"/>
        <w:ind w:firstLine="360"/>
      </w:pPr>
      <w:r>
        <w:t xml:space="preserve">Aquest mecanisme serveix </w:t>
      </w:r>
      <w:r w:rsidR="00F96F91">
        <w:t xml:space="preserve">perquè </w:t>
      </w:r>
      <w:r>
        <w:t xml:space="preserve">el </w:t>
      </w:r>
      <w:proofErr w:type="spellStart"/>
      <w:r>
        <w:t>JavaScript</w:t>
      </w:r>
      <w:proofErr w:type="spellEnd"/>
      <w:r>
        <w:t xml:space="preserve"> Web </w:t>
      </w:r>
      <w:proofErr w:type="spellStart"/>
      <w:r>
        <w:t>Token</w:t>
      </w:r>
      <w:proofErr w:type="spellEnd"/>
      <w:r w:rsidR="00D02DA5">
        <w:t xml:space="preserve"> (JWT)</w:t>
      </w:r>
      <w:r>
        <w:t xml:space="preserve"> fos visible a tota la interfície gràfica creada amb </w:t>
      </w:r>
      <w:proofErr w:type="spellStart"/>
      <w:r>
        <w:t>ReactJS</w:t>
      </w:r>
      <w:proofErr w:type="spellEnd"/>
      <w:r w:rsidR="00D45367">
        <w:t xml:space="preserve">, d’aquesta manera </w:t>
      </w:r>
      <w:proofErr w:type="spellStart"/>
      <w:r w:rsidR="00D45367">
        <w:t>desde</w:t>
      </w:r>
      <w:proofErr w:type="spellEnd"/>
      <w:r w:rsidR="00D45367">
        <w:t xml:space="preserve"> les </w:t>
      </w:r>
      <w:r w:rsidR="00D02DA5">
        <w:t xml:space="preserve">peticions fetch que es fan en diversos serveis de </w:t>
      </w:r>
      <w:proofErr w:type="spellStart"/>
      <w:r w:rsidR="00D02DA5">
        <w:t>l’app</w:t>
      </w:r>
      <w:proofErr w:type="spellEnd"/>
      <w:r w:rsidR="00D02DA5">
        <w:t xml:space="preserve">, es pot obtenir el JWT i enviar-lo al </w:t>
      </w:r>
      <w:proofErr w:type="spellStart"/>
      <w:r w:rsidR="00D02DA5">
        <w:t>backend</w:t>
      </w:r>
      <w:proofErr w:type="spellEnd"/>
      <w:r w:rsidR="00D02DA5">
        <w:t xml:space="preserve"> per tal de fer les consultes a la base de dades amb l’usuari </w:t>
      </w:r>
      <w:proofErr w:type="spellStart"/>
      <w:r w:rsidR="00D02DA5">
        <w:t>logejat</w:t>
      </w:r>
      <w:proofErr w:type="spellEnd"/>
      <w:r w:rsidR="00D02DA5">
        <w:t xml:space="preserve">. </w:t>
      </w:r>
      <w:r w:rsidR="00F921E2">
        <w:t>Amb la creació d’aquest mecanisme ens assegurem de qu</w:t>
      </w:r>
      <w:r w:rsidR="00120861">
        <w:t>è</w:t>
      </w:r>
      <w:r w:rsidR="00F921E2">
        <w:t xml:space="preserve"> la sessió </w:t>
      </w:r>
      <w:r w:rsidR="00120861">
        <w:t>é</w:t>
      </w:r>
      <w:r w:rsidR="00F921E2">
        <w:t xml:space="preserve">s correcte i </w:t>
      </w:r>
      <w:r w:rsidR="00D02DA5">
        <w:t xml:space="preserve">de què </w:t>
      </w:r>
      <w:r w:rsidR="00F921E2">
        <w:t xml:space="preserve">les dades que es veuen </w:t>
      </w:r>
      <w:r w:rsidR="00D02DA5">
        <w:t>a la</w:t>
      </w:r>
      <w:r w:rsidR="00F921E2">
        <w:t xml:space="preserve"> </w:t>
      </w:r>
      <w:proofErr w:type="spellStart"/>
      <w:r w:rsidR="00D02DA5">
        <w:t>inteficie</w:t>
      </w:r>
      <w:proofErr w:type="spellEnd"/>
      <w:r w:rsidR="00D02DA5">
        <w:t xml:space="preserve"> gràfica </w:t>
      </w:r>
      <w:r w:rsidR="00F921E2">
        <w:t>s</w:t>
      </w:r>
      <w:r w:rsidR="00F96F91">
        <w:t>ó</w:t>
      </w:r>
      <w:r w:rsidR="00F921E2">
        <w:t>n correctes</w:t>
      </w:r>
      <w:r w:rsidR="00D02DA5">
        <w:t>, podent diferenciar entre els rols dels usuaris.</w:t>
      </w:r>
      <w:r w:rsidR="00922D25">
        <w:t xml:space="preserve"> </w:t>
      </w:r>
    </w:p>
    <w:p w14:paraId="7A10C597" w14:textId="11AC37C3" w:rsidR="00F921E2" w:rsidRDefault="00F921E2" w:rsidP="00F921E2">
      <w:pPr>
        <w:pStyle w:val="Ttulo2"/>
      </w:pPr>
      <w:r>
        <w:t>8</w:t>
      </w:r>
      <w:r w:rsidRPr="00996D65">
        <w:t>.</w:t>
      </w:r>
      <w:r>
        <w:t>5</w:t>
      </w:r>
      <w:r w:rsidRPr="00996D65">
        <w:t xml:space="preserve"> </w:t>
      </w:r>
      <w:r>
        <w:t>Registrar Usuari</w:t>
      </w:r>
    </w:p>
    <w:p w14:paraId="140D5990" w14:textId="5291F1F9" w:rsidR="00922D25" w:rsidRPr="00922D25" w:rsidRDefault="00F921E2" w:rsidP="009E26B8">
      <w:pPr>
        <w:rPr>
          <w:i/>
          <w:iCs/>
        </w:rPr>
      </w:pPr>
      <w:r w:rsidRPr="00922D25">
        <w:t xml:space="preserve">Per poder fer més fàcil la creació d’usuaris, </w:t>
      </w:r>
      <w:r w:rsidR="00520EBC" w:rsidRPr="00922D25">
        <w:t>una de les primeres funcionalitats creades va ser el regis</w:t>
      </w:r>
      <w:r w:rsidR="00120861">
        <w:t>t</w:t>
      </w:r>
      <w:r w:rsidR="00520EBC" w:rsidRPr="00922D25">
        <w:t>re d’usuaris a l’aplicació</w:t>
      </w:r>
      <w:r w:rsidRPr="00922D25">
        <w:t>. Els usuaris amb rol d’administrador poden afegir usuaris a l</w:t>
      </w:r>
      <w:r w:rsidR="00120861">
        <w:t>’</w:t>
      </w:r>
      <w:r w:rsidRPr="00922D25">
        <w:t xml:space="preserve">aplicació, d’aquesta manera tenen el </w:t>
      </w:r>
      <w:r w:rsidRPr="00922D25">
        <w:t>control d’acces</w:t>
      </w:r>
      <w:r w:rsidR="00120861">
        <w:t>s</w:t>
      </w:r>
      <w:r w:rsidR="00520EBC" w:rsidRPr="00922D25">
        <w:t>o</w:t>
      </w:r>
      <w:r w:rsidRPr="00922D25">
        <w:t xml:space="preserve">s a </w:t>
      </w:r>
      <w:proofErr w:type="spellStart"/>
      <w:r w:rsidRPr="00922D25">
        <w:t>l’app</w:t>
      </w:r>
      <w:proofErr w:type="spellEnd"/>
      <w:r w:rsidRPr="00922D25">
        <w:t>.</w:t>
      </w:r>
    </w:p>
    <w:p w14:paraId="00E13AEE" w14:textId="1F8E555F" w:rsidR="00922D25" w:rsidRDefault="00922D25" w:rsidP="009E26B8">
      <w:pPr>
        <w:ind w:firstLine="360"/>
      </w:pPr>
      <w:r>
        <w:t xml:space="preserve">Com </w:t>
      </w:r>
      <w:r w:rsidR="00466D30">
        <w:t>es pot</w:t>
      </w:r>
      <w:r>
        <w:t xml:space="preserve"> veure a la </w:t>
      </w:r>
      <w:r w:rsidR="00F96F91">
        <w:t>Fig.</w:t>
      </w:r>
      <w:r w:rsidR="00D33866">
        <w:t xml:space="preserve"> 5</w:t>
      </w:r>
      <w:r>
        <w:t xml:space="preserve">, per fer el registre l’administrador necessitarà crear un usuari, el </w:t>
      </w:r>
      <w:proofErr w:type="spellStart"/>
      <w:r>
        <w:t>mail</w:t>
      </w:r>
      <w:proofErr w:type="spellEnd"/>
      <w:r>
        <w:t xml:space="preserve"> de la persona la qual vol l’acc</w:t>
      </w:r>
      <w:r w:rsidR="00120861">
        <w:t>é</w:t>
      </w:r>
      <w:r>
        <w:t>s, una contrasenya que posarà per defecte, l’escola a la qual pertany, i el rol de l’usuari.</w:t>
      </w:r>
    </w:p>
    <w:p w14:paraId="3FA1C358" w14:textId="77777777" w:rsidR="009E26B8" w:rsidRPr="00922D25" w:rsidRDefault="009E26B8" w:rsidP="009E26B8"/>
    <w:p w14:paraId="3251AD62" w14:textId="13943334" w:rsidR="00451EB6" w:rsidRPr="00BB02BE" w:rsidRDefault="00922D25" w:rsidP="008E7923">
      <w:pPr>
        <w:pStyle w:val="Descripcin"/>
        <w:rPr>
          <w:i w:val="0"/>
          <w:iCs w:val="0"/>
          <w:sz w:val="19"/>
          <w:szCs w:val="19"/>
        </w:rPr>
      </w:pPr>
      <w:r>
        <w:rPr>
          <w:noProof/>
        </w:rPr>
        <w:drawing>
          <wp:inline distT="0" distB="0" distL="0" distR="0" wp14:anchorId="44385AC0" wp14:editId="3A6DB8D9">
            <wp:extent cx="3114040" cy="13811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25127" cy="1386042"/>
                    </a:xfrm>
                    <a:prstGeom prst="rect">
                      <a:avLst/>
                    </a:prstGeom>
                  </pic:spPr>
                </pic:pic>
              </a:graphicData>
            </a:graphic>
          </wp:inline>
        </w:drawing>
      </w:r>
      <w:r w:rsidR="00451EB6" w:rsidRPr="00986021">
        <w:rPr>
          <w:rFonts w:ascii="Helvetica" w:hAnsi="Helvetica" w:cs="Helvetica"/>
          <w:i w:val="0"/>
          <w:iCs w:val="0"/>
          <w:color w:val="auto"/>
          <w:sz w:val="16"/>
          <w:szCs w:val="16"/>
        </w:rPr>
        <w:t>Fig</w:t>
      </w:r>
      <w:r w:rsidR="008E7923">
        <w:rPr>
          <w:rFonts w:ascii="Helvetica" w:hAnsi="Helvetica" w:cs="Helvetica"/>
          <w:i w:val="0"/>
          <w:iCs w:val="0"/>
          <w:color w:val="auto"/>
          <w:sz w:val="16"/>
          <w:szCs w:val="16"/>
        </w:rPr>
        <w:t>.</w:t>
      </w:r>
      <w:r w:rsidR="00451EB6" w:rsidRPr="00986021">
        <w:rPr>
          <w:rFonts w:ascii="Helvetica" w:hAnsi="Helvetica" w:cs="Helvetica"/>
          <w:i w:val="0"/>
          <w:iCs w:val="0"/>
          <w:color w:val="auto"/>
          <w:sz w:val="16"/>
          <w:szCs w:val="16"/>
        </w:rPr>
        <w:t xml:space="preserve"> </w:t>
      </w:r>
      <w:r w:rsidR="00451EB6">
        <w:rPr>
          <w:rFonts w:ascii="Helvetica" w:hAnsi="Helvetica" w:cs="Helvetica"/>
          <w:i w:val="0"/>
          <w:iCs w:val="0"/>
          <w:color w:val="auto"/>
          <w:sz w:val="16"/>
          <w:szCs w:val="16"/>
        </w:rPr>
        <w:t xml:space="preserve">5. </w:t>
      </w:r>
      <w:r w:rsidR="009961BE">
        <w:rPr>
          <w:rFonts w:ascii="Helvetica" w:hAnsi="Helvetica" w:cs="Helvetica"/>
          <w:i w:val="0"/>
          <w:iCs w:val="0"/>
          <w:color w:val="auto"/>
          <w:sz w:val="16"/>
          <w:szCs w:val="16"/>
        </w:rPr>
        <w:t>Formulari per registrar un usuari.</w:t>
      </w:r>
    </w:p>
    <w:p w14:paraId="39400015" w14:textId="5798E9CD" w:rsidR="00274F74" w:rsidRDefault="00274F74" w:rsidP="00451EB6">
      <w:pPr>
        <w:pStyle w:val="Ttulo2"/>
      </w:pPr>
      <w:bookmarkStart w:id="2" w:name="_Hlk75040419"/>
      <w:r>
        <w:t>8</w:t>
      </w:r>
      <w:r w:rsidRPr="00996D65">
        <w:t>.</w:t>
      </w:r>
      <w:r>
        <w:t>6</w:t>
      </w:r>
      <w:r w:rsidRPr="00996D65">
        <w:t xml:space="preserve"> </w:t>
      </w:r>
      <w:r>
        <w:t>Afegir Infant</w:t>
      </w:r>
    </w:p>
    <w:bookmarkEnd w:id="2"/>
    <w:p w14:paraId="0AB22302" w14:textId="6BBAB39B" w:rsidR="005B6113" w:rsidRDefault="00274F74" w:rsidP="00BB10BE">
      <w:pPr>
        <w:pStyle w:val="PARAGRAPH"/>
        <w:ind w:firstLine="0"/>
      </w:pPr>
      <w:r>
        <w:t xml:space="preserve">La </w:t>
      </w:r>
      <w:r w:rsidR="00120861" w:rsidRPr="00120861">
        <w:t xml:space="preserve">següent </w:t>
      </w:r>
      <w:r>
        <w:t xml:space="preserve">funcionalitat implementada va ser </w:t>
      </w:r>
      <w:r w:rsidR="00F96F91">
        <w:t>pels</w:t>
      </w:r>
      <w:r>
        <w:t xml:space="preserve"> usuaris amb rol de</w:t>
      </w:r>
      <w:r w:rsidR="00F96F91">
        <w:t xml:space="preserve"> pare, mare o tutor</w:t>
      </w:r>
      <w:r>
        <w:t xml:space="preserve">, la qual consisteix en afegir a l’aplicació el teu infant. </w:t>
      </w:r>
      <w:r w:rsidR="005B6113">
        <w:t xml:space="preserve">Com podem veure a la </w:t>
      </w:r>
      <w:r w:rsidR="00E93CBD">
        <w:t>F</w:t>
      </w:r>
      <w:r w:rsidR="005B6113">
        <w:t>ig</w:t>
      </w:r>
      <w:r w:rsidR="009E65BE">
        <w:t>.</w:t>
      </w:r>
      <w:r w:rsidR="00120861">
        <w:t xml:space="preserve"> 6</w:t>
      </w:r>
      <w:r w:rsidR="005B6113">
        <w:t>, l’usuari afegirà el nom i cognoms del seu fill, la seva edat, el curs al qual pertany, el nom del</w:t>
      </w:r>
      <w:r w:rsidR="00F96F91">
        <w:t xml:space="preserve"> familiar</w:t>
      </w:r>
      <w:r w:rsidR="005B6113">
        <w:t>, un telèfon de contacte i</w:t>
      </w:r>
      <w:r w:rsidR="00F96F91">
        <w:t>,</w:t>
      </w:r>
      <w:r w:rsidR="005B6113">
        <w:t xml:space="preserve"> si </w:t>
      </w:r>
      <w:r w:rsidR="00F96F91">
        <w:t>s’es</w:t>
      </w:r>
      <w:r w:rsidR="005B6113">
        <w:t>cau</w:t>
      </w:r>
      <w:r w:rsidR="00F96F91">
        <w:t>,</w:t>
      </w:r>
      <w:r w:rsidR="005B6113">
        <w:t xml:space="preserve"> unes observacions per tenir en compte</w:t>
      </w:r>
      <w:r w:rsidR="00451EB6">
        <w:t>.</w:t>
      </w:r>
    </w:p>
    <w:p w14:paraId="4BB9A8A8" w14:textId="77777777" w:rsidR="00C40F04" w:rsidRDefault="00C40F04" w:rsidP="00BB10BE">
      <w:pPr>
        <w:pStyle w:val="PARAGRAPH"/>
        <w:ind w:firstLine="0"/>
      </w:pPr>
    </w:p>
    <w:p w14:paraId="2F4D121C" w14:textId="77777777" w:rsidR="00BB02BE" w:rsidRDefault="00451EB6" w:rsidP="00BB02BE">
      <w:pPr>
        <w:pStyle w:val="Descripcin"/>
        <w:jc w:val="center"/>
      </w:pPr>
      <w:r>
        <w:rPr>
          <w:noProof/>
        </w:rPr>
        <w:drawing>
          <wp:inline distT="0" distB="0" distL="0" distR="0" wp14:anchorId="5527724E" wp14:editId="01A6D456">
            <wp:extent cx="2091055" cy="15303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1055" cy="1530350"/>
                    </a:xfrm>
                    <a:prstGeom prst="rect">
                      <a:avLst/>
                    </a:prstGeom>
                    <a:noFill/>
                  </pic:spPr>
                </pic:pic>
              </a:graphicData>
            </a:graphic>
          </wp:inline>
        </w:drawing>
      </w:r>
    </w:p>
    <w:p w14:paraId="058B07CC" w14:textId="073A9867" w:rsidR="00451EB6" w:rsidRPr="00BB02BE" w:rsidRDefault="00451EB6" w:rsidP="008E7923">
      <w:pPr>
        <w:pStyle w:val="Descripcin"/>
      </w:pPr>
      <w:r w:rsidRPr="00986021">
        <w:rPr>
          <w:rFonts w:ascii="Helvetica" w:hAnsi="Helvetica" w:cs="Helvetica"/>
          <w:i w:val="0"/>
          <w:iCs w:val="0"/>
          <w:color w:val="auto"/>
          <w:sz w:val="16"/>
          <w:szCs w:val="16"/>
        </w:rPr>
        <w:t>Fig</w:t>
      </w:r>
      <w:r w:rsidR="008E7923">
        <w:rPr>
          <w:rFonts w:ascii="Helvetica" w:hAnsi="Helvetica" w:cs="Helvetica"/>
          <w:i w:val="0"/>
          <w:iCs w:val="0"/>
          <w:color w:val="auto"/>
          <w:sz w:val="16"/>
          <w:szCs w:val="16"/>
        </w:rPr>
        <w:t>.</w:t>
      </w:r>
      <w:r w:rsidRPr="00986021">
        <w:rPr>
          <w:rFonts w:ascii="Helvetica" w:hAnsi="Helvetica" w:cs="Helvetica"/>
          <w:i w:val="0"/>
          <w:iCs w:val="0"/>
          <w:color w:val="auto"/>
          <w:sz w:val="16"/>
          <w:szCs w:val="16"/>
        </w:rPr>
        <w:t xml:space="preserve"> </w:t>
      </w:r>
      <w:r>
        <w:rPr>
          <w:rFonts w:ascii="Helvetica" w:hAnsi="Helvetica" w:cs="Helvetica"/>
          <w:i w:val="0"/>
          <w:iCs w:val="0"/>
          <w:color w:val="auto"/>
          <w:sz w:val="16"/>
          <w:szCs w:val="16"/>
        </w:rPr>
        <w:t xml:space="preserve">6. </w:t>
      </w:r>
      <w:r w:rsidR="009961BE">
        <w:rPr>
          <w:rFonts w:ascii="Helvetica" w:hAnsi="Helvetica" w:cs="Helvetica"/>
          <w:i w:val="0"/>
          <w:iCs w:val="0"/>
          <w:color w:val="auto"/>
          <w:sz w:val="16"/>
          <w:szCs w:val="16"/>
        </w:rPr>
        <w:t>Formulari per registrar un infant.</w:t>
      </w:r>
    </w:p>
    <w:p w14:paraId="1914990C" w14:textId="5B74AA14" w:rsidR="005B6113" w:rsidRDefault="005B6113" w:rsidP="005B6113">
      <w:pPr>
        <w:pStyle w:val="Ttulo2"/>
      </w:pPr>
      <w:r>
        <w:t>8</w:t>
      </w:r>
      <w:r w:rsidRPr="00996D65">
        <w:t>.</w:t>
      </w:r>
      <w:r>
        <w:t>7</w:t>
      </w:r>
      <w:r w:rsidRPr="00996D65">
        <w:t xml:space="preserve"> </w:t>
      </w:r>
      <w:r>
        <w:t>Veure i Eliminar Infant</w:t>
      </w:r>
    </w:p>
    <w:p w14:paraId="1D3CF700" w14:textId="4D13E582" w:rsidR="005B6113" w:rsidRDefault="005B6113" w:rsidP="009E26B8">
      <w:pPr>
        <w:pStyle w:val="PARAGRAPH"/>
        <w:ind w:firstLine="0"/>
      </w:pPr>
      <w:r>
        <w:t>Un cop fet el registre d’infant, l’usuari ha de poder veure tota l</w:t>
      </w:r>
      <w:r w:rsidR="00120861">
        <w:t xml:space="preserve">a </w:t>
      </w:r>
      <w:r>
        <w:t>informació d’aquest i eliminar-ho</w:t>
      </w:r>
      <w:r w:rsidR="00F96F91">
        <w:t>,</w:t>
      </w:r>
      <w:r>
        <w:t xml:space="preserve"> si </w:t>
      </w:r>
      <w:r w:rsidR="00F96F91">
        <w:t>s’es</w:t>
      </w:r>
      <w:r>
        <w:t xml:space="preserve">cau. Com </w:t>
      </w:r>
      <w:r w:rsidR="00466D30">
        <w:t>es pot</w:t>
      </w:r>
      <w:r>
        <w:t xml:space="preserve"> veure </w:t>
      </w:r>
      <w:r w:rsidR="00451EB6">
        <w:t>a</w:t>
      </w:r>
      <w:r>
        <w:t xml:space="preserve"> l</w:t>
      </w:r>
      <w:r w:rsidR="00451EB6">
        <w:t>es</w:t>
      </w:r>
      <w:r w:rsidR="00D96945">
        <w:rPr>
          <w:rFonts w:ascii="Open Sans" w:hAnsi="Open Sans" w:cs="Open Sans"/>
          <w:color w:val="000000"/>
        </w:rPr>
        <w:t xml:space="preserve"> </w:t>
      </w:r>
      <w:r w:rsidR="00D96945" w:rsidRPr="00D96945">
        <w:t>següents</w:t>
      </w:r>
      <w:r w:rsidR="00D96945">
        <w:rPr>
          <w:rFonts w:ascii="Open Sans" w:hAnsi="Open Sans" w:cs="Open Sans"/>
          <w:color w:val="000000"/>
        </w:rPr>
        <w:t xml:space="preserve"> </w:t>
      </w:r>
      <w:r w:rsidR="00F96F91">
        <w:t>figures,</w:t>
      </w:r>
      <w:r>
        <w:t xml:space="preserve"> </w:t>
      </w:r>
      <w:r w:rsidR="00EC0F80">
        <w:t xml:space="preserve">s’ha </w:t>
      </w:r>
      <w:r>
        <w:t xml:space="preserve">creat un desplegable </w:t>
      </w:r>
      <w:r w:rsidR="00120861" w:rsidRPr="00120861">
        <w:t>perquè aparegui</w:t>
      </w:r>
      <w:r w:rsidR="00120861">
        <w:t xml:space="preserve"> </w:t>
      </w:r>
      <w:r>
        <w:t>tota la informació i en un futur implementar la funcionalitat d’editar-ne aquesta.</w:t>
      </w:r>
    </w:p>
    <w:p w14:paraId="78FD29B6" w14:textId="77777777" w:rsidR="00244895" w:rsidRDefault="00244895" w:rsidP="009E26B8">
      <w:pPr>
        <w:pStyle w:val="PARAGRAPH"/>
        <w:ind w:firstLine="0"/>
      </w:pPr>
    </w:p>
    <w:p w14:paraId="1EB4024F" w14:textId="24630EC6" w:rsidR="00451EB6" w:rsidRPr="00BB02BE" w:rsidRDefault="005B6113" w:rsidP="008E7923">
      <w:pPr>
        <w:pStyle w:val="Descripcin"/>
        <w:rPr>
          <w:rFonts w:ascii="Calibri" w:hAnsi="Calibri" w:cs="Calibri"/>
          <w:sz w:val="22"/>
          <w:szCs w:val="20"/>
        </w:rPr>
      </w:pPr>
      <w:r>
        <w:rPr>
          <w:noProof/>
        </w:rPr>
        <w:drawing>
          <wp:inline distT="0" distB="0" distL="0" distR="0" wp14:anchorId="1653D950" wp14:editId="286D1DDB">
            <wp:extent cx="3114040" cy="7602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65780" cy="772831"/>
                    </a:xfrm>
                    <a:prstGeom prst="rect">
                      <a:avLst/>
                    </a:prstGeom>
                  </pic:spPr>
                </pic:pic>
              </a:graphicData>
            </a:graphic>
          </wp:inline>
        </w:drawing>
      </w:r>
      <w:r w:rsidR="00451EB6" w:rsidRPr="00986021">
        <w:rPr>
          <w:rFonts w:ascii="Helvetica" w:hAnsi="Helvetica" w:cs="Helvetica"/>
          <w:i w:val="0"/>
          <w:iCs w:val="0"/>
          <w:color w:val="auto"/>
          <w:sz w:val="16"/>
          <w:szCs w:val="16"/>
        </w:rPr>
        <w:t>Fig</w:t>
      </w:r>
      <w:r w:rsidR="008E7923">
        <w:rPr>
          <w:rFonts w:ascii="Helvetica" w:hAnsi="Helvetica" w:cs="Helvetica"/>
          <w:i w:val="0"/>
          <w:iCs w:val="0"/>
          <w:color w:val="auto"/>
          <w:sz w:val="16"/>
          <w:szCs w:val="16"/>
        </w:rPr>
        <w:t>.</w:t>
      </w:r>
      <w:r w:rsidR="00451EB6" w:rsidRPr="00986021">
        <w:rPr>
          <w:rFonts w:ascii="Helvetica" w:hAnsi="Helvetica" w:cs="Helvetica"/>
          <w:i w:val="0"/>
          <w:iCs w:val="0"/>
          <w:color w:val="auto"/>
          <w:sz w:val="16"/>
          <w:szCs w:val="16"/>
        </w:rPr>
        <w:t xml:space="preserve"> </w:t>
      </w:r>
      <w:r w:rsidR="00451EB6">
        <w:rPr>
          <w:rFonts w:ascii="Helvetica" w:hAnsi="Helvetica" w:cs="Helvetica"/>
          <w:i w:val="0"/>
          <w:iCs w:val="0"/>
          <w:color w:val="auto"/>
          <w:sz w:val="16"/>
          <w:szCs w:val="16"/>
        </w:rPr>
        <w:t xml:space="preserve">7. Vista </w:t>
      </w:r>
      <w:r w:rsidR="009961BE">
        <w:rPr>
          <w:rFonts w:ascii="Helvetica" w:hAnsi="Helvetica" w:cs="Helvetica"/>
          <w:i w:val="0"/>
          <w:iCs w:val="0"/>
          <w:color w:val="auto"/>
          <w:sz w:val="16"/>
          <w:szCs w:val="16"/>
        </w:rPr>
        <w:t>de la informació del Infant</w:t>
      </w:r>
      <w:r w:rsidR="00451EB6">
        <w:rPr>
          <w:rFonts w:ascii="Helvetica" w:hAnsi="Helvetica" w:cs="Helvetica"/>
          <w:i w:val="0"/>
          <w:iCs w:val="0"/>
          <w:color w:val="auto"/>
          <w:sz w:val="16"/>
          <w:szCs w:val="16"/>
        </w:rPr>
        <w:t xml:space="preserve"> I</w:t>
      </w:r>
      <w:r w:rsidR="009961BE">
        <w:rPr>
          <w:rFonts w:ascii="Helvetica" w:hAnsi="Helvetica" w:cs="Helvetica"/>
          <w:i w:val="0"/>
          <w:iCs w:val="0"/>
          <w:color w:val="auto"/>
          <w:sz w:val="16"/>
          <w:szCs w:val="16"/>
        </w:rPr>
        <w:t>.</w:t>
      </w:r>
    </w:p>
    <w:p w14:paraId="3E1652C9" w14:textId="28BE377A" w:rsidR="00923AE3" w:rsidRPr="00C40F04" w:rsidRDefault="005B6113" w:rsidP="00C40F04">
      <w:pPr>
        <w:pStyle w:val="Descripcin"/>
        <w:rPr>
          <w:rFonts w:ascii="Helvetica" w:hAnsi="Helvetica" w:cs="Helvetica"/>
          <w:i w:val="0"/>
          <w:iCs w:val="0"/>
          <w:color w:val="auto"/>
          <w:sz w:val="16"/>
          <w:szCs w:val="16"/>
        </w:rPr>
      </w:pPr>
      <w:r>
        <w:rPr>
          <w:noProof/>
        </w:rPr>
        <w:drawing>
          <wp:inline distT="0" distB="0" distL="0" distR="0" wp14:anchorId="73ED692C" wp14:editId="75E8AFC6">
            <wp:extent cx="3114040" cy="87957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81981" cy="898767"/>
                    </a:xfrm>
                    <a:prstGeom prst="rect">
                      <a:avLst/>
                    </a:prstGeom>
                  </pic:spPr>
                </pic:pic>
              </a:graphicData>
            </a:graphic>
          </wp:inline>
        </w:drawing>
      </w:r>
      <w:r w:rsidR="00451EB6" w:rsidRPr="00986021">
        <w:rPr>
          <w:rFonts w:ascii="Helvetica" w:hAnsi="Helvetica" w:cs="Helvetica"/>
          <w:i w:val="0"/>
          <w:iCs w:val="0"/>
          <w:color w:val="auto"/>
          <w:sz w:val="16"/>
          <w:szCs w:val="16"/>
        </w:rPr>
        <w:t>Fig</w:t>
      </w:r>
      <w:r w:rsidR="008E7923">
        <w:rPr>
          <w:rFonts w:ascii="Helvetica" w:hAnsi="Helvetica" w:cs="Helvetica"/>
          <w:i w:val="0"/>
          <w:iCs w:val="0"/>
          <w:color w:val="auto"/>
          <w:sz w:val="16"/>
          <w:szCs w:val="16"/>
        </w:rPr>
        <w:t>.</w:t>
      </w:r>
      <w:r w:rsidR="00451EB6" w:rsidRPr="00986021">
        <w:rPr>
          <w:rFonts w:ascii="Helvetica" w:hAnsi="Helvetica" w:cs="Helvetica"/>
          <w:i w:val="0"/>
          <w:iCs w:val="0"/>
          <w:color w:val="auto"/>
          <w:sz w:val="16"/>
          <w:szCs w:val="16"/>
        </w:rPr>
        <w:t xml:space="preserve"> </w:t>
      </w:r>
      <w:r w:rsidR="00451EB6">
        <w:rPr>
          <w:rFonts w:ascii="Helvetica" w:hAnsi="Helvetica" w:cs="Helvetica"/>
          <w:i w:val="0"/>
          <w:iCs w:val="0"/>
          <w:color w:val="auto"/>
          <w:sz w:val="16"/>
          <w:szCs w:val="16"/>
        </w:rPr>
        <w:t xml:space="preserve">8. Vista </w:t>
      </w:r>
      <w:r w:rsidR="009961BE">
        <w:rPr>
          <w:rFonts w:ascii="Helvetica" w:hAnsi="Helvetica" w:cs="Helvetica"/>
          <w:i w:val="0"/>
          <w:iCs w:val="0"/>
          <w:color w:val="auto"/>
          <w:sz w:val="16"/>
          <w:szCs w:val="16"/>
        </w:rPr>
        <w:t xml:space="preserve">de la informació del </w:t>
      </w:r>
      <w:r w:rsidR="00451EB6">
        <w:rPr>
          <w:rFonts w:ascii="Helvetica" w:hAnsi="Helvetica" w:cs="Helvetica"/>
          <w:i w:val="0"/>
          <w:iCs w:val="0"/>
          <w:color w:val="auto"/>
          <w:sz w:val="16"/>
          <w:szCs w:val="16"/>
        </w:rPr>
        <w:t>Infant II</w:t>
      </w:r>
      <w:r w:rsidR="009961BE">
        <w:rPr>
          <w:rFonts w:ascii="Helvetica" w:hAnsi="Helvetica" w:cs="Helvetica"/>
          <w:i w:val="0"/>
          <w:iCs w:val="0"/>
          <w:color w:val="auto"/>
          <w:sz w:val="16"/>
          <w:szCs w:val="16"/>
        </w:rPr>
        <w:t>.</w:t>
      </w:r>
    </w:p>
    <w:p w14:paraId="108C1802" w14:textId="2A8E9DEE" w:rsidR="00FD1FC8" w:rsidRDefault="00FD1FC8" w:rsidP="00FD1FC8">
      <w:pPr>
        <w:pStyle w:val="Ttulo2"/>
      </w:pPr>
      <w:r>
        <w:lastRenderedPageBreak/>
        <w:t>8</w:t>
      </w:r>
      <w:r w:rsidRPr="00996D65">
        <w:t>.</w:t>
      </w:r>
      <w:r>
        <w:t>8</w:t>
      </w:r>
      <w:r w:rsidRPr="00996D65">
        <w:t xml:space="preserve"> </w:t>
      </w:r>
      <w:r>
        <w:t>Veure tots els Infants</w:t>
      </w:r>
    </w:p>
    <w:p w14:paraId="4098A30D" w14:textId="0F7355A7" w:rsidR="00FD1FC8" w:rsidRDefault="00F96F91" w:rsidP="00BB10BE">
      <w:pPr>
        <w:pStyle w:val="PARAGRAPH"/>
        <w:ind w:firstLine="0"/>
      </w:pPr>
      <w:r>
        <w:t xml:space="preserve">Els </w:t>
      </w:r>
      <w:r w:rsidR="00FD1FC8">
        <w:t xml:space="preserve">usuaris amb rol d’administradors </w:t>
      </w:r>
      <w:r>
        <w:t>han</w:t>
      </w:r>
      <w:r w:rsidR="00FD1FC8">
        <w:t xml:space="preserve"> de poder veure tots els infants inscrits a l’aplicació per accedir a la informació d’aquests</w:t>
      </w:r>
      <w:r>
        <w:t>,</w:t>
      </w:r>
      <w:r w:rsidR="00FD1FC8">
        <w:t xml:space="preserve"> si </w:t>
      </w:r>
      <w:r>
        <w:t>s’es</w:t>
      </w:r>
      <w:r w:rsidR="00FD1FC8">
        <w:t xml:space="preserve">cau. Com </w:t>
      </w:r>
      <w:r w:rsidR="00466D30">
        <w:t>es pot</w:t>
      </w:r>
      <w:r w:rsidR="00FD1FC8">
        <w:t xml:space="preserve"> veure a la </w:t>
      </w:r>
      <w:r w:rsidR="0067235A">
        <w:t>F</w:t>
      </w:r>
      <w:r w:rsidR="00D96945">
        <w:t>ig.</w:t>
      </w:r>
      <w:r w:rsidR="00D33866">
        <w:t xml:space="preserve"> 9,</w:t>
      </w:r>
      <w:r w:rsidR="00FD1FC8">
        <w:t xml:space="preserve"> aquests estan dividits per cursos</w:t>
      </w:r>
      <w:r>
        <w:t>,</w:t>
      </w:r>
      <w:r w:rsidR="00FD1FC8">
        <w:t xml:space="preserve"> els quals s</w:t>
      </w:r>
      <w:r w:rsidR="00120861">
        <w:t>ó</w:t>
      </w:r>
      <w:r w:rsidR="00FD1FC8">
        <w:t>n desplegables igual que la informació dels infants.</w:t>
      </w:r>
    </w:p>
    <w:p w14:paraId="7B41DA4C" w14:textId="77777777" w:rsidR="00C40F04" w:rsidRDefault="00C40F04" w:rsidP="00BB10BE">
      <w:pPr>
        <w:pStyle w:val="PARAGRAPH"/>
        <w:ind w:firstLine="0"/>
      </w:pPr>
    </w:p>
    <w:p w14:paraId="29D7C7A8" w14:textId="24B6B561" w:rsidR="00BC4A85" w:rsidRDefault="00FD1FC8" w:rsidP="00BC4A85">
      <w:pPr>
        <w:pStyle w:val="Descripcin"/>
        <w:ind w:firstLine="720"/>
      </w:pPr>
      <w:r>
        <w:rPr>
          <w:noProof/>
        </w:rPr>
        <w:drawing>
          <wp:inline distT="0" distB="0" distL="0" distR="0" wp14:anchorId="5A1042A7" wp14:editId="26301191">
            <wp:extent cx="2107527" cy="160976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27436" cy="1624968"/>
                    </a:xfrm>
                    <a:prstGeom prst="rect">
                      <a:avLst/>
                    </a:prstGeom>
                  </pic:spPr>
                </pic:pic>
              </a:graphicData>
            </a:graphic>
          </wp:inline>
        </w:drawing>
      </w:r>
    </w:p>
    <w:p w14:paraId="105903A3" w14:textId="48DBAA3B" w:rsidR="00451EB6" w:rsidRPr="00451EB6" w:rsidRDefault="00451EB6" w:rsidP="008E7923">
      <w:pPr>
        <w:pStyle w:val="Descripcin"/>
        <w:rPr>
          <w:rFonts w:ascii="Helvetica" w:hAnsi="Helvetica" w:cs="Helvetica"/>
          <w:i w:val="0"/>
          <w:iCs w:val="0"/>
          <w:noProof/>
          <w:color w:val="auto"/>
          <w:sz w:val="16"/>
        </w:rPr>
      </w:pPr>
      <w:r w:rsidRPr="00986021">
        <w:rPr>
          <w:rFonts w:ascii="Helvetica" w:hAnsi="Helvetica" w:cs="Helvetica"/>
          <w:i w:val="0"/>
          <w:iCs w:val="0"/>
          <w:color w:val="auto"/>
          <w:sz w:val="16"/>
          <w:szCs w:val="16"/>
        </w:rPr>
        <w:t>Fig</w:t>
      </w:r>
      <w:r w:rsidR="008E7923">
        <w:rPr>
          <w:rFonts w:ascii="Helvetica" w:hAnsi="Helvetica" w:cs="Helvetica"/>
          <w:i w:val="0"/>
          <w:iCs w:val="0"/>
          <w:color w:val="auto"/>
          <w:sz w:val="16"/>
          <w:szCs w:val="16"/>
        </w:rPr>
        <w:t>.</w:t>
      </w:r>
      <w:r w:rsidRPr="00986021">
        <w:rPr>
          <w:rFonts w:ascii="Helvetica" w:hAnsi="Helvetica" w:cs="Helvetica"/>
          <w:i w:val="0"/>
          <w:iCs w:val="0"/>
          <w:color w:val="auto"/>
          <w:sz w:val="16"/>
          <w:szCs w:val="16"/>
        </w:rPr>
        <w:t xml:space="preserve"> </w:t>
      </w:r>
      <w:r>
        <w:rPr>
          <w:rFonts w:ascii="Helvetica" w:hAnsi="Helvetica" w:cs="Helvetica"/>
          <w:i w:val="0"/>
          <w:iCs w:val="0"/>
          <w:color w:val="auto"/>
          <w:sz w:val="16"/>
          <w:szCs w:val="16"/>
        </w:rPr>
        <w:t xml:space="preserve">9. </w:t>
      </w:r>
      <w:r w:rsidR="009961BE">
        <w:rPr>
          <w:rFonts w:ascii="Helvetica" w:hAnsi="Helvetica" w:cs="Helvetica"/>
          <w:i w:val="0"/>
          <w:iCs w:val="0"/>
          <w:color w:val="auto"/>
          <w:sz w:val="16"/>
          <w:szCs w:val="16"/>
        </w:rPr>
        <w:t>Vista de tots els infants.</w:t>
      </w:r>
    </w:p>
    <w:p w14:paraId="6A9DF4E0" w14:textId="419397EA" w:rsidR="00BC4A85" w:rsidRDefault="00BC4A85" w:rsidP="00BC4A85">
      <w:pPr>
        <w:pStyle w:val="Ttulo2"/>
      </w:pPr>
      <w:r>
        <w:t>8</w:t>
      </w:r>
      <w:r w:rsidRPr="00996D65">
        <w:t>.</w:t>
      </w:r>
      <w:r>
        <w:t>9</w:t>
      </w:r>
      <w:r w:rsidRPr="00996D65">
        <w:t xml:space="preserve"> </w:t>
      </w:r>
      <w:r w:rsidR="00803653">
        <w:t>Calendari</w:t>
      </w:r>
    </w:p>
    <w:p w14:paraId="264395C5" w14:textId="796E9E06" w:rsidR="00803653" w:rsidRDefault="000A3E32" w:rsidP="00BB10BE">
      <w:pPr>
        <w:pStyle w:val="PARAGRAPH"/>
        <w:ind w:firstLine="0"/>
      </w:pPr>
      <w:r>
        <w:t>Un cop finalitzada la par</w:t>
      </w:r>
      <w:r w:rsidR="00120861">
        <w:t>t</w:t>
      </w:r>
      <w:r>
        <w:t xml:space="preserve"> de visualització dels infants, </w:t>
      </w:r>
      <w:r w:rsidR="00466D30">
        <w:t>es va</w:t>
      </w:r>
      <w:r>
        <w:t xml:space="preserve"> començar l</w:t>
      </w:r>
      <w:r w:rsidR="00803653">
        <w:t xml:space="preserve">a creació del calendari que </w:t>
      </w:r>
      <w:r w:rsidR="00466D30">
        <w:t>es pot</w:t>
      </w:r>
      <w:r w:rsidR="00803653">
        <w:t xml:space="preserve"> veure a la seg</w:t>
      </w:r>
      <w:r w:rsidR="00120861">
        <w:t>ü</w:t>
      </w:r>
      <w:r w:rsidR="00803653">
        <w:t xml:space="preserve">ent </w:t>
      </w:r>
      <w:r w:rsidR="00F96F91">
        <w:t>figura</w:t>
      </w:r>
      <w:r w:rsidR="002B0B02">
        <w:t>. La creació d’aquest</w:t>
      </w:r>
      <w:r w:rsidR="00803653">
        <w:t xml:space="preserve"> va ser </w:t>
      </w:r>
      <w:r>
        <w:t xml:space="preserve">necessari per a la funcionalitat de selecció de dies, </w:t>
      </w:r>
      <w:r w:rsidR="002B0B02">
        <w:t>que</w:t>
      </w:r>
      <w:r>
        <w:t xml:space="preserve"> ha sigut una de les funcionalitats </w:t>
      </w:r>
      <w:r w:rsidR="00803653">
        <w:t>que més temps va requerir. El calendari pot canviar de mes i d’any</w:t>
      </w:r>
      <w:r w:rsidR="001E093B">
        <w:t>,</w:t>
      </w:r>
      <w:r w:rsidR="00803653">
        <w:t xml:space="preserve"> i t’indica el dia al qu</w:t>
      </w:r>
      <w:r w:rsidR="00120861">
        <w:t>al</w:t>
      </w:r>
      <w:r w:rsidR="00803653">
        <w:t xml:space="preserve"> et trobes. Quan selecciones un dia, aquest t’ho guarda a la llista de Dies Seleccionats per poder comprar el tiquet.</w:t>
      </w:r>
    </w:p>
    <w:p w14:paraId="1AB79E64" w14:textId="77777777" w:rsidR="00C40F04" w:rsidRPr="00803653" w:rsidRDefault="00C40F04" w:rsidP="00BB10BE">
      <w:pPr>
        <w:pStyle w:val="PARAGRAPH"/>
        <w:ind w:firstLine="0"/>
      </w:pPr>
    </w:p>
    <w:p w14:paraId="5F8B534B" w14:textId="773E3683" w:rsidR="00451EB6" w:rsidRPr="00BB02BE" w:rsidRDefault="00803653" w:rsidP="008E7923">
      <w:pPr>
        <w:pStyle w:val="Descripcin"/>
      </w:pPr>
      <w:r>
        <w:rPr>
          <w:noProof/>
        </w:rPr>
        <w:drawing>
          <wp:inline distT="0" distB="0" distL="0" distR="0" wp14:anchorId="1A704B64" wp14:editId="346CB9BF">
            <wp:extent cx="3102610" cy="14490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2610" cy="1449070"/>
                    </a:xfrm>
                    <a:prstGeom prst="rect">
                      <a:avLst/>
                    </a:prstGeom>
                  </pic:spPr>
                </pic:pic>
              </a:graphicData>
            </a:graphic>
          </wp:inline>
        </w:drawing>
      </w:r>
      <w:r w:rsidR="00451EB6" w:rsidRPr="00986021">
        <w:rPr>
          <w:rFonts w:ascii="Helvetica" w:hAnsi="Helvetica" w:cs="Helvetica"/>
          <w:i w:val="0"/>
          <w:iCs w:val="0"/>
          <w:color w:val="auto"/>
          <w:sz w:val="16"/>
          <w:szCs w:val="16"/>
        </w:rPr>
        <w:t>Fig</w:t>
      </w:r>
      <w:r w:rsidR="008E7923">
        <w:rPr>
          <w:rFonts w:ascii="Helvetica" w:hAnsi="Helvetica" w:cs="Helvetica"/>
          <w:i w:val="0"/>
          <w:iCs w:val="0"/>
          <w:color w:val="auto"/>
          <w:sz w:val="16"/>
          <w:szCs w:val="16"/>
        </w:rPr>
        <w:t>.</w:t>
      </w:r>
      <w:r w:rsidR="00451EB6" w:rsidRPr="00986021">
        <w:rPr>
          <w:rFonts w:ascii="Helvetica" w:hAnsi="Helvetica" w:cs="Helvetica"/>
          <w:i w:val="0"/>
          <w:iCs w:val="0"/>
          <w:color w:val="auto"/>
          <w:sz w:val="16"/>
          <w:szCs w:val="16"/>
        </w:rPr>
        <w:t xml:space="preserve"> </w:t>
      </w:r>
      <w:r w:rsidR="00451EB6">
        <w:rPr>
          <w:rFonts w:ascii="Helvetica" w:hAnsi="Helvetica" w:cs="Helvetica"/>
          <w:i w:val="0"/>
          <w:iCs w:val="0"/>
          <w:color w:val="auto"/>
          <w:sz w:val="16"/>
          <w:szCs w:val="16"/>
        </w:rPr>
        <w:t xml:space="preserve">10. </w:t>
      </w:r>
      <w:r w:rsidR="009961BE">
        <w:rPr>
          <w:rFonts w:ascii="Helvetica" w:hAnsi="Helvetica" w:cs="Helvetica"/>
          <w:i w:val="0"/>
          <w:iCs w:val="0"/>
          <w:color w:val="auto"/>
          <w:sz w:val="16"/>
          <w:szCs w:val="16"/>
        </w:rPr>
        <w:t>Calendari per seleccionar els dies que vols comprar el tiquet menjador.</w:t>
      </w:r>
    </w:p>
    <w:p w14:paraId="574B3EAA" w14:textId="4C4EE098" w:rsidR="00803653" w:rsidRDefault="00803653" w:rsidP="00803653">
      <w:pPr>
        <w:pStyle w:val="Ttulo2"/>
      </w:pPr>
      <w:r>
        <w:t>8</w:t>
      </w:r>
      <w:r w:rsidRPr="00996D65">
        <w:t>.</w:t>
      </w:r>
      <w:r>
        <w:t>10</w:t>
      </w:r>
      <w:r w:rsidRPr="00996D65">
        <w:t xml:space="preserve"> </w:t>
      </w:r>
      <w:r w:rsidR="00A81D2A">
        <w:t>Selecció de dies i compra de Tiquets</w:t>
      </w:r>
    </w:p>
    <w:p w14:paraId="4995ECA8" w14:textId="365EBFCC" w:rsidR="00A81D2A" w:rsidRDefault="00A81D2A" w:rsidP="00BB10BE">
      <w:pPr>
        <w:pStyle w:val="PARAGRAPH"/>
        <w:ind w:firstLine="0"/>
      </w:pPr>
      <w:r>
        <w:t xml:space="preserve">Per </w:t>
      </w:r>
      <w:r w:rsidR="008C5D4D">
        <w:t>finalitzar</w:t>
      </w:r>
      <w:r>
        <w:t xml:space="preserve"> la funcionalitat de la selecció de dies, al clicar sobre el bot</w:t>
      </w:r>
      <w:r w:rsidR="009E26B8">
        <w:t>ó</w:t>
      </w:r>
      <w:r>
        <w:t xml:space="preserve"> de compra en el calendari vist anteriorment, t’apareix un menú</w:t>
      </w:r>
      <w:r w:rsidR="00D96945">
        <w:t xml:space="preserve"> (</w:t>
      </w:r>
      <w:r w:rsidR="0067235A">
        <w:t>F</w:t>
      </w:r>
      <w:r w:rsidR="00D96945">
        <w:t>ig. 11)</w:t>
      </w:r>
      <w:r>
        <w:t xml:space="preserve"> on has de seleccionar </w:t>
      </w:r>
      <w:r w:rsidR="008C5D4D">
        <w:t>quin</w:t>
      </w:r>
      <w:r>
        <w:t xml:space="preserve"> dia ve cada infant si en tens més d</w:t>
      </w:r>
      <w:r w:rsidR="00120861">
        <w:t>’</w:t>
      </w:r>
      <w:r>
        <w:t>un i on hauràs d’escollir el tipus de men</w:t>
      </w:r>
      <w:r w:rsidR="00120861">
        <w:t>ú</w:t>
      </w:r>
      <w:r>
        <w:t xml:space="preserve"> (Normal, </w:t>
      </w:r>
      <w:r w:rsidR="00120861" w:rsidRPr="007D4227">
        <w:t>Celíac</w:t>
      </w:r>
      <w:r>
        <w:t xml:space="preserve">, </w:t>
      </w:r>
      <w:proofErr w:type="spellStart"/>
      <w:r>
        <w:t>Halal</w:t>
      </w:r>
      <w:proofErr w:type="spellEnd"/>
      <w:r>
        <w:t xml:space="preserve">). Per fer la compra dels tiquets, si tens diners afegits a l’aplicació podràs comprar-ho, si no </w:t>
      </w:r>
      <w:r w:rsidR="00120861">
        <w:t>é</w:t>
      </w:r>
      <w:r>
        <w:t>s el cas, hauràs d’afegir diners.</w:t>
      </w:r>
    </w:p>
    <w:p w14:paraId="4F2C1294" w14:textId="77777777" w:rsidR="00D96945" w:rsidRDefault="00D96945" w:rsidP="00BB10BE">
      <w:pPr>
        <w:pStyle w:val="PARAGRAPH"/>
        <w:ind w:firstLine="0"/>
      </w:pPr>
    </w:p>
    <w:p w14:paraId="5F039D39" w14:textId="77777777" w:rsidR="00BB02BE" w:rsidRDefault="00A81D2A" w:rsidP="00BB02BE">
      <w:pPr>
        <w:pStyle w:val="Descripcin"/>
        <w:jc w:val="center"/>
      </w:pPr>
      <w:r>
        <w:rPr>
          <w:noProof/>
        </w:rPr>
        <w:drawing>
          <wp:inline distT="0" distB="0" distL="0" distR="0" wp14:anchorId="47924428" wp14:editId="6E3DDB84">
            <wp:extent cx="1533525" cy="152249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53812" cy="1542633"/>
                    </a:xfrm>
                    <a:prstGeom prst="rect">
                      <a:avLst/>
                    </a:prstGeom>
                  </pic:spPr>
                </pic:pic>
              </a:graphicData>
            </a:graphic>
          </wp:inline>
        </w:drawing>
      </w:r>
    </w:p>
    <w:p w14:paraId="3E32BF98" w14:textId="5E83AAF0" w:rsidR="00451EB6" w:rsidRPr="00BB02BE" w:rsidRDefault="00451EB6" w:rsidP="008E7923">
      <w:pPr>
        <w:pStyle w:val="Descripcin"/>
      </w:pPr>
      <w:r w:rsidRPr="00986021">
        <w:rPr>
          <w:rFonts w:ascii="Helvetica" w:hAnsi="Helvetica" w:cs="Helvetica"/>
          <w:i w:val="0"/>
          <w:iCs w:val="0"/>
          <w:color w:val="auto"/>
          <w:sz w:val="16"/>
          <w:szCs w:val="16"/>
        </w:rPr>
        <w:t>Fig</w:t>
      </w:r>
      <w:r w:rsidR="008E7923">
        <w:rPr>
          <w:rFonts w:ascii="Helvetica" w:hAnsi="Helvetica" w:cs="Helvetica"/>
          <w:i w:val="0"/>
          <w:iCs w:val="0"/>
          <w:color w:val="auto"/>
          <w:sz w:val="16"/>
          <w:szCs w:val="16"/>
        </w:rPr>
        <w:t>.</w:t>
      </w:r>
      <w:r w:rsidRPr="00986021">
        <w:rPr>
          <w:rFonts w:ascii="Helvetica" w:hAnsi="Helvetica" w:cs="Helvetica"/>
          <w:i w:val="0"/>
          <w:iCs w:val="0"/>
          <w:color w:val="auto"/>
          <w:sz w:val="16"/>
          <w:szCs w:val="16"/>
        </w:rPr>
        <w:t xml:space="preserve"> </w:t>
      </w:r>
      <w:r>
        <w:rPr>
          <w:rFonts w:ascii="Helvetica" w:hAnsi="Helvetica" w:cs="Helvetica"/>
          <w:i w:val="0"/>
          <w:iCs w:val="0"/>
          <w:color w:val="auto"/>
          <w:sz w:val="16"/>
          <w:szCs w:val="16"/>
        </w:rPr>
        <w:t xml:space="preserve">11. </w:t>
      </w:r>
      <w:r w:rsidR="009961BE">
        <w:rPr>
          <w:rFonts w:ascii="Helvetica" w:hAnsi="Helvetica" w:cs="Helvetica"/>
          <w:i w:val="0"/>
          <w:iCs w:val="0"/>
          <w:color w:val="auto"/>
          <w:sz w:val="16"/>
          <w:szCs w:val="16"/>
        </w:rPr>
        <w:t>Selecció dels menús i dels infants un cop premut el botó de compra de la llista de dies seleccionats.</w:t>
      </w:r>
    </w:p>
    <w:p w14:paraId="1840648B" w14:textId="03E116E7" w:rsidR="00A81D2A" w:rsidRDefault="00A81D2A" w:rsidP="00A81D2A">
      <w:pPr>
        <w:pStyle w:val="Ttulo2"/>
      </w:pPr>
      <w:r>
        <w:t>8</w:t>
      </w:r>
      <w:r w:rsidRPr="00996D65">
        <w:t>.</w:t>
      </w:r>
      <w:r>
        <w:t>11 Afegir Diners</w:t>
      </w:r>
    </w:p>
    <w:p w14:paraId="7BF59ACB" w14:textId="580F0AF1" w:rsidR="00A81D2A" w:rsidRDefault="002B0B02" w:rsidP="002B0B02">
      <w:pPr>
        <w:ind w:firstLine="360"/>
      </w:pPr>
      <w:r>
        <w:t>Tot seguit</w:t>
      </w:r>
      <w:r w:rsidR="008C5D4D">
        <w:t>,</w:t>
      </w:r>
      <w:r>
        <w:t xml:space="preserve"> per poder comprar els tiquets </w:t>
      </w:r>
      <w:r w:rsidR="00466D30">
        <w:t>es va</w:t>
      </w:r>
      <w:r>
        <w:t xml:space="preserve"> implementar la funcionalitat </w:t>
      </w:r>
      <w:proofErr w:type="spellStart"/>
      <w:r w:rsidR="008C5D4D">
        <w:t>d’</w:t>
      </w:r>
      <w:r>
        <w:t>afergir</w:t>
      </w:r>
      <w:proofErr w:type="spellEnd"/>
      <w:r>
        <w:t xml:space="preserve"> diners</w:t>
      </w:r>
      <w:r w:rsidR="00D96945">
        <w:t xml:space="preserve">, </w:t>
      </w:r>
      <w:r w:rsidR="0067235A">
        <w:t>F</w:t>
      </w:r>
      <w:r w:rsidR="00D96945">
        <w:t>ig. 12</w:t>
      </w:r>
      <w:r>
        <w:t xml:space="preserve">. </w:t>
      </w:r>
      <w:r w:rsidR="00A81D2A">
        <w:t>Aquesta ha sigut simulada</w:t>
      </w:r>
      <w:r w:rsidR="006F3075">
        <w:t xml:space="preserve"> afegint diners no reals</w:t>
      </w:r>
      <w:r w:rsidR="00A81D2A">
        <w:t>, per</w:t>
      </w:r>
      <w:r w:rsidR="00120861">
        <w:t>ò</w:t>
      </w:r>
      <w:r w:rsidR="00A81D2A">
        <w:t xml:space="preserve"> en un futur </w:t>
      </w:r>
      <w:r w:rsidR="00466D30">
        <w:t>s’hauria</w:t>
      </w:r>
      <w:r w:rsidR="00A81D2A">
        <w:t xml:space="preserve"> d’implementar</w:t>
      </w:r>
      <w:r w:rsidR="008C5D4D">
        <w:t>-</w:t>
      </w:r>
      <w:r w:rsidR="00A81D2A">
        <w:t xml:space="preserve">la amb algun </w:t>
      </w:r>
      <w:proofErr w:type="spellStart"/>
      <w:r w:rsidR="00A81D2A">
        <w:t>plugin</w:t>
      </w:r>
      <w:proofErr w:type="spellEnd"/>
      <w:r w:rsidR="006F3075">
        <w:t xml:space="preserve">. </w:t>
      </w:r>
      <w:r w:rsidR="00466D30">
        <w:t xml:space="preserve">S’ha </w:t>
      </w:r>
      <w:r w:rsidR="006F3075">
        <w:t xml:space="preserve"> decidit simular-la per no pe</w:t>
      </w:r>
      <w:r w:rsidR="00120861">
        <w:t>r</w:t>
      </w:r>
      <w:r w:rsidR="006F3075">
        <w:t xml:space="preserve">dre temps en </w:t>
      </w:r>
      <w:r w:rsidR="008C5D4D">
        <w:t xml:space="preserve">crear la funcionalitat real </w:t>
      </w:r>
      <w:r w:rsidR="006F3075">
        <w:t xml:space="preserve">i poder </w:t>
      </w:r>
      <w:proofErr w:type="spellStart"/>
      <w:r w:rsidR="006F3075">
        <w:t>centra-nos</w:t>
      </w:r>
      <w:proofErr w:type="spellEnd"/>
      <w:r w:rsidR="006F3075">
        <w:t xml:space="preserve"> en les altres.</w:t>
      </w:r>
    </w:p>
    <w:p w14:paraId="3EC6D12D" w14:textId="398C3CF5" w:rsidR="006F3075" w:rsidRDefault="006F3075" w:rsidP="006F3075">
      <w:pPr>
        <w:pStyle w:val="Descripcin"/>
        <w:jc w:val="center"/>
      </w:pPr>
      <w:r>
        <w:rPr>
          <w:noProof/>
        </w:rPr>
        <w:drawing>
          <wp:inline distT="0" distB="0" distL="0" distR="0" wp14:anchorId="58A29135" wp14:editId="4BDD1781">
            <wp:extent cx="1295400" cy="79749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34825" cy="821768"/>
                    </a:xfrm>
                    <a:prstGeom prst="rect">
                      <a:avLst/>
                    </a:prstGeom>
                  </pic:spPr>
                </pic:pic>
              </a:graphicData>
            </a:graphic>
          </wp:inline>
        </w:drawing>
      </w:r>
    </w:p>
    <w:p w14:paraId="540B446A" w14:textId="6EEE2C78" w:rsidR="00451EB6" w:rsidRPr="00451EB6" w:rsidRDefault="00451EB6" w:rsidP="008E7923">
      <w:pPr>
        <w:pStyle w:val="Descripcin"/>
        <w:rPr>
          <w:rFonts w:ascii="Helvetica" w:hAnsi="Helvetica" w:cs="Helvetica"/>
          <w:i w:val="0"/>
          <w:iCs w:val="0"/>
          <w:noProof/>
          <w:color w:val="auto"/>
          <w:sz w:val="16"/>
        </w:rPr>
      </w:pPr>
      <w:r w:rsidRPr="00986021">
        <w:rPr>
          <w:rFonts w:ascii="Helvetica" w:hAnsi="Helvetica" w:cs="Helvetica"/>
          <w:i w:val="0"/>
          <w:iCs w:val="0"/>
          <w:color w:val="auto"/>
          <w:sz w:val="16"/>
          <w:szCs w:val="16"/>
        </w:rPr>
        <w:t>Fig</w:t>
      </w:r>
      <w:r w:rsidR="008E7923">
        <w:rPr>
          <w:rFonts w:ascii="Helvetica" w:hAnsi="Helvetica" w:cs="Helvetica"/>
          <w:i w:val="0"/>
          <w:iCs w:val="0"/>
          <w:color w:val="auto"/>
          <w:sz w:val="16"/>
          <w:szCs w:val="16"/>
        </w:rPr>
        <w:t>.</w:t>
      </w:r>
      <w:r w:rsidRPr="00986021">
        <w:rPr>
          <w:rFonts w:ascii="Helvetica" w:hAnsi="Helvetica" w:cs="Helvetica"/>
          <w:i w:val="0"/>
          <w:iCs w:val="0"/>
          <w:color w:val="auto"/>
          <w:sz w:val="16"/>
          <w:szCs w:val="16"/>
        </w:rPr>
        <w:t xml:space="preserve"> </w:t>
      </w:r>
      <w:r>
        <w:rPr>
          <w:rFonts w:ascii="Helvetica" w:hAnsi="Helvetica" w:cs="Helvetica"/>
          <w:i w:val="0"/>
          <w:iCs w:val="0"/>
          <w:color w:val="auto"/>
          <w:sz w:val="16"/>
          <w:szCs w:val="16"/>
        </w:rPr>
        <w:t>12</w:t>
      </w:r>
      <w:r w:rsidR="009961BE">
        <w:rPr>
          <w:rFonts w:ascii="Helvetica" w:hAnsi="Helvetica" w:cs="Helvetica"/>
          <w:i w:val="0"/>
          <w:iCs w:val="0"/>
          <w:color w:val="auto"/>
          <w:sz w:val="16"/>
          <w:szCs w:val="16"/>
        </w:rPr>
        <w:t>. Menú per afegir diners de manera simulada.</w:t>
      </w:r>
    </w:p>
    <w:p w14:paraId="0778E399" w14:textId="3EC5AF04" w:rsidR="00120861" w:rsidRDefault="00120861" w:rsidP="00582523">
      <w:r w:rsidRPr="00120861">
        <w:t>Un cop fe</w:t>
      </w:r>
      <w:r w:rsidR="00325C6D">
        <w:t>t</w:t>
      </w:r>
      <w:r w:rsidRPr="00120861">
        <w:t xml:space="preserve"> l'ingrés dels diners, al menú de navegació de la pàgina </w:t>
      </w:r>
      <w:r w:rsidR="00466D30">
        <w:t>es pot</w:t>
      </w:r>
      <w:r w:rsidRPr="00120861">
        <w:t xml:space="preserve"> veure </w:t>
      </w:r>
      <w:r w:rsidR="00325C6D">
        <w:t xml:space="preserve">la quantitat </w:t>
      </w:r>
      <w:r w:rsidRPr="00120861">
        <w:t>que tens disponible</w:t>
      </w:r>
      <w:r w:rsidR="00325C6D">
        <w:t>,</w:t>
      </w:r>
      <w:r w:rsidRPr="00120861">
        <w:t xml:space="preserve"> com es mostra en la següent </w:t>
      </w:r>
      <w:r w:rsidR="00325C6D">
        <w:t>figura</w:t>
      </w:r>
      <w:r w:rsidRPr="00120861">
        <w:t xml:space="preserve">. </w:t>
      </w:r>
    </w:p>
    <w:p w14:paraId="6D778CCE" w14:textId="77777777" w:rsidR="00D96945" w:rsidRDefault="00D96945" w:rsidP="00582523">
      <w:pPr>
        <w:rPr>
          <w:i/>
          <w:iCs/>
        </w:rPr>
      </w:pPr>
    </w:p>
    <w:p w14:paraId="1C6A88E1" w14:textId="3B45FFF3" w:rsidR="00BB02BE" w:rsidRDefault="00957802" w:rsidP="00120861">
      <w:pPr>
        <w:pStyle w:val="Descripcin"/>
        <w:jc w:val="left"/>
      </w:pPr>
      <w:r>
        <w:rPr>
          <w:noProof/>
        </w:rPr>
        <w:drawing>
          <wp:inline distT="0" distB="0" distL="0" distR="0" wp14:anchorId="33B57A1F" wp14:editId="1E4C98BA">
            <wp:extent cx="2971800" cy="35094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92861" cy="365243"/>
                    </a:xfrm>
                    <a:prstGeom prst="rect">
                      <a:avLst/>
                    </a:prstGeom>
                  </pic:spPr>
                </pic:pic>
              </a:graphicData>
            </a:graphic>
          </wp:inline>
        </w:drawing>
      </w:r>
    </w:p>
    <w:p w14:paraId="4F0C381C" w14:textId="7E7BCFF7" w:rsidR="00BB02BE" w:rsidRPr="00BB02BE" w:rsidRDefault="00BB02BE" w:rsidP="008E7923">
      <w:pPr>
        <w:pStyle w:val="Descripcin"/>
      </w:pPr>
      <w:r w:rsidRPr="00986021">
        <w:rPr>
          <w:rFonts w:ascii="Helvetica" w:hAnsi="Helvetica" w:cs="Helvetica"/>
          <w:i w:val="0"/>
          <w:iCs w:val="0"/>
          <w:color w:val="auto"/>
          <w:sz w:val="16"/>
          <w:szCs w:val="16"/>
        </w:rPr>
        <w:t>Fig</w:t>
      </w:r>
      <w:r w:rsidR="008E7923">
        <w:rPr>
          <w:rFonts w:ascii="Helvetica" w:hAnsi="Helvetica" w:cs="Helvetica"/>
          <w:i w:val="0"/>
          <w:iCs w:val="0"/>
          <w:color w:val="auto"/>
          <w:sz w:val="16"/>
          <w:szCs w:val="16"/>
        </w:rPr>
        <w:t>.</w:t>
      </w:r>
      <w:r w:rsidRPr="00986021">
        <w:rPr>
          <w:rFonts w:ascii="Helvetica" w:hAnsi="Helvetica" w:cs="Helvetica"/>
          <w:i w:val="0"/>
          <w:iCs w:val="0"/>
          <w:color w:val="auto"/>
          <w:sz w:val="16"/>
          <w:szCs w:val="16"/>
        </w:rPr>
        <w:t xml:space="preserve"> </w:t>
      </w:r>
      <w:r>
        <w:rPr>
          <w:rFonts w:ascii="Helvetica" w:hAnsi="Helvetica" w:cs="Helvetica"/>
          <w:i w:val="0"/>
          <w:iCs w:val="0"/>
          <w:color w:val="auto"/>
          <w:sz w:val="16"/>
          <w:szCs w:val="16"/>
        </w:rPr>
        <w:t xml:space="preserve">13. </w:t>
      </w:r>
      <w:r w:rsidR="009961BE">
        <w:rPr>
          <w:rFonts w:ascii="Helvetica" w:hAnsi="Helvetica" w:cs="Helvetica"/>
          <w:i w:val="0"/>
          <w:iCs w:val="0"/>
          <w:color w:val="auto"/>
          <w:sz w:val="16"/>
          <w:szCs w:val="16"/>
        </w:rPr>
        <w:t>Menú de navegació on apareix els diners disponibles.</w:t>
      </w:r>
    </w:p>
    <w:p w14:paraId="6BFB7DC8" w14:textId="4E79D66A" w:rsidR="006F3075" w:rsidRDefault="006F3075" w:rsidP="006F3075">
      <w:pPr>
        <w:pStyle w:val="Ttulo2"/>
      </w:pPr>
      <w:r>
        <w:t>8</w:t>
      </w:r>
      <w:r w:rsidRPr="00996D65">
        <w:t>.</w:t>
      </w:r>
      <w:r>
        <w:t xml:space="preserve">12 </w:t>
      </w:r>
      <w:r w:rsidR="000A3E32">
        <w:t>Veure menú del dia</w:t>
      </w:r>
    </w:p>
    <w:p w14:paraId="3323751A" w14:textId="61C7D436" w:rsidR="000A3E32" w:rsidRPr="000A3E32" w:rsidRDefault="000A3E32" w:rsidP="000A3E32">
      <w:pPr>
        <w:pStyle w:val="PARAGRAPHnoindent"/>
      </w:pPr>
      <w:r w:rsidRPr="000A3E32">
        <w:t xml:space="preserve">Amb aquesta funcionalitat </w:t>
      </w:r>
      <w:r w:rsidR="0006321B">
        <w:t xml:space="preserve">els usuaris </w:t>
      </w:r>
      <w:r w:rsidRPr="000A3E32">
        <w:t>p</w:t>
      </w:r>
      <w:r w:rsidR="0006321B">
        <w:t>oden</w:t>
      </w:r>
      <w:r w:rsidRPr="000A3E32">
        <w:t xml:space="preserve"> veure els diferents menús que hi ha a l’escola el dia seleccionat</w:t>
      </w:r>
      <w:r w:rsidR="00D96945">
        <w:t xml:space="preserve"> (</w:t>
      </w:r>
      <w:r w:rsidR="0067235A">
        <w:t>F</w:t>
      </w:r>
      <w:r w:rsidR="00D96945">
        <w:t>ig. 14)</w:t>
      </w:r>
      <w:r w:rsidRPr="000A3E32">
        <w:t>. Per defecte es veuen els menús del dia al que et trobes</w:t>
      </w:r>
      <w:r w:rsidR="00325C6D">
        <w:t>,</w:t>
      </w:r>
      <w:r>
        <w:t xml:space="preserve"> i </w:t>
      </w:r>
      <w:r w:rsidRPr="000A3E32">
        <w:t>els administradors també els poden eliminar.</w:t>
      </w:r>
    </w:p>
    <w:p w14:paraId="6F004B94" w14:textId="3F67E449" w:rsidR="00BB02BE" w:rsidRPr="00BB02BE" w:rsidRDefault="000A3E32" w:rsidP="008E7923">
      <w:pPr>
        <w:pStyle w:val="Descripcin"/>
        <w:rPr>
          <w:rFonts w:ascii="Helvetica" w:hAnsi="Helvetica" w:cs="Helvetica"/>
          <w:i w:val="0"/>
          <w:iCs w:val="0"/>
          <w:color w:val="auto"/>
          <w:sz w:val="16"/>
          <w:szCs w:val="16"/>
        </w:rPr>
      </w:pPr>
      <w:r>
        <w:rPr>
          <w:noProof/>
        </w:rPr>
        <w:drawing>
          <wp:inline distT="0" distB="0" distL="0" distR="0" wp14:anchorId="4237C03A" wp14:editId="4141A784">
            <wp:extent cx="3102610" cy="75999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02610" cy="759997"/>
                    </a:xfrm>
                    <a:prstGeom prst="rect">
                      <a:avLst/>
                    </a:prstGeom>
                  </pic:spPr>
                </pic:pic>
              </a:graphicData>
            </a:graphic>
          </wp:inline>
        </w:drawing>
      </w:r>
      <w:r w:rsidR="00BB02BE" w:rsidRPr="00BB02BE">
        <w:rPr>
          <w:rFonts w:ascii="Helvetica" w:hAnsi="Helvetica" w:cs="Helvetica"/>
          <w:i w:val="0"/>
          <w:iCs w:val="0"/>
          <w:color w:val="auto"/>
          <w:sz w:val="16"/>
          <w:szCs w:val="16"/>
        </w:rPr>
        <w:t xml:space="preserve"> </w:t>
      </w:r>
      <w:r w:rsidR="00BB02BE" w:rsidRPr="00986021">
        <w:rPr>
          <w:rFonts w:ascii="Helvetica" w:hAnsi="Helvetica" w:cs="Helvetica"/>
          <w:i w:val="0"/>
          <w:iCs w:val="0"/>
          <w:color w:val="auto"/>
          <w:sz w:val="16"/>
          <w:szCs w:val="16"/>
        </w:rPr>
        <w:t>Fig</w:t>
      </w:r>
      <w:r w:rsidR="008E7923">
        <w:rPr>
          <w:rFonts w:ascii="Helvetica" w:hAnsi="Helvetica" w:cs="Helvetica"/>
          <w:i w:val="0"/>
          <w:iCs w:val="0"/>
          <w:color w:val="auto"/>
          <w:sz w:val="16"/>
          <w:szCs w:val="16"/>
        </w:rPr>
        <w:t>.</w:t>
      </w:r>
      <w:r w:rsidR="00BB02BE" w:rsidRPr="00986021">
        <w:rPr>
          <w:rFonts w:ascii="Helvetica" w:hAnsi="Helvetica" w:cs="Helvetica"/>
          <w:i w:val="0"/>
          <w:iCs w:val="0"/>
          <w:color w:val="auto"/>
          <w:sz w:val="16"/>
          <w:szCs w:val="16"/>
        </w:rPr>
        <w:t xml:space="preserve"> </w:t>
      </w:r>
      <w:r w:rsidR="00BB02BE">
        <w:rPr>
          <w:rFonts w:ascii="Helvetica" w:hAnsi="Helvetica" w:cs="Helvetica"/>
          <w:i w:val="0"/>
          <w:iCs w:val="0"/>
          <w:color w:val="auto"/>
          <w:sz w:val="16"/>
          <w:szCs w:val="16"/>
        </w:rPr>
        <w:t xml:space="preserve">14. </w:t>
      </w:r>
      <w:r w:rsidR="009961BE">
        <w:rPr>
          <w:rFonts w:ascii="Helvetica" w:hAnsi="Helvetica" w:cs="Helvetica"/>
          <w:i w:val="0"/>
          <w:iCs w:val="0"/>
          <w:color w:val="auto"/>
          <w:sz w:val="16"/>
          <w:szCs w:val="16"/>
        </w:rPr>
        <w:t>Visualització dels menús seleccionant el da</w:t>
      </w:r>
      <w:r w:rsidR="00BB02BE">
        <w:rPr>
          <w:rFonts w:ascii="Helvetica" w:hAnsi="Helvetica" w:cs="Helvetica"/>
          <w:i w:val="0"/>
          <w:iCs w:val="0"/>
          <w:color w:val="auto"/>
          <w:sz w:val="16"/>
          <w:szCs w:val="16"/>
        </w:rPr>
        <w:t>.</w:t>
      </w:r>
    </w:p>
    <w:p w14:paraId="7FC2CDBE" w14:textId="7ECA9CD1" w:rsidR="002B0B02" w:rsidRDefault="002B0B02" w:rsidP="002B0B02">
      <w:pPr>
        <w:pStyle w:val="Ttulo2"/>
      </w:pPr>
      <w:r>
        <w:t>8</w:t>
      </w:r>
      <w:r w:rsidRPr="00996D65">
        <w:t>.</w:t>
      </w:r>
      <w:r>
        <w:t>1</w:t>
      </w:r>
      <w:r w:rsidR="005E309C">
        <w:t>3</w:t>
      </w:r>
      <w:r>
        <w:t xml:space="preserve"> Visualització dels tiquets comprats</w:t>
      </w:r>
    </w:p>
    <w:p w14:paraId="1120CE7D" w14:textId="2547EB2C" w:rsidR="0006321B" w:rsidRDefault="005E309C" w:rsidP="0006321B">
      <w:pPr>
        <w:pStyle w:val="PARAGRAPHnoindent"/>
      </w:pPr>
      <w:r>
        <w:t xml:space="preserve">Aquesta funcionalitat servirà </w:t>
      </w:r>
      <w:r w:rsidR="00120861">
        <w:t>pe</w:t>
      </w:r>
      <w:r w:rsidR="00BB10BE">
        <w:t>rqu</w:t>
      </w:r>
      <w:r w:rsidR="00466D30">
        <w:t>è</w:t>
      </w:r>
      <w:r w:rsidR="00BB10BE">
        <w:t xml:space="preserve"> els</w:t>
      </w:r>
      <w:r>
        <w:t xml:space="preserve"> usuaris puguin veure els tiquets que han comprat i </w:t>
      </w:r>
      <w:r w:rsidR="00BB10BE">
        <w:t>per a quins</w:t>
      </w:r>
      <w:r>
        <w:t xml:space="preserve"> infants són. Com </w:t>
      </w:r>
      <w:r w:rsidR="00466D30">
        <w:t>es pot</w:t>
      </w:r>
      <w:r>
        <w:t xml:space="preserve"> veure a l</w:t>
      </w:r>
      <w:r w:rsidR="00BB10BE">
        <w:t xml:space="preserve">a </w:t>
      </w:r>
      <w:r>
        <w:t xml:space="preserve">imatge </w:t>
      </w:r>
      <w:r w:rsidR="0067235A">
        <w:t xml:space="preserve">de la Fig. 15., </w:t>
      </w:r>
      <w:r>
        <w:t>apareix la data que es quedarà al menjador, el nom de l’infant i si el tiquet es troba pagat. Un cop passa la data del dia de menjador els tiquets es veuen en l’apartat de “Tiquets Passats”.</w:t>
      </w:r>
    </w:p>
    <w:p w14:paraId="4916CCA3" w14:textId="77777777" w:rsidR="00D96945" w:rsidRPr="00D96945" w:rsidRDefault="00D96945" w:rsidP="00D96945">
      <w:pPr>
        <w:pStyle w:val="PARAGRAPH"/>
      </w:pPr>
    </w:p>
    <w:p w14:paraId="26C75F5C" w14:textId="57B37A3E" w:rsidR="005E309C" w:rsidRDefault="005E309C" w:rsidP="005E309C">
      <w:pPr>
        <w:pStyle w:val="Descripcin"/>
        <w:jc w:val="center"/>
      </w:pPr>
      <w:r>
        <w:rPr>
          <w:noProof/>
        </w:rPr>
        <w:lastRenderedPageBreak/>
        <w:drawing>
          <wp:inline distT="0" distB="0" distL="0" distR="0" wp14:anchorId="6A276697" wp14:editId="7BFDFE7F">
            <wp:extent cx="1932160" cy="162384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54844" cy="1642905"/>
                    </a:xfrm>
                    <a:prstGeom prst="rect">
                      <a:avLst/>
                    </a:prstGeom>
                  </pic:spPr>
                </pic:pic>
              </a:graphicData>
            </a:graphic>
          </wp:inline>
        </w:drawing>
      </w:r>
    </w:p>
    <w:p w14:paraId="1B65782A" w14:textId="43F1F377" w:rsidR="00BB02BE" w:rsidRPr="00BB02BE" w:rsidRDefault="00BB02BE" w:rsidP="008E7923">
      <w:pPr>
        <w:pStyle w:val="Descripcin"/>
        <w:rPr>
          <w:rFonts w:ascii="Helvetica" w:hAnsi="Helvetica" w:cs="Helvetica"/>
          <w:i w:val="0"/>
          <w:iCs w:val="0"/>
          <w:noProof/>
          <w:color w:val="auto"/>
          <w:sz w:val="16"/>
        </w:rPr>
      </w:pPr>
      <w:r w:rsidRPr="00986021">
        <w:rPr>
          <w:rFonts w:ascii="Helvetica" w:hAnsi="Helvetica" w:cs="Helvetica"/>
          <w:i w:val="0"/>
          <w:iCs w:val="0"/>
          <w:color w:val="auto"/>
          <w:sz w:val="16"/>
          <w:szCs w:val="16"/>
        </w:rPr>
        <w:t>Fig</w:t>
      </w:r>
      <w:r w:rsidR="008E7923">
        <w:rPr>
          <w:rFonts w:ascii="Helvetica" w:hAnsi="Helvetica" w:cs="Helvetica"/>
          <w:i w:val="0"/>
          <w:iCs w:val="0"/>
          <w:color w:val="auto"/>
          <w:sz w:val="16"/>
          <w:szCs w:val="16"/>
        </w:rPr>
        <w:t>.</w:t>
      </w:r>
      <w:r w:rsidRPr="00986021">
        <w:rPr>
          <w:rFonts w:ascii="Helvetica" w:hAnsi="Helvetica" w:cs="Helvetica"/>
          <w:i w:val="0"/>
          <w:iCs w:val="0"/>
          <w:color w:val="auto"/>
          <w:sz w:val="16"/>
          <w:szCs w:val="16"/>
        </w:rPr>
        <w:t xml:space="preserve"> </w:t>
      </w:r>
      <w:r>
        <w:rPr>
          <w:rFonts w:ascii="Helvetica" w:hAnsi="Helvetica" w:cs="Helvetica"/>
          <w:i w:val="0"/>
          <w:iCs w:val="0"/>
          <w:color w:val="auto"/>
          <w:sz w:val="16"/>
          <w:szCs w:val="16"/>
        </w:rPr>
        <w:t>1</w:t>
      </w:r>
      <w:r w:rsidR="007961C5">
        <w:rPr>
          <w:rFonts w:ascii="Helvetica" w:hAnsi="Helvetica" w:cs="Helvetica"/>
          <w:i w:val="0"/>
          <w:iCs w:val="0"/>
          <w:color w:val="auto"/>
          <w:sz w:val="16"/>
          <w:szCs w:val="16"/>
        </w:rPr>
        <w:t>5</w:t>
      </w:r>
      <w:r>
        <w:rPr>
          <w:rFonts w:ascii="Helvetica" w:hAnsi="Helvetica" w:cs="Helvetica"/>
          <w:i w:val="0"/>
          <w:iCs w:val="0"/>
          <w:color w:val="auto"/>
          <w:sz w:val="16"/>
          <w:szCs w:val="16"/>
        </w:rPr>
        <w:t xml:space="preserve">. </w:t>
      </w:r>
      <w:r w:rsidR="007961C5">
        <w:rPr>
          <w:rFonts w:ascii="Helvetica" w:hAnsi="Helvetica" w:cs="Helvetica"/>
          <w:i w:val="0"/>
          <w:iCs w:val="0"/>
          <w:color w:val="auto"/>
          <w:sz w:val="16"/>
          <w:szCs w:val="16"/>
        </w:rPr>
        <w:t xml:space="preserve">Vista </w:t>
      </w:r>
      <w:r w:rsidR="009961BE">
        <w:rPr>
          <w:rFonts w:ascii="Helvetica" w:hAnsi="Helvetica" w:cs="Helvetica"/>
          <w:i w:val="0"/>
          <w:iCs w:val="0"/>
          <w:color w:val="auto"/>
          <w:sz w:val="16"/>
          <w:szCs w:val="16"/>
        </w:rPr>
        <w:t>dels tiquets comprats per l’usuari.</w:t>
      </w:r>
    </w:p>
    <w:p w14:paraId="0CB9C2F0" w14:textId="01A8F391" w:rsidR="005E309C" w:rsidRDefault="005E309C" w:rsidP="005E309C">
      <w:pPr>
        <w:pStyle w:val="Ttulo2"/>
      </w:pPr>
      <w:r>
        <w:t>8</w:t>
      </w:r>
      <w:r w:rsidRPr="00996D65">
        <w:t>.</w:t>
      </w:r>
      <w:r>
        <w:t>14 Visualització de</w:t>
      </w:r>
      <w:r w:rsidR="00C170F1">
        <w:t>ls Infants Inscrits</w:t>
      </w:r>
    </w:p>
    <w:p w14:paraId="1AF10EFF" w14:textId="46E5FE3F" w:rsidR="00C170F1" w:rsidRDefault="00325C6D" w:rsidP="00BB10BE">
      <w:pPr>
        <w:pStyle w:val="PARAGRAPHnoindent"/>
      </w:pPr>
      <w:r>
        <w:t>Els</w:t>
      </w:r>
      <w:r w:rsidR="00C170F1">
        <w:t xml:space="preserve"> administradors han de poder veure </w:t>
      </w:r>
      <w:proofErr w:type="spellStart"/>
      <w:r w:rsidR="00C170F1">
        <w:t>qu</w:t>
      </w:r>
      <w:r>
        <w:t>é</w:t>
      </w:r>
      <w:proofErr w:type="spellEnd"/>
      <w:r w:rsidR="00C170F1">
        <w:t xml:space="preserve"> infant es queda cada dia de menjador</w:t>
      </w:r>
      <w:r w:rsidR="009E1EA0">
        <w:t xml:space="preserve">, com es mostra a la </w:t>
      </w:r>
      <w:r w:rsidR="00E93CBD">
        <w:t>F</w:t>
      </w:r>
      <w:r w:rsidR="00D96945">
        <w:t>ig.</w:t>
      </w:r>
      <w:r w:rsidR="009E1EA0">
        <w:t xml:space="preserve"> 16</w:t>
      </w:r>
      <w:r w:rsidR="00C170F1">
        <w:t xml:space="preserve">. Aquesta funcionalitat </w:t>
      </w:r>
      <w:r>
        <w:t>s’</w:t>
      </w:r>
      <w:r w:rsidR="00C170F1">
        <w:t>h</w:t>
      </w:r>
      <w:r>
        <w:t>a</w:t>
      </w:r>
      <w:r w:rsidR="00C170F1">
        <w:t xml:space="preserve"> aplicat fent un calendari on </w:t>
      </w:r>
      <w:proofErr w:type="spellStart"/>
      <w:r w:rsidR="00C170F1">
        <w:t>seleciones</w:t>
      </w:r>
      <w:proofErr w:type="spellEnd"/>
      <w:r w:rsidR="00C170F1">
        <w:t xml:space="preserve"> el dia que vols veure i apareixen els infants inscrits separats per cursos. També es pot veure si </w:t>
      </w:r>
      <w:r>
        <w:t xml:space="preserve">l’infant </w:t>
      </w:r>
      <w:r w:rsidR="00C170F1">
        <w:t>ha pagat el dia de menjador o no.</w:t>
      </w:r>
    </w:p>
    <w:p w14:paraId="499B1E19" w14:textId="77777777" w:rsidR="00C40F04" w:rsidRPr="00C40F04" w:rsidRDefault="00C40F04" w:rsidP="00C40F04">
      <w:pPr>
        <w:pStyle w:val="PARAGRAPH"/>
      </w:pPr>
    </w:p>
    <w:p w14:paraId="3CAB6DBD" w14:textId="77777777" w:rsidR="007961C5" w:rsidRDefault="00C170F1" w:rsidP="007961C5">
      <w:pPr>
        <w:pStyle w:val="Descripcin"/>
        <w:jc w:val="center"/>
      </w:pPr>
      <w:r>
        <w:rPr>
          <w:noProof/>
        </w:rPr>
        <w:drawing>
          <wp:inline distT="0" distB="0" distL="0" distR="0" wp14:anchorId="044BF995" wp14:editId="663281E9">
            <wp:extent cx="2009553" cy="15519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24044" cy="1563131"/>
                    </a:xfrm>
                    <a:prstGeom prst="rect">
                      <a:avLst/>
                    </a:prstGeom>
                  </pic:spPr>
                </pic:pic>
              </a:graphicData>
            </a:graphic>
          </wp:inline>
        </w:drawing>
      </w:r>
    </w:p>
    <w:p w14:paraId="19779902" w14:textId="3415F16D" w:rsidR="007961C5" w:rsidRPr="007961C5" w:rsidRDefault="007961C5" w:rsidP="008E7923">
      <w:pPr>
        <w:pStyle w:val="Descripcin"/>
      </w:pPr>
      <w:r w:rsidRPr="00986021">
        <w:rPr>
          <w:rFonts w:ascii="Helvetica" w:hAnsi="Helvetica" w:cs="Helvetica"/>
          <w:i w:val="0"/>
          <w:iCs w:val="0"/>
          <w:color w:val="auto"/>
          <w:sz w:val="16"/>
          <w:szCs w:val="16"/>
        </w:rPr>
        <w:t>Fig</w:t>
      </w:r>
      <w:r w:rsidR="008E7923">
        <w:rPr>
          <w:rFonts w:ascii="Helvetica" w:hAnsi="Helvetica" w:cs="Helvetica"/>
          <w:i w:val="0"/>
          <w:iCs w:val="0"/>
          <w:color w:val="auto"/>
          <w:sz w:val="16"/>
          <w:szCs w:val="16"/>
        </w:rPr>
        <w:t>.</w:t>
      </w:r>
      <w:r w:rsidRPr="00986021">
        <w:rPr>
          <w:rFonts w:ascii="Helvetica" w:hAnsi="Helvetica" w:cs="Helvetica"/>
          <w:i w:val="0"/>
          <w:iCs w:val="0"/>
          <w:color w:val="auto"/>
          <w:sz w:val="16"/>
          <w:szCs w:val="16"/>
        </w:rPr>
        <w:t xml:space="preserve"> </w:t>
      </w:r>
      <w:r>
        <w:rPr>
          <w:rFonts w:ascii="Helvetica" w:hAnsi="Helvetica" w:cs="Helvetica"/>
          <w:i w:val="0"/>
          <w:iCs w:val="0"/>
          <w:color w:val="auto"/>
          <w:sz w:val="16"/>
          <w:szCs w:val="16"/>
        </w:rPr>
        <w:t xml:space="preserve">16. Vista </w:t>
      </w:r>
      <w:r w:rsidR="009961BE">
        <w:rPr>
          <w:rFonts w:ascii="Helvetica" w:hAnsi="Helvetica" w:cs="Helvetica"/>
          <w:i w:val="0"/>
          <w:iCs w:val="0"/>
          <w:color w:val="auto"/>
          <w:sz w:val="16"/>
          <w:szCs w:val="16"/>
        </w:rPr>
        <w:t>dels infants inscrits el dia de menjador.</w:t>
      </w:r>
    </w:p>
    <w:p w14:paraId="62C2C080" w14:textId="4B4A6F9F" w:rsidR="00C170F1" w:rsidRPr="00C170F1" w:rsidRDefault="00C170F1" w:rsidP="00C170F1">
      <w:pPr>
        <w:pStyle w:val="Ttulo2"/>
      </w:pPr>
      <w:r>
        <w:t>8</w:t>
      </w:r>
      <w:r w:rsidRPr="00996D65">
        <w:t>.</w:t>
      </w:r>
      <w:r>
        <w:t>15 Afegir Menú</w:t>
      </w:r>
    </w:p>
    <w:p w14:paraId="398ED7D3" w14:textId="4CB660FF" w:rsidR="00C170F1" w:rsidRPr="00C170F1" w:rsidRDefault="00957802" w:rsidP="00BB10BE">
      <w:r>
        <w:t xml:space="preserve">Per tal </w:t>
      </w:r>
      <w:r w:rsidR="00D96945">
        <w:t>de que els usuaris puguin veure els menús</w:t>
      </w:r>
      <w:r>
        <w:t>, els administradors han de poder afegir aquest</w:t>
      </w:r>
      <w:r w:rsidR="00D96945">
        <w:t>s</w:t>
      </w:r>
      <w:r>
        <w:t xml:space="preserve">. Com podem veure a </w:t>
      </w:r>
      <w:r w:rsidR="009E1EA0">
        <w:t xml:space="preserve">la </w:t>
      </w:r>
      <w:r w:rsidR="00E93CBD">
        <w:t>F</w:t>
      </w:r>
      <w:r w:rsidR="00D96945">
        <w:t>ig.</w:t>
      </w:r>
      <w:r w:rsidR="009E1EA0">
        <w:t xml:space="preserve"> 1</w:t>
      </w:r>
      <w:r w:rsidR="00E93CBD">
        <w:t>7</w:t>
      </w:r>
      <w:r>
        <w:t xml:space="preserve">, </w:t>
      </w:r>
      <w:r w:rsidR="00325C6D">
        <w:t>s’ha creat un formulari per afegir</w:t>
      </w:r>
      <w:r>
        <w:t xml:space="preserve"> </w:t>
      </w:r>
      <w:r w:rsidR="00325C6D">
        <w:t>el</w:t>
      </w:r>
      <w:r>
        <w:t>s menú</w:t>
      </w:r>
      <w:r w:rsidR="00325C6D">
        <w:t xml:space="preserve">s, aquest </w:t>
      </w:r>
      <w:r>
        <w:t xml:space="preserve">et demana la data </w:t>
      </w:r>
      <w:r w:rsidR="00325C6D">
        <w:t xml:space="preserve">del dia </w:t>
      </w:r>
      <w:r w:rsidR="00466D30">
        <w:t>que es</w:t>
      </w:r>
      <w:r w:rsidR="00325C6D">
        <w:t xml:space="preserve"> farà el menú</w:t>
      </w:r>
      <w:r>
        <w:t xml:space="preserve">, el primer plat, el segon, el </w:t>
      </w:r>
      <w:proofErr w:type="spellStart"/>
      <w:r>
        <w:t>postre</w:t>
      </w:r>
      <w:proofErr w:type="spellEnd"/>
      <w:r>
        <w:t xml:space="preserve"> i de quin tipus de </w:t>
      </w:r>
      <w:proofErr w:type="spellStart"/>
      <w:r>
        <w:t>menu</w:t>
      </w:r>
      <w:proofErr w:type="spellEnd"/>
      <w:r>
        <w:t xml:space="preserve"> es tracta.</w:t>
      </w:r>
    </w:p>
    <w:p w14:paraId="18072D64" w14:textId="5ACF02E3" w:rsidR="002B0B02" w:rsidRDefault="00957802" w:rsidP="00957802">
      <w:pPr>
        <w:pStyle w:val="Descripcin"/>
        <w:jc w:val="center"/>
      </w:pPr>
      <w:r>
        <w:rPr>
          <w:noProof/>
        </w:rPr>
        <w:drawing>
          <wp:inline distT="0" distB="0" distL="0" distR="0" wp14:anchorId="76526A19" wp14:editId="6AB6009E">
            <wp:extent cx="2208557" cy="101009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32980" cy="1021263"/>
                    </a:xfrm>
                    <a:prstGeom prst="rect">
                      <a:avLst/>
                    </a:prstGeom>
                  </pic:spPr>
                </pic:pic>
              </a:graphicData>
            </a:graphic>
          </wp:inline>
        </w:drawing>
      </w:r>
    </w:p>
    <w:p w14:paraId="52AE9648" w14:textId="28303586" w:rsidR="007961C5" w:rsidRPr="007961C5" w:rsidRDefault="007961C5" w:rsidP="008E7923">
      <w:pPr>
        <w:pStyle w:val="Descripcin"/>
        <w:rPr>
          <w:rFonts w:ascii="Helvetica" w:hAnsi="Helvetica" w:cs="Helvetica"/>
          <w:i w:val="0"/>
          <w:iCs w:val="0"/>
          <w:noProof/>
          <w:color w:val="auto"/>
          <w:sz w:val="16"/>
        </w:rPr>
      </w:pPr>
      <w:r w:rsidRPr="00986021">
        <w:rPr>
          <w:rFonts w:ascii="Helvetica" w:hAnsi="Helvetica" w:cs="Helvetica"/>
          <w:i w:val="0"/>
          <w:iCs w:val="0"/>
          <w:color w:val="auto"/>
          <w:sz w:val="16"/>
          <w:szCs w:val="16"/>
        </w:rPr>
        <w:t>Fig</w:t>
      </w:r>
      <w:r w:rsidR="008E7923">
        <w:rPr>
          <w:rFonts w:ascii="Helvetica" w:hAnsi="Helvetica" w:cs="Helvetica"/>
          <w:i w:val="0"/>
          <w:iCs w:val="0"/>
          <w:color w:val="auto"/>
          <w:sz w:val="16"/>
          <w:szCs w:val="16"/>
        </w:rPr>
        <w:t>.</w:t>
      </w:r>
      <w:r w:rsidRPr="00986021">
        <w:rPr>
          <w:rFonts w:ascii="Helvetica" w:hAnsi="Helvetica" w:cs="Helvetica"/>
          <w:i w:val="0"/>
          <w:iCs w:val="0"/>
          <w:color w:val="auto"/>
          <w:sz w:val="16"/>
          <w:szCs w:val="16"/>
        </w:rPr>
        <w:t xml:space="preserve"> </w:t>
      </w:r>
      <w:r>
        <w:rPr>
          <w:rFonts w:ascii="Helvetica" w:hAnsi="Helvetica" w:cs="Helvetica"/>
          <w:i w:val="0"/>
          <w:iCs w:val="0"/>
          <w:color w:val="auto"/>
          <w:sz w:val="16"/>
          <w:szCs w:val="16"/>
        </w:rPr>
        <w:t>1</w:t>
      </w:r>
      <w:r w:rsidR="009E1EA0">
        <w:rPr>
          <w:rFonts w:ascii="Helvetica" w:hAnsi="Helvetica" w:cs="Helvetica"/>
          <w:i w:val="0"/>
          <w:iCs w:val="0"/>
          <w:color w:val="auto"/>
          <w:sz w:val="16"/>
          <w:szCs w:val="16"/>
        </w:rPr>
        <w:t>7</w:t>
      </w:r>
      <w:r>
        <w:rPr>
          <w:rFonts w:ascii="Helvetica" w:hAnsi="Helvetica" w:cs="Helvetica"/>
          <w:i w:val="0"/>
          <w:iCs w:val="0"/>
          <w:color w:val="auto"/>
          <w:sz w:val="16"/>
          <w:szCs w:val="16"/>
        </w:rPr>
        <w:t xml:space="preserve">. </w:t>
      </w:r>
      <w:r w:rsidR="009961BE">
        <w:rPr>
          <w:rFonts w:ascii="Helvetica" w:hAnsi="Helvetica" w:cs="Helvetica"/>
          <w:i w:val="0"/>
          <w:iCs w:val="0"/>
          <w:color w:val="auto"/>
          <w:sz w:val="16"/>
          <w:szCs w:val="16"/>
        </w:rPr>
        <w:t>Formulari per afegir un menú.</w:t>
      </w:r>
    </w:p>
    <w:p w14:paraId="140C895D" w14:textId="38F6C153" w:rsidR="00E55314" w:rsidRDefault="004B44BE" w:rsidP="00E55314">
      <w:pPr>
        <w:pStyle w:val="Ttulo1"/>
        <w:spacing w:line="240" w:lineRule="auto"/>
        <w:rPr>
          <w:color w:val="000000"/>
        </w:rPr>
      </w:pPr>
      <w:bookmarkStart w:id="3" w:name="_Hlk74992974"/>
      <w:r>
        <w:rPr>
          <w:color w:val="000000"/>
        </w:rPr>
        <w:t>9</w:t>
      </w:r>
      <w:r w:rsidR="00E55314" w:rsidRPr="00996D65">
        <w:rPr>
          <w:color w:val="000000"/>
        </w:rPr>
        <w:tab/>
      </w:r>
      <w:r w:rsidR="00E55314">
        <w:rPr>
          <w:color w:val="000000"/>
        </w:rPr>
        <w:t>Arbre de components</w:t>
      </w:r>
      <w:bookmarkEnd w:id="3"/>
    </w:p>
    <w:p w14:paraId="5AEF4942" w14:textId="485E770E" w:rsidR="003A502F" w:rsidRDefault="00D96945" w:rsidP="00BB10BE">
      <w:pPr>
        <w:pStyle w:val="PARAGRAPHnoindent"/>
      </w:pPr>
      <w:r>
        <w:t>Un</w:t>
      </w:r>
      <w:r w:rsidR="00325C6D">
        <w:t xml:space="preserve"> cop</w:t>
      </w:r>
      <w:r>
        <w:t xml:space="preserve"> desenvolupada l’aplicació, </w:t>
      </w:r>
      <w:proofErr w:type="spellStart"/>
      <w:r>
        <w:t>l’abre</w:t>
      </w:r>
      <w:proofErr w:type="spellEnd"/>
      <w:r>
        <w:t xml:space="preserve"> de components que </w:t>
      </w:r>
      <w:r w:rsidR="00FE5DCA">
        <w:t>s’ha creat</w:t>
      </w:r>
      <w:r>
        <w:t xml:space="preserve"> es el que </w:t>
      </w:r>
      <w:r w:rsidR="00466D30">
        <w:t>es pot</w:t>
      </w:r>
      <w:r>
        <w:t xml:space="preserve"> veure la </w:t>
      </w:r>
      <w:r w:rsidR="00E93CBD">
        <w:t>F</w:t>
      </w:r>
      <w:r>
        <w:t>ig. 3 apèndix A2</w:t>
      </w:r>
      <w:r w:rsidR="004B44BE">
        <w:t>.</w:t>
      </w:r>
      <w:r w:rsidR="00325C6D">
        <w:t xml:space="preserve"> L</w:t>
      </w:r>
      <w:r w:rsidR="004B44BE">
        <w:t xml:space="preserve">’aplicació web té molts components creats amb </w:t>
      </w:r>
      <w:proofErr w:type="spellStart"/>
      <w:r w:rsidR="004B44BE">
        <w:t>ReactJS</w:t>
      </w:r>
      <w:proofErr w:type="spellEnd"/>
      <w:r w:rsidR="004B44BE">
        <w:t xml:space="preserve"> entrellaçats, dins d’aque</w:t>
      </w:r>
      <w:r w:rsidR="008E7923">
        <w:t>s</w:t>
      </w:r>
      <w:r w:rsidR="004B44BE">
        <w:t>ts hi ha infinitud de funcions per tal d’as</w:t>
      </w:r>
      <w:r w:rsidR="00325C6D">
        <w:t>s</w:t>
      </w:r>
      <w:r w:rsidR="004B44BE">
        <w:t>olir els requisits funcionals establerts al principi del TFG. A part d’aquest codi</w:t>
      </w:r>
      <w:r w:rsidR="00FE5DCA">
        <w:t>,</w:t>
      </w:r>
      <w:r w:rsidR="004B44BE">
        <w:t xml:space="preserve"> també </w:t>
      </w:r>
      <w:r w:rsidR="00FE5DCA">
        <w:t>es troba</w:t>
      </w:r>
      <w:r w:rsidR="004B44BE">
        <w:t xml:space="preserve"> tot el </w:t>
      </w:r>
      <w:proofErr w:type="spellStart"/>
      <w:r w:rsidR="004B44BE">
        <w:t>backend</w:t>
      </w:r>
      <w:proofErr w:type="spellEnd"/>
      <w:r w:rsidR="004B44BE">
        <w:t xml:space="preserve"> creat amb PHP per fer les consultes pertinents a la base de dades.</w:t>
      </w:r>
    </w:p>
    <w:p w14:paraId="59CAEAB5" w14:textId="00B8026F" w:rsidR="003A502F" w:rsidRDefault="003A502F" w:rsidP="003A502F">
      <w:pPr>
        <w:pStyle w:val="Ttulo1"/>
        <w:spacing w:line="240" w:lineRule="auto"/>
        <w:rPr>
          <w:color w:val="000000"/>
        </w:rPr>
      </w:pPr>
      <w:r>
        <w:rPr>
          <w:color w:val="000000"/>
        </w:rPr>
        <w:t>10</w:t>
      </w:r>
      <w:r w:rsidRPr="00996D65">
        <w:rPr>
          <w:color w:val="000000"/>
        </w:rPr>
        <w:tab/>
      </w:r>
      <w:r w:rsidR="00D965D7">
        <w:rPr>
          <w:color w:val="000000"/>
        </w:rPr>
        <w:t>Tests</w:t>
      </w:r>
    </w:p>
    <w:p w14:paraId="4C66972B" w14:textId="2B0B1E54" w:rsidR="00BB10BE" w:rsidRDefault="00BB10BE" w:rsidP="00582523">
      <w:pPr>
        <w:pStyle w:val="PARAGRAPH"/>
        <w:ind w:firstLine="0"/>
      </w:pPr>
      <w:r>
        <w:t xml:space="preserve">Encara que l'aplicació és una </w:t>
      </w:r>
      <w:proofErr w:type="spellStart"/>
      <w:r>
        <w:t>demo</w:t>
      </w:r>
      <w:proofErr w:type="spellEnd"/>
      <w:r>
        <w:t xml:space="preserve"> de la futura aplicació que </w:t>
      </w:r>
      <w:r w:rsidR="00FE5DCA">
        <w:t>es vol</w:t>
      </w:r>
      <w:r>
        <w:t xml:space="preserve"> crear, </w:t>
      </w:r>
      <w:r w:rsidR="00EC0F80">
        <w:t>s’ha</w:t>
      </w:r>
      <w:r w:rsidR="00992D70">
        <w:t xml:space="preserve">n fet una sèrie de tests </w:t>
      </w:r>
      <w:r>
        <w:t>per tal que les funcionalitats creades fins ara siguin correctes i veure que l'aplicació és intuïtiva i fàcil d'utilitzar. Per fer aquest</w:t>
      </w:r>
      <w:r w:rsidR="00992D70">
        <w:t>s</w:t>
      </w:r>
      <w:r>
        <w:t xml:space="preserve"> </w:t>
      </w:r>
      <w:r w:rsidR="00992D70">
        <w:t>tests</w:t>
      </w:r>
      <w:r>
        <w:t xml:space="preserve"> </w:t>
      </w:r>
      <w:r w:rsidR="00FE5DCA">
        <w:t>s’ha convidat a</w:t>
      </w:r>
      <w:r>
        <w:t xml:space="preserve"> persones alienes al projecte</w:t>
      </w:r>
      <w:r w:rsidR="00992D70">
        <w:t xml:space="preserve"> perquè</w:t>
      </w:r>
      <w:r>
        <w:t xml:space="preserve"> utilitzin l'aplicació web.</w:t>
      </w:r>
    </w:p>
    <w:p w14:paraId="2F7003E1" w14:textId="6B59A90F" w:rsidR="00BB10BE" w:rsidRDefault="00FE5DCA" w:rsidP="00FE5DCA">
      <w:pPr>
        <w:pStyle w:val="PARAGRAPH"/>
      </w:pPr>
      <w:r>
        <w:t>Les persones convidades</w:t>
      </w:r>
      <w:r w:rsidR="00BB10BE">
        <w:t xml:space="preserve"> </w:t>
      </w:r>
      <w:r>
        <w:t>han testejat l’aplicació</w:t>
      </w:r>
      <w:r w:rsidR="00BB10BE">
        <w:t xml:space="preserve"> amb el rol d'usuari i tot seguit amb el rol d'administrador. En aquest primer </w:t>
      </w:r>
      <w:r w:rsidR="00992D70">
        <w:t>test</w:t>
      </w:r>
      <w:r w:rsidR="00BB10BE">
        <w:t xml:space="preserve"> </w:t>
      </w:r>
      <w:proofErr w:type="spellStart"/>
      <w:r>
        <w:t>s’els</w:t>
      </w:r>
      <w:proofErr w:type="spellEnd"/>
      <w:r w:rsidR="00BB10BE">
        <w:t xml:space="preserve"> hi feia una sèrie de preguntes com les següents; com afegiries un fill</w:t>
      </w:r>
      <w:r w:rsidR="00D96945">
        <w:t>?</w:t>
      </w:r>
      <w:r w:rsidR="00BB10BE">
        <w:t>, com compraries un tiquet per un dia</w:t>
      </w:r>
      <w:r w:rsidR="00D96945">
        <w:t>?</w:t>
      </w:r>
      <w:r w:rsidR="00BB10BE">
        <w:t>, com afegiries els diners</w:t>
      </w:r>
      <w:r w:rsidR="00D96945">
        <w:t>?</w:t>
      </w:r>
      <w:r w:rsidR="00BB10BE">
        <w:t>, com veuries el menú d'un dia i com veuries els tiquets ja comprats</w:t>
      </w:r>
      <w:r w:rsidR="00D96945">
        <w:t>?</w:t>
      </w:r>
      <w:r w:rsidR="00BB10BE">
        <w:t xml:space="preserve">. Seguidament van testejar l'aplicació amb el rol d'administrador on les preguntes que </w:t>
      </w:r>
      <w:proofErr w:type="spellStart"/>
      <w:r>
        <w:t>s’els</w:t>
      </w:r>
      <w:proofErr w:type="spellEnd"/>
      <w:r w:rsidR="00BB10BE">
        <w:t xml:space="preserve"> hi feia eren</w:t>
      </w:r>
      <w:r w:rsidR="00D96945">
        <w:t>;</w:t>
      </w:r>
      <w:r w:rsidR="00BB10BE">
        <w:t xml:space="preserve"> com afegiries un usuari</w:t>
      </w:r>
      <w:r w:rsidR="00D96945">
        <w:t>?</w:t>
      </w:r>
      <w:r w:rsidR="00BB10BE">
        <w:t>, com veuries els infants inscrits un dia en específic</w:t>
      </w:r>
      <w:r w:rsidR="00D96945">
        <w:t>?</w:t>
      </w:r>
      <w:r w:rsidR="00BB10BE">
        <w:t>, com veuries tots els infants</w:t>
      </w:r>
      <w:r w:rsidR="00D96945">
        <w:t>?</w:t>
      </w:r>
      <w:r w:rsidR="00BB10BE">
        <w:t>, com afegiries un menú</w:t>
      </w:r>
      <w:r w:rsidR="00D96945">
        <w:t>?</w:t>
      </w:r>
      <w:r w:rsidR="00BB10BE">
        <w:t>.</w:t>
      </w:r>
    </w:p>
    <w:p w14:paraId="11167A74" w14:textId="5098F87D" w:rsidR="00BB10BE" w:rsidRDefault="00BB10BE" w:rsidP="00582523">
      <w:pPr>
        <w:pStyle w:val="PARAGRAPH"/>
      </w:pPr>
      <w:r>
        <w:t xml:space="preserve">Un cop fetes les preguntes, les persones que ho han testejat </w:t>
      </w:r>
      <w:r w:rsidR="00FE5DCA">
        <w:t>han</w:t>
      </w:r>
      <w:r>
        <w:t xml:space="preserve"> donat un feedback positiu, on la majoria d'ells resolien les qüestions sense gaire complicació.</w:t>
      </w:r>
    </w:p>
    <w:p w14:paraId="5388DE1D" w14:textId="7AE4A7DD" w:rsidR="006E4056" w:rsidRPr="003A502F" w:rsidRDefault="00BB10BE" w:rsidP="00BB10BE">
      <w:pPr>
        <w:pStyle w:val="PARAGRAPH"/>
      </w:pPr>
      <w:r>
        <w:t xml:space="preserve">Fent el </w:t>
      </w:r>
      <w:proofErr w:type="spellStart"/>
      <w:r>
        <w:t>testing</w:t>
      </w:r>
      <w:proofErr w:type="spellEnd"/>
      <w:r>
        <w:t xml:space="preserve"> també </w:t>
      </w:r>
      <w:r w:rsidR="00EC0F80">
        <w:t xml:space="preserve">s’ha </w:t>
      </w:r>
      <w:r>
        <w:t xml:space="preserve">trobat algun error, com poder comprar tiquets sense pagar, o que els diners no es visualitzaven bé quan s'afegien fins que no recarregaves la pàgina. Aquests problemes </w:t>
      </w:r>
      <w:r w:rsidR="00FE5DCA">
        <w:t>s’han</w:t>
      </w:r>
      <w:r>
        <w:t xml:space="preserve"> resol</w:t>
      </w:r>
      <w:r w:rsidR="00FE5DCA">
        <w:t>t</w:t>
      </w:r>
      <w:r>
        <w:t xml:space="preserve"> un cop acabat e</w:t>
      </w:r>
      <w:r w:rsidR="00FE5DCA">
        <w:t>ls test</w:t>
      </w:r>
      <w:r w:rsidR="006E4056">
        <w:t>.</w:t>
      </w:r>
    </w:p>
    <w:p w14:paraId="3B943A37" w14:textId="54A0D172" w:rsidR="0099314B" w:rsidRDefault="003A502F" w:rsidP="0099314B">
      <w:pPr>
        <w:pStyle w:val="Ttulo1"/>
        <w:spacing w:line="240" w:lineRule="auto"/>
        <w:rPr>
          <w:color w:val="000000"/>
        </w:rPr>
      </w:pPr>
      <w:r>
        <w:rPr>
          <w:color w:val="000000"/>
        </w:rPr>
        <w:t>11</w:t>
      </w:r>
      <w:r w:rsidR="0099314B" w:rsidRPr="00996D65">
        <w:rPr>
          <w:color w:val="000000"/>
        </w:rPr>
        <w:tab/>
      </w:r>
      <w:r w:rsidR="0099314B">
        <w:rPr>
          <w:color w:val="000000"/>
        </w:rPr>
        <w:t>Problemes trobats</w:t>
      </w:r>
    </w:p>
    <w:p w14:paraId="64A748EA" w14:textId="77777777" w:rsidR="004C095A" w:rsidRDefault="00BB10BE" w:rsidP="00582523">
      <w:pPr>
        <w:pStyle w:val="PARAGRAPH"/>
        <w:ind w:firstLine="0"/>
      </w:pPr>
      <w:r>
        <w:t>E</w:t>
      </w:r>
      <w:r w:rsidR="004C095A">
        <w:t xml:space="preserve">ls principals </w:t>
      </w:r>
      <w:r>
        <w:t>problemes trobats durant el desenvolupament de l'aplicació web han estat</w:t>
      </w:r>
      <w:r w:rsidR="004C095A">
        <w:t xml:space="preserve"> els següents.</w:t>
      </w:r>
    </w:p>
    <w:p w14:paraId="7A775408" w14:textId="3AAA60A8" w:rsidR="00BB10BE" w:rsidRDefault="004C095A" w:rsidP="004C095A">
      <w:pPr>
        <w:pStyle w:val="PARAGRAPH"/>
      </w:pPr>
      <w:r>
        <w:t xml:space="preserve">El primer que </w:t>
      </w:r>
      <w:r w:rsidR="00FE5DCA">
        <w:t>s’ha</w:t>
      </w:r>
      <w:r>
        <w:t xml:space="preserve"> trobat ha sigut </w:t>
      </w:r>
      <w:r w:rsidR="00BB10BE">
        <w:t xml:space="preserve">a l'hora d'integrar </w:t>
      </w:r>
      <w:proofErr w:type="spellStart"/>
      <w:r w:rsidR="00BB10BE">
        <w:t>ReactJS</w:t>
      </w:r>
      <w:proofErr w:type="spellEnd"/>
      <w:r w:rsidR="00BB10BE">
        <w:t xml:space="preserve"> amb el </w:t>
      </w:r>
      <w:proofErr w:type="spellStart"/>
      <w:r w:rsidR="00BB10BE">
        <w:t>backend</w:t>
      </w:r>
      <w:proofErr w:type="spellEnd"/>
      <w:r w:rsidR="00BB10BE">
        <w:t xml:space="preserve"> fet amb PHP</w:t>
      </w:r>
      <w:r w:rsidR="00FE5DCA">
        <w:t>.</w:t>
      </w:r>
      <w:r w:rsidR="00BB10BE">
        <w:t xml:space="preserve"> </w:t>
      </w:r>
      <w:r w:rsidR="00FE5DCA">
        <w:t>A</w:t>
      </w:r>
      <w:r w:rsidR="00BB10BE">
        <w:t xml:space="preserve">l no haver utilitzat mai aquesta llibreria no </w:t>
      </w:r>
      <w:r w:rsidR="00FE5DCA">
        <w:t>es tenia</w:t>
      </w:r>
      <w:r w:rsidR="00BB10BE">
        <w:t xml:space="preserve"> del tot clar com fer-ho</w:t>
      </w:r>
      <w:r w:rsidR="00FE5DCA">
        <w:t>, i p</w:t>
      </w:r>
      <w:r w:rsidR="00BB10BE">
        <w:t xml:space="preserve">er poder resoldre aquest problema </w:t>
      </w:r>
      <w:r w:rsidR="00EC0F80">
        <w:t xml:space="preserve">s’ha </w:t>
      </w:r>
      <w:r w:rsidR="00BB10BE">
        <w:t>hagut de llegir i veure vídeos sobre PHP i consultes Fetch.</w:t>
      </w:r>
    </w:p>
    <w:p w14:paraId="79498A6D" w14:textId="3B63C9FA" w:rsidR="00BB10BE" w:rsidRDefault="00BB10BE" w:rsidP="00582523">
      <w:pPr>
        <w:pStyle w:val="PARAGRAPH"/>
      </w:pPr>
      <w:r>
        <w:t xml:space="preserve">Un cop </w:t>
      </w:r>
      <w:r w:rsidR="00FE5DCA">
        <w:t>resolt el</w:t>
      </w:r>
      <w:r>
        <w:t xml:space="preserve"> problema</w:t>
      </w:r>
      <w:r w:rsidR="00FE5DCA">
        <w:t xml:space="preserve"> anterior</w:t>
      </w:r>
      <w:r>
        <w:t xml:space="preserve">, </w:t>
      </w:r>
      <w:r w:rsidR="00FE5DCA">
        <w:t>s’han</w:t>
      </w:r>
      <w:r w:rsidR="00EC0F80">
        <w:t xml:space="preserve"> </w:t>
      </w:r>
      <w:r>
        <w:t>tingut varis</w:t>
      </w:r>
      <w:r w:rsidR="00FE5DCA">
        <w:t xml:space="preserve"> problemes a l’hora de fer les</w:t>
      </w:r>
      <w:r>
        <w:t xml:space="preserve"> consultes SQL amb PHP. Com </w:t>
      </w:r>
      <w:r w:rsidR="00A93DF7">
        <w:t>s’ha</w:t>
      </w:r>
      <w:r>
        <w:t xml:space="preserve"> dit amb anterioritat l'aplicació utilitza </w:t>
      </w:r>
      <w:proofErr w:type="spellStart"/>
      <w:r>
        <w:t>MySQL</w:t>
      </w:r>
      <w:proofErr w:type="spellEnd"/>
      <w:r>
        <w:t xml:space="preserve"> per emmagatzemar la informació</w:t>
      </w:r>
      <w:r w:rsidR="00FE5DCA">
        <w:t>.</w:t>
      </w:r>
      <w:r>
        <w:t xml:space="preserve"> </w:t>
      </w:r>
      <w:r w:rsidR="00FE5DCA">
        <w:t>P</w:t>
      </w:r>
      <w:r>
        <w:t xml:space="preserve">er poder emmagatzemar-la i extreure-la és necessari fer consultes SQL que depenent la funcionalitat que </w:t>
      </w:r>
      <w:r w:rsidR="00FE5DCA">
        <w:t>s’</w:t>
      </w:r>
      <w:r>
        <w:t>estigués creant er</w:t>
      </w:r>
      <w:r w:rsidR="00FE5DCA">
        <w:t>en</w:t>
      </w:r>
      <w:r>
        <w:t xml:space="preserve"> bastant complicades. Però finalment </w:t>
      </w:r>
      <w:r w:rsidR="00FE5DCA">
        <w:t>s’ha</w:t>
      </w:r>
      <w:r>
        <w:t xml:space="preserve"> pogut resoldre aquest problema llegint molt sobre consultes </w:t>
      </w:r>
      <w:r w:rsidR="00582523">
        <w:t>S</w:t>
      </w:r>
      <w:r>
        <w:t>QL a PHP.</w:t>
      </w:r>
    </w:p>
    <w:p w14:paraId="4CA05351" w14:textId="6577E918" w:rsidR="00BB10BE" w:rsidRDefault="00BB10BE" w:rsidP="00582523">
      <w:pPr>
        <w:pStyle w:val="PARAGRAPH"/>
      </w:pPr>
      <w:r>
        <w:t xml:space="preserve">Un altre problema trobat ha sigut la creació del </w:t>
      </w:r>
      <w:proofErr w:type="spellStart"/>
      <w:r>
        <w:t>calenda-ri</w:t>
      </w:r>
      <w:proofErr w:type="spellEnd"/>
      <w:r>
        <w:t>, existeixen infinituds de calendaris creats amb Re-</w:t>
      </w:r>
      <w:proofErr w:type="spellStart"/>
      <w:r>
        <w:t>actJS</w:t>
      </w:r>
      <w:proofErr w:type="spellEnd"/>
      <w:r>
        <w:t xml:space="preserve"> els quals els pots implementar a la teva aplicació, </w:t>
      </w:r>
      <w:proofErr w:type="spellStart"/>
      <w:r>
        <w:t>pero</w:t>
      </w:r>
      <w:proofErr w:type="spellEnd"/>
      <w:r>
        <w:t xml:space="preserve"> no </w:t>
      </w:r>
      <w:r w:rsidR="00F21CE1">
        <w:t xml:space="preserve">s’ha trobat </w:t>
      </w:r>
      <w:r>
        <w:t>cap que funcionés amb el que</w:t>
      </w:r>
      <w:r w:rsidR="00FE5DCA">
        <w:t xml:space="preserve"> es</w:t>
      </w:r>
      <w:r>
        <w:t xml:space="preserve"> volia fer. Per aquest motiu </w:t>
      </w:r>
      <w:r w:rsidR="00196B93">
        <w:t>es va</w:t>
      </w:r>
      <w:r>
        <w:t xml:space="preserve"> decidir crear-ne un, per</w:t>
      </w:r>
      <w:r w:rsidR="00FE5DCA">
        <w:t>ò</w:t>
      </w:r>
      <w:r>
        <w:t xml:space="preserve"> quadrar bé els dies de la setm</w:t>
      </w:r>
      <w:r w:rsidR="00196B93">
        <w:t>a</w:t>
      </w:r>
      <w:r>
        <w:t>na,</w:t>
      </w:r>
      <w:r w:rsidR="00801371">
        <w:t xml:space="preserve"> i</w:t>
      </w:r>
      <w:r>
        <w:t xml:space="preserve"> aconseguir que canviï de mes o d'any ha sigut tot un repte</w:t>
      </w:r>
      <w:r w:rsidR="004C095A">
        <w:t>.</w:t>
      </w:r>
    </w:p>
    <w:p w14:paraId="3414CF95" w14:textId="5F9555B0" w:rsidR="0099318F" w:rsidRDefault="00BB10BE" w:rsidP="0099318F">
      <w:pPr>
        <w:pStyle w:val="PARAGRAPH"/>
      </w:pPr>
      <w:r>
        <w:t>Per últim</w:t>
      </w:r>
      <w:r w:rsidR="00801371">
        <w:t>,</w:t>
      </w:r>
      <w:r>
        <w:t xml:space="preserve"> un altre</w:t>
      </w:r>
      <w:r w:rsidR="00D371CA">
        <w:t xml:space="preserve"> </w:t>
      </w:r>
      <w:r>
        <w:t xml:space="preserve">problema que </w:t>
      </w:r>
      <w:r w:rsidR="004C095A">
        <w:t xml:space="preserve">s’ha </w:t>
      </w:r>
      <w:r>
        <w:t xml:space="preserve">trobat ha sigut l'enquadrament dels objectes amb CSS. L'aplicació es pot veure tant en ordinador com en telèfons </w:t>
      </w:r>
      <w:proofErr w:type="spellStart"/>
      <w:r>
        <w:t>movils</w:t>
      </w:r>
      <w:proofErr w:type="spellEnd"/>
      <w:r>
        <w:t xml:space="preserve">, i per poder fer tota la distribució d'elements </w:t>
      </w:r>
      <w:r w:rsidR="00801371">
        <w:t>es van</w:t>
      </w:r>
      <w:r>
        <w:t xml:space="preserve"> estar bastants dies treballant en el CSS perquè funcionés correcta</w:t>
      </w:r>
      <w:r>
        <w:lastRenderedPageBreak/>
        <w:t>ment.</w:t>
      </w:r>
    </w:p>
    <w:p w14:paraId="1F4B1A92" w14:textId="6F6458A1" w:rsidR="00BB10BE" w:rsidRDefault="00BB10BE" w:rsidP="0099318F">
      <w:pPr>
        <w:pStyle w:val="Ttulo1"/>
      </w:pPr>
      <w:r>
        <w:t xml:space="preserve">12 </w:t>
      </w:r>
      <w:r w:rsidR="0099318F">
        <w:t>Planificació Final</w:t>
      </w:r>
    </w:p>
    <w:p w14:paraId="3931A511" w14:textId="77777777" w:rsidR="00485774" w:rsidRDefault="00BB10BE" w:rsidP="009E26B8">
      <w:pPr>
        <w:pStyle w:val="PARAGRAPH"/>
        <w:ind w:firstLine="0"/>
      </w:pPr>
      <w:r>
        <w:t xml:space="preserve">La planificació inicial del projecte ha variat una mica durant el transcurs d'aquest. </w:t>
      </w:r>
    </w:p>
    <w:p w14:paraId="07F36C87" w14:textId="05FD23CB" w:rsidR="00BB10BE" w:rsidRDefault="00BB10BE" w:rsidP="00485774">
      <w:pPr>
        <w:pStyle w:val="PARAGRAPH"/>
      </w:pPr>
      <w:r>
        <w:t>Els primers canvis que hi ha hagut han sigut a la setmana 6 i 7</w:t>
      </w:r>
      <w:r w:rsidR="00485774">
        <w:t>, on</w:t>
      </w:r>
      <w:r>
        <w:t xml:space="preserve"> </w:t>
      </w:r>
      <w:r w:rsidR="004C095A">
        <w:t xml:space="preserve">s’ha </w:t>
      </w:r>
      <w:r>
        <w:t xml:space="preserve">afegit un </w:t>
      </w:r>
      <w:r w:rsidR="002505BA">
        <w:t>nova tasca</w:t>
      </w:r>
      <w:r>
        <w:t xml:space="preserve"> que influeix als requisits que tenen els administradors. </w:t>
      </w:r>
      <w:r w:rsidR="00485774">
        <w:t>Aquest nou requisit funcional serveix perquè els administradors puguin veure la informació dels infants registrats a l’aplicació. A més</w:t>
      </w:r>
      <w:r>
        <w:t xml:space="preserve"> </w:t>
      </w:r>
      <w:r w:rsidR="00485774">
        <w:t xml:space="preserve">ha servit </w:t>
      </w:r>
      <w:r>
        <w:t xml:space="preserve">per poder veure com funciona les diferents visualitzacions sent un </w:t>
      </w:r>
      <w:r w:rsidR="00806AED">
        <w:t xml:space="preserve">pare o mare, </w:t>
      </w:r>
      <w:r>
        <w:t xml:space="preserve">o l'administrador, ja que si </w:t>
      </w:r>
      <w:r w:rsidR="00F21CE1">
        <w:t>es seguia</w:t>
      </w:r>
      <w:r>
        <w:t xml:space="preserve"> la programació establerta, no </w:t>
      </w:r>
      <w:r w:rsidR="00485774">
        <w:t xml:space="preserve">es </w:t>
      </w:r>
      <w:r>
        <w:t>treballava amb les funcionalitats dels administradors fins a les últimes setmanes.</w:t>
      </w:r>
    </w:p>
    <w:p w14:paraId="61AEA8D7" w14:textId="1DBD73E8" w:rsidR="00BB10BE" w:rsidRDefault="00BB10BE" w:rsidP="009E26B8">
      <w:pPr>
        <w:pStyle w:val="PARAGRAPH"/>
      </w:pPr>
      <w:r>
        <w:t xml:space="preserve">Un altre canvi efectuat ha sigut realitzar la funcionalitat de l'administrador "Afegir usuari" </w:t>
      </w:r>
      <w:r w:rsidR="00D371CA">
        <w:t>abans</w:t>
      </w:r>
      <w:r>
        <w:t xml:space="preserve"> de l'esperat. </w:t>
      </w:r>
      <w:r w:rsidR="00485774">
        <w:t>S’ha</w:t>
      </w:r>
      <w:r>
        <w:t xml:space="preserve"> posat al principi del desenvolupament per poder registrar usuaris des de </w:t>
      </w:r>
      <w:proofErr w:type="spellStart"/>
      <w:r>
        <w:t>l'app</w:t>
      </w:r>
      <w:proofErr w:type="spellEnd"/>
      <w:r>
        <w:t xml:space="preserve"> i no haver d'estar fent comandes SQL a la base de dades. D'aquesta manera és més fàcil i còmode per poder testejar </w:t>
      </w:r>
      <w:proofErr w:type="spellStart"/>
      <w:r>
        <w:t>l'app</w:t>
      </w:r>
      <w:proofErr w:type="spellEnd"/>
      <w:r>
        <w:t xml:space="preserve"> amb diversos usuaris creats des de l'usuari administrador.</w:t>
      </w:r>
    </w:p>
    <w:p w14:paraId="2B2B5D74" w14:textId="48CD4F1B" w:rsidR="00BB10BE" w:rsidRDefault="00BB10BE" w:rsidP="009E26B8">
      <w:pPr>
        <w:pStyle w:val="PARAGRAPH"/>
      </w:pPr>
      <w:r>
        <w:t xml:space="preserve">També </w:t>
      </w:r>
      <w:r w:rsidR="00485774">
        <w:t>s’ha</w:t>
      </w:r>
      <w:r>
        <w:t xml:space="preserve"> hagut d'eliminar una de les </w:t>
      </w:r>
      <w:r w:rsidR="002505BA">
        <w:t>tasques</w:t>
      </w:r>
      <w:r>
        <w:t xml:space="preserve"> de l'aplicació. La </w:t>
      </w:r>
      <w:r w:rsidR="002505BA">
        <w:t>tasca</w:t>
      </w:r>
      <w:r>
        <w:t xml:space="preserve"> eliminada ha sigut la de passar llista degut a que en el plantejament inicial ens vam centrar en dos tipus d'usuaris, </w:t>
      </w:r>
      <w:r w:rsidR="00801371">
        <w:t>les famílies</w:t>
      </w:r>
      <w:r>
        <w:t xml:space="preserve">, que venen a ser els pares, mares o tutors dels infants, i els administradors, les persones encarregades d'administrar el menjador i aquesta funcionalitat està més pensada per als monitors perquè puguin passar llista. Al ser </w:t>
      </w:r>
      <w:r w:rsidR="00801371">
        <w:t>aquest TFG</w:t>
      </w:r>
      <w:r w:rsidR="00485774">
        <w:t xml:space="preserve"> </w:t>
      </w:r>
      <w:r>
        <w:t xml:space="preserve">una </w:t>
      </w:r>
      <w:proofErr w:type="spellStart"/>
      <w:r>
        <w:t>demo</w:t>
      </w:r>
      <w:proofErr w:type="spellEnd"/>
      <w:r>
        <w:t xml:space="preserve"> inicial d'aquesta aplicació que </w:t>
      </w:r>
      <w:r w:rsidR="00F21CE1">
        <w:t>es vol</w:t>
      </w:r>
      <w:r>
        <w:t xml:space="preserve"> desenvolupar, no hi ha prou temps per encabir aquest tipus d'usuaris, encara que es tindran en compte per al futur de l'aplicació. Encara que aquesta </w:t>
      </w:r>
      <w:r w:rsidR="002505BA">
        <w:t>tasca</w:t>
      </w:r>
      <w:r>
        <w:t xml:space="preserve"> hagi estat eliminada s'ha afegit "Quadrar estils de CSS de l'aplicació"</w:t>
      </w:r>
      <w:r w:rsidR="00801371">
        <w:t>,</w:t>
      </w:r>
      <w:r>
        <w:t xml:space="preserve"> que no havia tingut en compte al començament del TFG.</w:t>
      </w:r>
    </w:p>
    <w:p w14:paraId="7189F5E9" w14:textId="57584A3D" w:rsidR="001525C1" w:rsidRPr="00FC401F" w:rsidRDefault="00BB10BE" w:rsidP="009E26B8">
      <w:pPr>
        <w:pStyle w:val="PARAGRAPH"/>
      </w:pPr>
      <w:r>
        <w:t>Per tant</w:t>
      </w:r>
      <w:r w:rsidR="00801371">
        <w:t>,</w:t>
      </w:r>
      <w:r>
        <w:t xml:space="preserve"> la planificació final del projecte ha quedat com el diagrama de Gantt de la </w:t>
      </w:r>
      <w:r w:rsidR="00E93CBD">
        <w:t>F</w:t>
      </w:r>
      <w:r w:rsidR="00C679E3">
        <w:t>ig.</w:t>
      </w:r>
      <w:r>
        <w:t xml:space="preserve"> </w:t>
      </w:r>
      <w:r w:rsidR="00C679E3">
        <w:t>2</w:t>
      </w:r>
      <w:r>
        <w:t xml:space="preserve"> a l'apèndix A1.</w:t>
      </w:r>
    </w:p>
    <w:p w14:paraId="3FFE6BDC" w14:textId="7E38EC64" w:rsidR="00E55314" w:rsidRPr="00996D65" w:rsidRDefault="003A502F" w:rsidP="00E55314">
      <w:pPr>
        <w:pStyle w:val="Ttulo1"/>
        <w:spacing w:line="240" w:lineRule="auto"/>
        <w:rPr>
          <w:color w:val="000000"/>
        </w:rPr>
      </w:pPr>
      <w:r>
        <w:rPr>
          <w:color w:val="000000"/>
        </w:rPr>
        <w:t>13</w:t>
      </w:r>
      <w:r w:rsidR="00E55314" w:rsidRPr="00996D65">
        <w:rPr>
          <w:color w:val="000000"/>
        </w:rPr>
        <w:tab/>
      </w:r>
      <w:r w:rsidR="00E55314">
        <w:rPr>
          <w:color w:val="000000"/>
        </w:rPr>
        <w:t>Resultats</w:t>
      </w:r>
    </w:p>
    <w:p w14:paraId="7250A52E" w14:textId="12C5B8B2" w:rsidR="00BB10BE" w:rsidRDefault="00813E41" w:rsidP="00BB10BE">
      <w:pPr>
        <w:pStyle w:val="PARAGRAPH"/>
        <w:ind w:firstLine="0"/>
      </w:pPr>
      <w:r>
        <w:t xml:space="preserve">La idea d’aquest projecte era construir una </w:t>
      </w:r>
      <w:proofErr w:type="spellStart"/>
      <w:r>
        <w:t>demo</w:t>
      </w:r>
      <w:proofErr w:type="spellEnd"/>
      <w:r>
        <w:t xml:space="preserve"> d’una aplicació que pogués gestionar tiquets menjador d’una escola.</w:t>
      </w:r>
    </w:p>
    <w:p w14:paraId="52DBB6FA" w14:textId="12F345D5" w:rsidR="00813E41" w:rsidRDefault="00813E41" w:rsidP="00BB10BE">
      <w:pPr>
        <w:pStyle w:val="PARAGRAPH"/>
      </w:pPr>
      <w:r>
        <w:t xml:space="preserve">En el començament del nostre TFG vam definir una sèrie d’objectius i </w:t>
      </w:r>
      <w:r w:rsidR="00F72F18">
        <w:t>requisits</w:t>
      </w:r>
      <w:r>
        <w:t xml:space="preserve"> que el nostre projecte hauria de complir. El primer objectiu que vam definir va ser “Crear una aplicació web per gestionar tiquets menjador d’una escola”, el qual </w:t>
      </w:r>
      <w:r w:rsidR="00BB10BE">
        <w:t>é</w:t>
      </w:r>
      <w:r>
        <w:t>s molt general, però ve seguit dels requisits funcionals que també vam definir al començament del projecte. A continuació veurem els resultats aconseguits:</w:t>
      </w:r>
    </w:p>
    <w:p w14:paraId="19CAC609" w14:textId="77777777" w:rsidR="00EF7E63" w:rsidRDefault="00EF7E63" w:rsidP="00BB10BE">
      <w:pPr>
        <w:pStyle w:val="PARAGRAPH"/>
      </w:pPr>
    </w:p>
    <w:tbl>
      <w:tblPr>
        <w:tblStyle w:val="Tablaconcuadrcula"/>
        <w:tblW w:w="0" w:type="auto"/>
        <w:tblLook w:val="04A0" w:firstRow="1" w:lastRow="0" w:firstColumn="1" w:lastColumn="0" w:noHBand="0" w:noVBand="1"/>
      </w:tblPr>
      <w:tblGrid>
        <w:gridCol w:w="406"/>
        <w:gridCol w:w="3676"/>
        <w:gridCol w:w="1020"/>
      </w:tblGrid>
      <w:tr w:rsidR="00EF7E63" w14:paraId="7149B628" w14:textId="77777777" w:rsidTr="0099318F">
        <w:tc>
          <w:tcPr>
            <w:tcW w:w="406" w:type="dxa"/>
          </w:tcPr>
          <w:p w14:paraId="6A6239AB" w14:textId="2BA5C6FE" w:rsidR="00EF7E63" w:rsidRDefault="00EF7E63" w:rsidP="00BB10BE">
            <w:pPr>
              <w:pStyle w:val="PARAGRAPH"/>
              <w:ind w:firstLine="0"/>
            </w:pPr>
          </w:p>
        </w:tc>
        <w:tc>
          <w:tcPr>
            <w:tcW w:w="3676" w:type="dxa"/>
          </w:tcPr>
          <w:p w14:paraId="554B4789" w14:textId="1597B08D" w:rsidR="00EF7E63" w:rsidRPr="00EF7E63" w:rsidRDefault="00EF7E63" w:rsidP="00EF7E63">
            <w:pPr>
              <w:pStyle w:val="PARAGRAPH"/>
              <w:ind w:firstLine="0"/>
              <w:jc w:val="center"/>
              <w:rPr>
                <w:b/>
                <w:bCs/>
              </w:rPr>
            </w:pPr>
            <w:r w:rsidRPr="00EF7E63">
              <w:rPr>
                <w:b/>
                <w:bCs/>
              </w:rPr>
              <w:t>Objectius</w:t>
            </w:r>
          </w:p>
        </w:tc>
        <w:tc>
          <w:tcPr>
            <w:tcW w:w="1020" w:type="dxa"/>
          </w:tcPr>
          <w:p w14:paraId="44043A9F" w14:textId="2251DCAA" w:rsidR="00EF7E63" w:rsidRDefault="0099318F" w:rsidP="00BB10BE">
            <w:pPr>
              <w:pStyle w:val="PARAGRAPH"/>
              <w:ind w:firstLine="0"/>
            </w:pPr>
            <w:r>
              <w:t>Complert</w:t>
            </w:r>
          </w:p>
        </w:tc>
      </w:tr>
      <w:tr w:rsidR="00EF7E63" w14:paraId="36B6B0EF" w14:textId="77777777" w:rsidTr="0099318F">
        <w:tc>
          <w:tcPr>
            <w:tcW w:w="406" w:type="dxa"/>
          </w:tcPr>
          <w:p w14:paraId="33DE18EA" w14:textId="11CFBA98" w:rsidR="00EF7E63" w:rsidRDefault="00EF7E63" w:rsidP="00BB10BE">
            <w:pPr>
              <w:pStyle w:val="PARAGRAPH"/>
              <w:ind w:firstLine="0"/>
            </w:pPr>
            <w:r>
              <w:t>1</w:t>
            </w:r>
          </w:p>
        </w:tc>
        <w:tc>
          <w:tcPr>
            <w:tcW w:w="3676" w:type="dxa"/>
          </w:tcPr>
          <w:p w14:paraId="6A6E9090" w14:textId="2F8A84FC" w:rsidR="00EF7E63" w:rsidRDefault="00EF7E63" w:rsidP="00EF7E63">
            <w:pPr>
              <w:pStyle w:val="PARAGRAPH"/>
              <w:ind w:firstLine="0"/>
            </w:pPr>
            <w:r>
              <w:t xml:space="preserve">Els administradors i </w:t>
            </w:r>
            <w:r w:rsidR="0099318F">
              <w:t xml:space="preserve">les </w:t>
            </w:r>
            <w:proofErr w:type="spellStart"/>
            <w:r w:rsidR="0099318F">
              <w:t>families</w:t>
            </w:r>
            <w:proofErr w:type="spellEnd"/>
            <w:r>
              <w:t xml:space="preserve"> s’han de poder </w:t>
            </w:r>
            <w:proofErr w:type="spellStart"/>
            <w:r>
              <w:t>logejar</w:t>
            </w:r>
            <w:proofErr w:type="spellEnd"/>
            <w:r>
              <w:t>.</w:t>
            </w:r>
          </w:p>
        </w:tc>
        <w:tc>
          <w:tcPr>
            <w:tcW w:w="1020" w:type="dxa"/>
          </w:tcPr>
          <w:p w14:paraId="2EACD010" w14:textId="5FA10DCD" w:rsidR="00EF7E63" w:rsidRDefault="0099318F" w:rsidP="00EF7E63">
            <w:pPr>
              <w:pStyle w:val="PARAGRAPH"/>
              <w:ind w:firstLine="0"/>
              <w:jc w:val="center"/>
            </w:pPr>
            <w:r>
              <w:t>SI</w:t>
            </w:r>
          </w:p>
        </w:tc>
      </w:tr>
      <w:tr w:rsidR="00EF7E63" w14:paraId="2BE719C0" w14:textId="77777777" w:rsidTr="0099318F">
        <w:tc>
          <w:tcPr>
            <w:tcW w:w="406" w:type="dxa"/>
          </w:tcPr>
          <w:p w14:paraId="19AE805E" w14:textId="7886AC46" w:rsidR="00EF7E63" w:rsidRDefault="00EF7E63" w:rsidP="00BB10BE">
            <w:pPr>
              <w:pStyle w:val="PARAGRAPH"/>
              <w:ind w:firstLine="0"/>
            </w:pPr>
            <w:r>
              <w:t>2</w:t>
            </w:r>
          </w:p>
        </w:tc>
        <w:tc>
          <w:tcPr>
            <w:tcW w:w="3676" w:type="dxa"/>
          </w:tcPr>
          <w:p w14:paraId="567F4AD2" w14:textId="7124E9E3" w:rsidR="00EF7E63" w:rsidRDefault="00EF7E63" w:rsidP="00BB10BE">
            <w:pPr>
              <w:pStyle w:val="PARAGRAPH"/>
              <w:ind w:firstLine="0"/>
            </w:pPr>
            <w:r>
              <w:t>Els pares i mares dels infants han de poder comprar tiquets des de l’aplicació.</w:t>
            </w:r>
          </w:p>
        </w:tc>
        <w:tc>
          <w:tcPr>
            <w:tcW w:w="1020" w:type="dxa"/>
          </w:tcPr>
          <w:p w14:paraId="6C664EBA" w14:textId="211AE86F" w:rsidR="00EF7E63" w:rsidRDefault="0099318F" w:rsidP="00EF7E63">
            <w:pPr>
              <w:pStyle w:val="PARAGRAPH"/>
              <w:ind w:firstLine="0"/>
              <w:jc w:val="center"/>
            </w:pPr>
            <w:r>
              <w:t>SI</w:t>
            </w:r>
          </w:p>
        </w:tc>
      </w:tr>
      <w:tr w:rsidR="00EF7E63" w14:paraId="7ECB8B8B" w14:textId="77777777" w:rsidTr="0099318F">
        <w:tc>
          <w:tcPr>
            <w:tcW w:w="406" w:type="dxa"/>
          </w:tcPr>
          <w:p w14:paraId="5BD3AF0B" w14:textId="618BF1FD" w:rsidR="00EF7E63" w:rsidRDefault="00EF7E63" w:rsidP="00BB10BE">
            <w:pPr>
              <w:pStyle w:val="PARAGRAPH"/>
              <w:ind w:firstLine="0"/>
            </w:pPr>
            <w:r>
              <w:t>3</w:t>
            </w:r>
          </w:p>
        </w:tc>
        <w:tc>
          <w:tcPr>
            <w:tcW w:w="3676" w:type="dxa"/>
          </w:tcPr>
          <w:p w14:paraId="62EF2018" w14:textId="302DA09A" w:rsidR="00EF7E63" w:rsidRDefault="00EF7E63" w:rsidP="00BB10BE">
            <w:pPr>
              <w:pStyle w:val="PARAGRAPH"/>
              <w:ind w:firstLine="0"/>
            </w:pPr>
            <w:r>
              <w:t xml:space="preserve">Els pares i mares dels infants han de poder seleccionar els dies que es queden </w:t>
            </w:r>
            <w:r>
              <w:t>al menjador.</w:t>
            </w:r>
          </w:p>
        </w:tc>
        <w:tc>
          <w:tcPr>
            <w:tcW w:w="1020" w:type="dxa"/>
          </w:tcPr>
          <w:p w14:paraId="0AAF3687" w14:textId="46350C7A" w:rsidR="00EF7E63" w:rsidRDefault="0099318F" w:rsidP="00EF7E63">
            <w:pPr>
              <w:pStyle w:val="PARAGRAPH"/>
              <w:ind w:firstLine="0"/>
              <w:jc w:val="center"/>
            </w:pPr>
            <w:r>
              <w:t>SI</w:t>
            </w:r>
          </w:p>
        </w:tc>
      </w:tr>
      <w:tr w:rsidR="00EF7E63" w14:paraId="6D47045F" w14:textId="77777777" w:rsidTr="0099318F">
        <w:tc>
          <w:tcPr>
            <w:tcW w:w="406" w:type="dxa"/>
          </w:tcPr>
          <w:p w14:paraId="61B53DAB" w14:textId="50CF5ACA" w:rsidR="00EF7E63" w:rsidRDefault="00EF7E63" w:rsidP="00BB10BE">
            <w:pPr>
              <w:pStyle w:val="PARAGRAPH"/>
              <w:ind w:firstLine="0"/>
            </w:pPr>
            <w:r>
              <w:t>4</w:t>
            </w:r>
          </w:p>
        </w:tc>
        <w:tc>
          <w:tcPr>
            <w:tcW w:w="3676" w:type="dxa"/>
          </w:tcPr>
          <w:p w14:paraId="010BB1CD" w14:textId="02205320" w:rsidR="00EF7E63" w:rsidRDefault="0099318F" w:rsidP="00BB10BE">
            <w:pPr>
              <w:pStyle w:val="PARAGRAPH"/>
              <w:ind w:firstLine="0"/>
            </w:pPr>
            <w:r>
              <w:t>Les</w:t>
            </w:r>
            <w:r w:rsidR="00EF7E63">
              <w:t xml:space="preserve"> </w:t>
            </w:r>
            <w:r>
              <w:t>fam</w:t>
            </w:r>
            <w:r w:rsidR="00801371">
              <w:t>í</w:t>
            </w:r>
            <w:r>
              <w:t xml:space="preserve">lies </w:t>
            </w:r>
            <w:r w:rsidR="00EF7E63">
              <w:t>han de poder afegir els seus infants.</w:t>
            </w:r>
          </w:p>
        </w:tc>
        <w:tc>
          <w:tcPr>
            <w:tcW w:w="1020" w:type="dxa"/>
          </w:tcPr>
          <w:p w14:paraId="38B0AF6F" w14:textId="5130253B" w:rsidR="00EF7E63" w:rsidRDefault="0099318F" w:rsidP="00EF7E63">
            <w:pPr>
              <w:pStyle w:val="PARAGRAPH"/>
              <w:ind w:firstLine="0"/>
              <w:jc w:val="center"/>
            </w:pPr>
            <w:r>
              <w:t>SI</w:t>
            </w:r>
          </w:p>
        </w:tc>
      </w:tr>
      <w:tr w:rsidR="00EF7E63" w14:paraId="051AC9C5" w14:textId="77777777" w:rsidTr="0099318F">
        <w:tc>
          <w:tcPr>
            <w:tcW w:w="406" w:type="dxa"/>
          </w:tcPr>
          <w:p w14:paraId="587FAE04" w14:textId="3DDAD618" w:rsidR="00EF7E63" w:rsidRDefault="00EF7E63" w:rsidP="00BB10BE">
            <w:pPr>
              <w:pStyle w:val="PARAGRAPH"/>
              <w:ind w:firstLine="0"/>
            </w:pPr>
            <w:r>
              <w:t>5</w:t>
            </w:r>
          </w:p>
        </w:tc>
        <w:tc>
          <w:tcPr>
            <w:tcW w:w="3676" w:type="dxa"/>
          </w:tcPr>
          <w:p w14:paraId="3543B2E2" w14:textId="7CC61DF2" w:rsidR="00EF7E63" w:rsidRDefault="0099318F" w:rsidP="00BB10BE">
            <w:pPr>
              <w:pStyle w:val="PARAGRAPH"/>
              <w:ind w:firstLine="0"/>
            </w:pPr>
            <w:r>
              <w:t>Les fam</w:t>
            </w:r>
            <w:r w:rsidR="00801371">
              <w:t>í</w:t>
            </w:r>
            <w:r>
              <w:t>lies</w:t>
            </w:r>
            <w:r w:rsidR="00EF7E63">
              <w:t xml:space="preserve"> han de poder veure el menú del dia.</w:t>
            </w:r>
          </w:p>
        </w:tc>
        <w:tc>
          <w:tcPr>
            <w:tcW w:w="1020" w:type="dxa"/>
          </w:tcPr>
          <w:p w14:paraId="0132635E" w14:textId="10709CB1" w:rsidR="00EF7E63" w:rsidRDefault="0099318F" w:rsidP="00EF7E63">
            <w:pPr>
              <w:pStyle w:val="PARAGRAPH"/>
              <w:ind w:firstLine="0"/>
              <w:jc w:val="center"/>
            </w:pPr>
            <w:r>
              <w:t>SI</w:t>
            </w:r>
          </w:p>
        </w:tc>
      </w:tr>
      <w:tr w:rsidR="0018539F" w14:paraId="35BDB25F" w14:textId="77777777" w:rsidTr="0099318F">
        <w:tc>
          <w:tcPr>
            <w:tcW w:w="406" w:type="dxa"/>
          </w:tcPr>
          <w:p w14:paraId="6D592514" w14:textId="2DC92CD7" w:rsidR="0018539F" w:rsidRDefault="0018539F" w:rsidP="00BB10BE">
            <w:pPr>
              <w:pStyle w:val="PARAGRAPH"/>
              <w:ind w:firstLine="0"/>
            </w:pPr>
            <w:r>
              <w:t>6</w:t>
            </w:r>
          </w:p>
        </w:tc>
        <w:tc>
          <w:tcPr>
            <w:tcW w:w="3676" w:type="dxa"/>
          </w:tcPr>
          <w:p w14:paraId="0FF0739E" w14:textId="6FC62C6B" w:rsidR="0018539F" w:rsidRDefault="0018539F" w:rsidP="00BB10BE">
            <w:pPr>
              <w:pStyle w:val="PARAGRAPH"/>
              <w:ind w:firstLine="0"/>
            </w:pPr>
            <w:r w:rsidRPr="0018539F">
              <w:t>S’han de poder cancel·lar els dies que tens seleccionats, en un termini definit.</w:t>
            </w:r>
          </w:p>
        </w:tc>
        <w:tc>
          <w:tcPr>
            <w:tcW w:w="1020" w:type="dxa"/>
          </w:tcPr>
          <w:p w14:paraId="169037E9" w14:textId="6F1B88BD" w:rsidR="0018539F" w:rsidRDefault="0018539F" w:rsidP="00EF7E63">
            <w:pPr>
              <w:pStyle w:val="PARAGRAPH"/>
              <w:ind w:firstLine="0"/>
              <w:jc w:val="center"/>
            </w:pPr>
            <w:r>
              <w:t>NO</w:t>
            </w:r>
          </w:p>
        </w:tc>
      </w:tr>
      <w:tr w:rsidR="0018539F" w14:paraId="745A8198" w14:textId="77777777" w:rsidTr="0099318F">
        <w:tc>
          <w:tcPr>
            <w:tcW w:w="406" w:type="dxa"/>
          </w:tcPr>
          <w:p w14:paraId="23570709" w14:textId="19C9F778" w:rsidR="0018539F" w:rsidRDefault="0018539F" w:rsidP="00BB10BE">
            <w:pPr>
              <w:pStyle w:val="PARAGRAPH"/>
              <w:ind w:firstLine="0"/>
            </w:pPr>
            <w:r>
              <w:t>7</w:t>
            </w:r>
          </w:p>
        </w:tc>
        <w:tc>
          <w:tcPr>
            <w:tcW w:w="3676" w:type="dxa"/>
          </w:tcPr>
          <w:p w14:paraId="5CB5A4EE" w14:textId="3C5C4256" w:rsidR="0018539F" w:rsidRDefault="007D4227" w:rsidP="00BB10BE">
            <w:pPr>
              <w:pStyle w:val="PARAGRAPH"/>
              <w:ind w:firstLine="0"/>
            </w:pPr>
            <w:r w:rsidRPr="007D4227">
              <w:t>S’ha de poder retornar els diners si estan dins del termini de retorn.</w:t>
            </w:r>
          </w:p>
        </w:tc>
        <w:tc>
          <w:tcPr>
            <w:tcW w:w="1020" w:type="dxa"/>
          </w:tcPr>
          <w:p w14:paraId="3F85354C" w14:textId="20E17ECD" w:rsidR="0018539F" w:rsidRDefault="0018539F" w:rsidP="00EF7E63">
            <w:pPr>
              <w:pStyle w:val="PARAGRAPH"/>
              <w:ind w:firstLine="0"/>
              <w:jc w:val="center"/>
            </w:pPr>
            <w:r>
              <w:t>NO</w:t>
            </w:r>
          </w:p>
        </w:tc>
      </w:tr>
      <w:tr w:rsidR="00EF7E63" w14:paraId="33AA71D8" w14:textId="77777777" w:rsidTr="0099318F">
        <w:tc>
          <w:tcPr>
            <w:tcW w:w="406" w:type="dxa"/>
          </w:tcPr>
          <w:p w14:paraId="6FBB3C05" w14:textId="28CF12AF" w:rsidR="00EF7E63" w:rsidRDefault="0018539F" w:rsidP="00BB10BE">
            <w:pPr>
              <w:pStyle w:val="PARAGRAPH"/>
              <w:ind w:firstLine="0"/>
            </w:pPr>
            <w:r>
              <w:t>8</w:t>
            </w:r>
          </w:p>
        </w:tc>
        <w:tc>
          <w:tcPr>
            <w:tcW w:w="3676" w:type="dxa"/>
          </w:tcPr>
          <w:p w14:paraId="7CFA6CA7" w14:textId="7B07EE8B" w:rsidR="00EF7E63" w:rsidRDefault="00EF7E63" w:rsidP="00BB10BE">
            <w:pPr>
              <w:pStyle w:val="PARAGRAPH"/>
              <w:ind w:firstLine="0"/>
            </w:pPr>
            <w:r>
              <w:t>El</w:t>
            </w:r>
            <w:r w:rsidR="0099318F">
              <w:t>s</w:t>
            </w:r>
            <w:r>
              <w:t xml:space="preserve"> pare</w:t>
            </w:r>
            <w:r w:rsidR="0099318F">
              <w:t>s</w:t>
            </w:r>
            <w:r>
              <w:t xml:space="preserve"> </w:t>
            </w:r>
            <w:r w:rsidR="0099318F">
              <w:t>i</w:t>
            </w:r>
            <w:r>
              <w:t xml:space="preserve"> mare</w:t>
            </w:r>
            <w:r w:rsidR="0099318F">
              <w:t>s</w:t>
            </w:r>
            <w:r>
              <w:t xml:space="preserve"> ha</w:t>
            </w:r>
            <w:r w:rsidR="00801371">
              <w:t>n</w:t>
            </w:r>
            <w:r>
              <w:t xml:space="preserve"> de poder recarregar els diners de l’aplicació i veure els que </w:t>
            </w:r>
            <w:r w:rsidR="00801371">
              <w:t>els</w:t>
            </w:r>
            <w:r>
              <w:t xml:space="preserve"> queden.</w:t>
            </w:r>
          </w:p>
        </w:tc>
        <w:tc>
          <w:tcPr>
            <w:tcW w:w="1020" w:type="dxa"/>
          </w:tcPr>
          <w:p w14:paraId="2E2745B8" w14:textId="3899AA6F" w:rsidR="00EF7E63" w:rsidRDefault="0099318F" w:rsidP="00EF7E63">
            <w:pPr>
              <w:pStyle w:val="PARAGRAPH"/>
              <w:ind w:firstLine="0"/>
              <w:jc w:val="center"/>
            </w:pPr>
            <w:r>
              <w:t>SI</w:t>
            </w:r>
          </w:p>
        </w:tc>
      </w:tr>
      <w:tr w:rsidR="00EF7E63" w14:paraId="45316745" w14:textId="77777777" w:rsidTr="0099318F">
        <w:tc>
          <w:tcPr>
            <w:tcW w:w="406" w:type="dxa"/>
          </w:tcPr>
          <w:p w14:paraId="2CDE48AE" w14:textId="4F393911" w:rsidR="00EF7E63" w:rsidRDefault="0018539F" w:rsidP="00BB10BE">
            <w:pPr>
              <w:pStyle w:val="PARAGRAPH"/>
              <w:ind w:firstLine="0"/>
            </w:pPr>
            <w:r>
              <w:t>9</w:t>
            </w:r>
          </w:p>
        </w:tc>
        <w:tc>
          <w:tcPr>
            <w:tcW w:w="3676" w:type="dxa"/>
          </w:tcPr>
          <w:p w14:paraId="6697138D" w14:textId="08EF8C28" w:rsidR="00EF7E63" w:rsidRDefault="00EF7E63" w:rsidP="00BB10BE">
            <w:pPr>
              <w:pStyle w:val="PARAGRAPH"/>
              <w:ind w:firstLine="0"/>
            </w:pPr>
            <w:r>
              <w:t>Els administradors han de poder veure els infants apuntats al menjador agrupats per cursos.</w:t>
            </w:r>
          </w:p>
        </w:tc>
        <w:tc>
          <w:tcPr>
            <w:tcW w:w="1020" w:type="dxa"/>
          </w:tcPr>
          <w:p w14:paraId="4CD5E7FB" w14:textId="0D512ED5" w:rsidR="00EF7E63" w:rsidRDefault="0099318F" w:rsidP="00EF7E63">
            <w:pPr>
              <w:pStyle w:val="PARAGRAPH"/>
              <w:ind w:firstLine="0"/>
              <w:jc w:val="center"/>
            </w:pPr>
            <w:r>
              <w:t>SI</w:t>
            </w:r>
          </w:p>
        </w:tc>
      </w:tr>
      <w:tr w:rsidR="00EF7E63" w14:paraId="79DB2A9A" w14:textId="77777777" w:rsidTr="0099318F">
        <w:tc>
          <w:tcPr>
            <w:tcW w:w="406" w:type="dxa"/>
          </w:tcPr>
          <w:p w14:paraId="2FAFB26A" w14:textId="4C1F1FBC" w:rsidR="00EF7E63" w:rsidRDefault="0018539F" w:rsidP="00BB10BE">
            <w:pPr>
              <w:pStyle w:val="PARAGRAPH"/>
              <w:ind w:firstLine="0"/>
            </w:pPr>
            <w:r>
              <w:t>10</w:t>
            </w:r>
          </w:p>
        </w:tc>
        <w:tc>
          <w:tcPr>
            <w:tcW w:w="3676" w:type="dxa"/>
          </w:tcPr>
          <w:p w14:paraId="025C56B1" w14:textId="088DF3B0" w:rsidR="00EF7E63" w:rsidRDefault="00EF7E63" w:rsidP="00EF7E63">
            <w:pPr>
              <w:pStyle w:val="PARAGRAPH"/>
              <w:ind w:firstLine="0"/>
            </w:pPr>
            <w:r>
              <w:t>Els administradors han de poder afegir el menú del dia.</w:t>
            </w:r>
          </w:p>
        </w:tc>
        <w:tc>
          <w:tcPr>
            <w:tcW w:w="1020" w:type="dxa"/>
          </w:tcPr>
          <w:p w14:paraId="2B767109" w14:textId="4ED22F82" w:rsidR="00EF7E63" w:rsidRDefault="0099318F" w:rsidP="00EF7E63">
            <w:pPr>
              <w:pStyle w:val="PARAGRAPH"/>
              <w:ind w:firstLine="0"/>
              <w:jc w:val="center"/>
            </w:pPr>
            <w:r>
              <w:t>SI</w:t>
            </w:r>
          </w:p>
        </w:tc>
      </w:tr>
      <w:tr w:rsidR="00EF7E63" w14:paraId="6DF9E449" w14:textId="77777777" w:rsidTr="00D95B26">
        <w:trPr>
          <w:trHeight w:val="70"/>
        </w:trPr>
        <w:tc>
          <w:tcPr>
            <w:tcW w:w="406" w:type="dxa"/>
          </w:tcPr>
          <w:p w14:paraId="550DDE1B" w14:textId="6822BEE6" w:rsidR="00EF7E63" w:rsidRDefault="0018539F" w:rsidP="00BB10BE">
            <w:pPr>
              <w:pStyle w:val="PARAGRAPH"/>
              <w:ind w:firstLine="0"/>
            </w:pPr>
            <w:r>
              <w:t>11</w:t>
            </w:r>
          </w:p>
        </w:tc>
        <w:tc>
          <w:tcPr>
            <w:tcW w:w="3676" w:type="dxa"/>
          </w:tcPr>
          <w:p w14:paraId="100E8A3A" w14:textId="54B62731" w:rsidR="00EF7E63" w:rsidRDefault="00EF7E63" w:rsidP="00BB10BE">
            <w:pPr>
              <w:pStyle w:val="PARAGRAPH"/>
              <w:ind w:firstLine="0"/>
            </w:pPr>
            <w:r>
              <w:t>Els administradors han de poder veure el menú del dia</w:t>
            </w:r>
          </w:p>
        </w:tc>
        <w:tc>
          <w:tcPr>
            <w:tcW w:w="1020" w:type="dxa"/>
          </w:tcPr>
          <w:p w14:paraId="18D99370" w14:textId="6262AEA4" w:rsidR="00EF7E63" w:rsidRDefault="0099318F" w:rsidP="00EF7E63">
            <w:pPr>
              <w:pStyle w:val="PARAGRAPH"/>
              <w:ind w:firstLine="0"/>
              <w:jc w:val="center"/>
            </w:pPr>
            <w:r>
              <w:t>SI</w:t>
            </w:r>
          </w:p>
        </w:tc>
      </w:tr>
      <w:tr w:rsidR="0018539F" w14:paraId="5C53182C" w14:textId="77777777" w:rsidTr="0099318F">
        <w:tc>
          <w:tcPr>
            <w:tcW w:w="406" w:type="dxa"/>
          </w:tcPr>
          <w:p w14:paraId="1D1332B3" w14:textId="3099E46E" w:rsidR="0018539F" w:rsidRDefault="0018539F" w:rsidP="00BB10BE">
            <w:pPr>
              <w:pStyle w:val="PARAGRAPH"/>
              <w:ind w:firstLine="0"/>
            </w:pPr>
            <w:r>
              <w:t>12</w:t>
            </w:r>
          </w:p>
        </w:tc>
        <w:tc>
          <w:tcPr>
            <w:tcW w:w="3676" w:type="dxa"/>
          </w:tcPr>
          <w:p w14:paraId="048CB12E" w14:textId="68CE5D8C" w:rsidR="0018539F" w:rsidRDefault="0018539F" w:rsidP="00BB10BE">
            <w:pPr>
              <w:pStyle w:val="PARAGRAPH"/>
              <w:ind w:firstLine="0"/>
            </w:pPr>
            <w:r w:rsidRPr="0018539F">
              <w:t>Els administradors han de poder passar llista dels infants aquell dia.</w:t>
            </w:r>
          </w:p>
        </w:tc>
        <w:tc>
          <w:tcPr>
            <w:tcW w:w="1020" w:type="dxa"/>
          </w:tcPr>
          <w:p w14:paraId="2475F560" w14:textId="290F15BF" w:rsidR="0018539F" w:rsidRDefault="0018539F" w:rsidP="00EF7E63">
            <w:pPr>
              <w:pStyle w:val="PARAGRAPH"/>
              <w:ind w:firstLine="0"/>
              <w:jc w:val="center"/>
            </w:pPr>
            <w:r>
              <w:t>SI/NO</w:t>
            </w:r>
          </w:p>
        </w:tc>
      </w:tr>
      <w:tr w:rsidR="0018539F" w14:paraId="743B7650" w14:textId="77777777" w:rsidTr="0099318F">
        <w:tc>
          <w:tcPr>
            <w:tcW w:w="406" w:type="dxa"/>
          </w:tcPr>
          <w:p w14:paraId="6E1B1B2D" w14:textId="2DB6DBE5" w:rsidR="0018539F" w:rsidRDefault="0018539F" w:rsidP="00BB10BE">
            <w:pPr>
              <w:pStyle w:val="PARAGRAPH"/>
              <w:ind w:firstLine="0"/>
            </w:pPr>
            <w:r>
              <w:t>13</w:t>
            </w:r>
          </w:p>
        </w:tc>
        <w:tc>
          <w:tcPr>
            <w:tcW w:w="3676" w:type="dxa"/>
          </w:tcPr>
          <w:p w14:paraId="20EE79C5" w14:textId="582EAFDE" w:rsidR="0018539F" w:rsidRPr="0018539F" w:rsidRDefault="0018539F" w:rsidP="00BB10BE">
            <w:pPr>
              <w:pStyle w:val="PARAGRAPH"/>
              <w:ind w:firstLine="0"/>
            </w:pPr>
            <w:r w:rsidRPr="0018539F">
              <w:t>Els administradors han de poder afegir infants.</w:t>
            </w:r>
          </w:p>
        </w:tc>
        <w:tc>
          <w:tcPr>
            <w:tcW w:w="1020" w:type="dxa"/>
          </w:tcPr>
          <w:p w14:paraId="77C24E1C" w14:textId="66E057DF" w:rsidR="0018539F" w:rsidRDefault="0018539F" w:rsidP="00EF7E63">
            <w:pPr>
              <w:pStyle w:val="PARAGRAPH"/>
              <w:ind w:firstLine="0"/>
              <w:jc w:val="center"/>
            </w:pPr>
            <w:r>
              <w:t>NO</w:t>
            </w:r>
          </w:p>
        </w:tc>
      </w:tr>
      <w:tr w:rsidR="0018539F" w14:paraId="13534E0D" w14:textId="77777777" w:rsidTr="0099318F">
        <w:tc>
          <w:tcPr>
            <w:tcW w:w="406" w:type="dxa"/>
          </w:tcPr>
          <w:p w14:paraId="2E37284A" w14:textId="3FF9CE72" w:rsidR="0018539F" w:rsidRDefault="0018539F" w:rsidP="00BB10BE">
            <w:pPr>
              <w:pStyle w:val="PARAGRAPH"/>
              <w:ind w:firstLine="0"/>
            </w:pPr>
            <w:r>
              <w:t>14</w:t>
            </w:r>
          </w:p>
        </w:tc>
        <w:tc>
          <w:tcPr>
            <w:tcW w:w="3676" w:type="dxa"/>
          </w:tcPr>
          <w:p w14:paraId="1511755A" w14:textId="7A5743CD" w:rsidR="0018539F" w:rsidRPr="0018539F" w:rsidRDefault="0018539F" w:rsidP="00BB10BE">
            <w:pPr>
              <w:pStyle w:val="PARAGRAPH"/>
              <w:ind w:firstLine="0"/>
            </w:pPr>
            <w:r>
              <w:t xml:space="preserve">Els administradors han de poder </w:t>
            </w:r>
            <w:proofErr w:type="spellStart"/>
            <w:r>
              <w:t>po</w:t>
            </w:r>
            <w:r w:rsidR="00801371">
              <w:t>s</w:t>
            </w:r>
            <w:r>
              <w:t>sar</w:t>
            </w:r>
            <w:proofErr w:type="spellEnd"/>
            <w:r>
              <w:t xml:space="preserve"> algun infant en un dia de menjador</w:t>
            </w:r>
          </w:p>
        </w:tc>
        <w:tc>
          <w:tcPr>
            <w:tcW w:w="1020" w:type="dxa"/>
          </w:tcPr>
          <w:p w14:paraId="59CFC8B3" w14:textId="016A3C9A" w:rsidR="0018539F" w:rsidRDefault="0018539F" w:rsidP="00EF7E63">
            <w:pPr>
              <w:pStyle w:val="PARAGRAPH"/>
              <w:ind w:firstLine="0"/>
              <w:jc w:val="center"/>
            </w:pPr>
            <w:r>
              <w:t>NO</w:t>
            </w:r>
          </w:p>
        </w:tc>
      </w:tr>
      <w:tr w:rsidR="00EF7E63" w14:paraId="1DC8EB78" w14:textId="77777777" w:rsidTr="0099318F">
        <w:tc>
          <w:tcPr>
            <w:tcW w:w="406" w:type="dxa"/>
          </w:tcPr>
          <w:p w14:paraId="190FE8AE" w14:textId="42EDC629" w:rsidR="00EF7E63" w:rsidRDefault="00EF7E63" w:rsidP="00BB10BE">
            <w:pPr>
              <w:pStyle w:val="PARAGRAPH"/>
              <w:ind w:firstLine="0"/>
            </w:pPr>
            <w:r>
              <w:t>1</w:t>
            </w:r>
            <w:r w:rsidR="0018539F">
              <w:t>5</w:t>
            </w:r>
          </w:p>
        </w:tc>
        <w:tc>
          <w:tcPr>
            <w:tcW w:w="3676" w:type="dxa"/>
          </w:tcPr>
          <w:p w14:paraId="125E0D0B" w14:textId="1D16056C" w:rsidR="00EF7E63" w:rsidRDefault="00EF7E63" w:rsidP="00BB10BE">
            <w:pPr>
              <w:pStyle w:val="PARAGRAPH"/>
              <w:ind w:firstLine="0"/>
            </w:pPr>
            <w:r>
              <w:t>Els administradors han de poder veure si l’infant ha pagat o no, el dia de menjador</w:t>
            </w:r>
          </w:p>
        </w:tc>
        <w:tc>
          <w:tcPr>
            <w:tcW w:w="1020" w:type="dxa"/>
          </w:tcPr>
          <w:p w14:paraId="3D270A74" w14:textId="7388FDE2" w:rsidR="00EF7E63" w:rsidRDefault="0099318F" w:rsidP="00EF7E63">
            <w:pPr>
              <w:pStyle w:val="PARAGRAPH"/>
              <w:ind w:firstLine="0"/>
              <w:jc w:val="center"/>
            </w:pPr>
            <w:r>
              <w:t>SI</w:t>
            </w:r>
          </w:p>
        </w:tc>
      </w:tr>
      <w:tr w:rsidR="0018539F" w14:paraId="24ECF953" w14:textId="77777777" w:rsidTr="0099318F">
        <w:tc>
          <w:tcPr>
            <w:tcW w:w="406" w:type="dxa"/>
          </w:tcPr>
          <w:p w14:paraId="6F7BBE5D" w14:textId="5A7BDB05" w:rsidR="0018539F" w:rsidRDefault="0018539F" w:rsidP="00BB10BE">
            <w:pPr>
              <w:pStyle w:val="PARAGRAPH"/>
              <w:ind w:firstLine="0"/>
            </w:pPr>
            <w:r>
              <w:t>16</w:t>
            </w:r>
          </w:p>
        </w:tc>
        <w:tc>
          <w:tcPr>
            <w:tcW w:w="3676" w:type="dxa"/>
          </w:tcPr>
          <w:p w14:paraId="7942FA1B" w14:textId="3225A059" w:rsidR="0018539F" w:rsidRDefault="0018539F" w:rsidP="00BB10BE">
            <w:pPr>
              <w:pStyle w:val="PARAGRAPH"/>
              <w:ind w:firstLine="0"/>
            </w:pPr>
            <w:r>
              <w:t>Els administradors han de poder veure tots els infants de l’aplicació separats per cursos</w:t>
            </w:r>
          </w:p>
        </w:tc>
        <w:tc>
          <w:tcPr>
            <w:tcW w:w="1020" w:type="dxa"/>
          </w:tcPr>
          <w:p w14:paraId="1981D59F" w14:textId="58C55825" w:rsidR="0018539F" w:rsidRDefault="0018539F" w:rsidP="00EF7E63">
            <w:pPr>
              <w:pStyle w:val="PARAGRAPH"/>
              <w:ind w:firstLine="0"/>
              <w:jc w:val="center"/>
            </w:pPr>
            <w:r>
              <w:t>SI</w:t>
            </w:r>
          </w:p>
        </w:tc>
      </w:tr>
    </w:tbl>
    <w:p w14:paraId="7ECB3196" w14:textId="3032C8E2" w:rsidR="00813E41" w:rsidRDefault="00813E41" w:rsidP="00813E41">
      <w:pPr>
        <w:pStyle w:val="PARAGRAPH"/>
        <w:ind w:firstLine="0"/>
      </w:pPr>
    </w:p>
    <w:p w14:paraId="231010A6" w14:textId="76F3CEC6" w:rsidR="00813E41" w:rsidRDefault="00813E41" w:rsidP="00BB10BE">
      <w:pPr>
        <w:pStyle w:val="PARAGRAPH"/>
      </w:pPr>
      <w:r>
        <w:t xml:space="preserve">Com </w:t>
      </w:r>
      <w:r w:rsidR="00806AED">
        <w:t>es pot</w:t>
      </w:r>
      <w:r>
        <w:t xml:space="preserve"> veure als resultats</w:t>
      </w:r>
      <w:r w:rsidR="00801371">
        <w:t>,</w:t>
      </w:r>
      <w:r>
        <w:t xml:space="preserve"> no es troben</w:t>
      </w:r>
      <w:r w:rsidR="005A6588">
        <w:t xml:space="preserve"> assolits</w:t>
      </w:r>
      <w:r>
        <w:t xml:space="preserve"> tots els </w:t>
      </w:r>
      <w:r w:rsidR="0018539F">
        <w:t>requis</w:t>
      </w:r>
      <w:r w:rsidR="00801371">
        <w:t>its</w:t>
      </w:r>
      <w:r>
        <w:t xml:space="preserve"> que vam definir al principi del projecte, això s’ha degut a</w:t>
      </w:r>
      <w:r w:rsidR="00485774">
        <w:t xml:space="preserve"> diversos motius, un dels quals ha sigut</w:t>
      </w:r>
      <w:r>
        <w:t xml:space="preserve"> que durant el desenvolupament </w:t>
      </w:r>
      <w:r w:rsidR="002505BA">
        <w:t>ens hem</w:t>
      </w:r>
      <w:r>
        <w:t xml:space="preserve"> adonat que algun </w:t>
      </w:r>
      <w:r w:rsidR="00BB10BE">
        <w:t>requisit funcional</w:t>
      </w:r>
      <w:r>
        <w:t xml:space="preserve"> no hi tenia sentit en el plantejament de l’aplicació</w:t>
      </w:r>
      <w:r w:rsidR="002505BA">
        <w:t xml:space="preserve">. </w:t>
      </w:r>
      <w:r>
        <w:t xml:space="preserve">També hi ha hagut </w:t>
      </w:r>
      <w:r w:rsidR="0099318F">
        <w:t>requisits</w:t>
      </w:r>
      <w:r>
        <w:t xml:space="preserve"> que no han sigut viables per la complexitat que comportava realitzar-ho. </w:t>
      </w:r>
    </w:p>
    <w:p w14:paraId="5B1748F8" w14:textId="77CB1696" w:rsidR="00813E41" w:rsidRDefault="00813E41" w:rsidP="0018539F">
      <w:pPr>
        <w:pStyle w:val="PARAGRAPH"/>
      </w:pPr>
      <w:r>
        <w:t>Els</w:t>
      </w:r>
      <w:r w:rsidR="0018539F">
        <w:t xml:space="preserve"> requisits 6 y 7</w:t>
      </w:r>
      <w:r>
        <w:t xml:space="preserve"> no s’han arribat a assolir degut a que la funcionalitat d’afegir diners ha sigut simulada i encara no es poden afegir diners de manera real, ja que com a TFG no he cregut convenient aquesta funcionalitat. En un futur</w:t>
      </w:r>
      <w:r w:rsidR="00801371">
        <w:t>,</w:t>
      </w:r>
      <w:r>
        <w:t xml:space="preserve"> aquestes funcionalitats hauran d’estar presents </w:t>
      </w:r>
      <w:r w:rsidR="00BB10BE" w:rsidRPr="00BB10BE">
        <w:t xml:space="preserve">perquè </w:t>
      </w:r>
      <w:r>
        <w:t>l’aplicació pugui funcionar en un entorn real.</w:t>
      </w:r>
    </w:p>
    <w:p w14:paraId="6D25596F" w14:textId="52C37C53" w:rsidR="00813E41" w:rsidRDefault="005A6588" w:rsidP="005A6588">
      <w:pPr>
        <w:pStyle w:val="PARAGRAPH"/>
      </w:pPr>
      <w:r>
        <w:t xml:space="preserve">El requisit 12 s’ha assolit a </w:t>
      </w:r>
      <w:proofErr w:type="spellStart"/>
      <w:r>
        <w:t>mitjes</w:t>
      </w:r>
      <w:proofErr w:type="spellEnd"/>
      <w:r>
        <w:t>, ja que podem veure els infants inscrits cada dia però no n’hi ha un control de si l’infant ha vingut aquell dia al menjador.</w:t>
      </w:r>
      <w:r w:rsidR="00BB10BE">
        <w:t xml:space="preserve"> </w:t>
      </w:r>
      <w:r>
        <w:t>Per resoldre’l completament</w:t>
      </w:r>
      <w:r w:rsidR="00BB10BE">
        <w:t xml:space="preserve"> </w:t>
      </w:r>
      <w:r w:rsidR="00813E41">
        <w:t>s’hauria de crear un nou rol per a monitors de menjador</w:t>
      </w:r>
      <w:r w:rsidR="00806AED">
        <w:t>, ja que p</w:t>
      </w:r>
      <w:r w:rsidR="00813E41">
        <w:t xml:space="preserve">rincipalment l’aplicació s’ha desenvolupat per a administrador i </w:t>
      </w:r>
      <w:r w:rsidR="00806AED">
        <w:t>famílies</w:t>
      </w:r>
      <w:r w:rsidR="00813E41">
        <w:t>. Els administradors no cal que passin llista dels infants</w:t>
      </w:r>
      <w:r w:rsidR="00BB10BE">
        <w:t>,</w:t>
      </w:r>
      <w:r w:rsidR="00813E41">
        <w:t xml:space="preserve"> ja que </w:t>
      </w:r>
      <w:r w:rsidR="00801371">
        <w:t>é</w:t>
      </w:r>
      <w:r w:rsidR="00813E41">
        <w:t xml:space="preserve">s tasca del monitor i a l’aplicació aquesta </w:t>
      </w:r>
      <w:r>
        <w:t>funcionalitat</w:t>
      </w:r>
      <w:r w:rsidR="00813E41">
        <w:t xml:space="preserve"> no hi tindria gaire rellevància</w:t>
      </w:r>
      <w:r>
        <w:t xml:space="preserve"> de moment</w:t>
      </w:r>
      <w:r w:rsidR="00813E41">
        <w:t>.</w:t>
      </w:r>
    </w:p>
    <w:p w14:paraId="068A1D09" w14:textId="5384ADF1" w:rsidR="00313100" w:rsidRDefault="00813E41" w:rsidP="005A6588">
      <w:pPr>
        <w:pStyle w:val="PARAGRAPH"/>
      </w:pPr>
      <w:r>
        <w:t>Per últim</w:t>
      </w:r>
      <w:r w:rsidR="00801371">
        <w:t>,</w:t>
      </w:r>
      <w:r>
        <w:t xml:space="preserve"> </w:t>
      </w:r>
      <w:r w:rsidR="0018539F">
        <w:t>requisits 14 i 15</w:t>
      </w:r>
      <w:r>
        <w:t xml:space="preserve"> no s’han assolit pe</w:t>
      </w:r>
      <w:r w:rsidR="00313100">
        <w:t xml:space="preserve">l temps que requerien i la </w:t>
      </w:r>
      <w:r>
        <w:t>complexitat del desenvolupament</w:t>
      </w:r>
      <w:r w:rsidR="00313100">
        <w:t>.</w:t>
      </w:r>
    </w:p>
    <w:p w14:paraId="63372008" w14:textId="05A528EE" w:rsidR="00D965D7" w:rsidRDefault="00313100" w:rsidP="005A6588">
      <w:pPr>
        <w:pStyle w:val="PARAGRAPH"/>
      </w:pPr>
      <w:r>
        <w:t xml:space="preserve">Encara que no s’hagin resolt els requisits mencionats amb anterioritat, com </w:t>
      </w:r>
      <w:r w:rsidR="00485774">
        <w:t>s’ha</w:t>
      </w:r>
      <w:r>
        <w:t xml:space="preserve"> comentat a l’apartat de planifi</w:t>
      </w:r>
      <w:r>
        <w:lastRenderedPageBreak/>
        <w:t xml:space="preserve">cació final, </w:t>
      </w:r>
      <w:r w:rsidR="00485774">
        <w:t>s’ha</w:t>
      </w:r>
      <w:r>
        <w:t xml:space="preserve"> afegit </w:t>
      </w:r>
      <w:r w:rsidR="00485774">
        <w:t xml:space="preserve">la funcionalitat 16 </w:t>
      </w:r>
      <w:r>
        <w:t>pels administradors</w:t>
      </w:r>
      <w:r w:rsidR="00485774">
        <w:t>. Aquesta no s’havia tingut</w:t>
      </w:r>
      <w:r>
        <w:t xml:space="preserve"> en compte al principi</w:t>
      </w:r>
      <w:r w:rsidR="00485774">
        <w:t xml:space="preserve"> i ens ha servit per testejar els rols d’usuari creats al inici del desenvolupament.</w:t>
      </w:r>
    </w:p>
    <w:p w14:paraId="45431422" w14:textId="20B40F0A" w:rsidR="00D965D7" w:rsidRDefault="00436034" w:rsidP="00582523">
      <w:pPr>
        <w:pStyle w:val="PARAGRAPH"/>
        <w:ind w:firstLine="405"/>
      </w:pPr>
      <w:r>
        <w:t>El resultat del projecte ha estat una aplicació</w:t>
      </w:r>
      <w:r w:rsidR="004B7A39">
        <w:t xml:space="preserve"> web </w:t>
      </w:r>
      <w:r w:rsidR="004F70CF">
        <w:t xml:space="preserve">fàcil d’utilitzar, intuïtiva i amb la majoria de requisits assolits, la qual ha sigut </w:t>
      </w:r>
      <w:r w:rsidR="004B7A39">
        <w:t xml:space="preserve">creada amb </w:t>
      </w:r>
      <w:proofErr w:type="spellStart"/>
      <w:r w:rsidR="004B7A39">
        <w:t>ReactJS</w:t>
      </w:r>
      <w:proofErr w:type="spellEnd"/>
      <w:r w:rsidR="004B7A39">
        <w:t xml:space="preserve"> i amb un </w:t>
      </w:r>
      <w:proofErr w:type="spellStart"/>
      <w:r w:rsidR="004B7A39">
        <w:t>Backend</w:t>
      </w:r>
      <w:proofErr w:type="spellEnd"/>
      <w:r w:rsidR="004B7A39">
        <w:t xml:space="preserve"> fet a</w:t>
      </w:r>
      <w:r w:rsidR="004F70CF">
        <w:t>mb</w:t>
      </w:r>
      <w:r w:rsidR="004B7A39">
        <w:t xml:space="preserve"> PHP</w:t>
      </w:r>
      <w:r w:rsidR="00801371">
        <w:t>,</w:t>
      </w:r>
      <w:r w:rsidR="004F70CF">
        <w:t xml:space="preserve"> el qual fa consultes a la base de dades</w:t>
      </w:r>
      <w:r w:rsidR="004B7A39">
        <w:t>.</w:t>
      </w:r>
      <w:r w:rsidR="004F70CF">
        <w:t xml:space="preserve"> </w:t>
      </w:r>
    </w:p>
    <w:p w14:paraId="6FC1842A" w14:textId="5B26D059" w:rsidR="00E55314" w:rsidRPr="00651163" w:rsidRDefault="00813E41" w:rsidP="00BB10BE">
      <w:pPr>
        <w:pStyle w:val="PARAGRAPH"/>
        <w:ind w:firstLine="320"/>
      </w:pPr>
      <w:r>
        <w:t>Encara que aquest</w:t>
      </w:r>
      <w:r w:rsidR="00801371">
        <w:t>s</w:t>
      </w:r>
      <w:r>
        <w:t xml:space="preserve"> siguin els resultats del TFG, la idea </w:t>
      </w:r>
      <w:r w:rsidR="00801371">
        <w:t>é</w:t>
      </w:r>
      <w:r>
        <w:t xml:space="preserve">s continuar desenvolupant aquesta aplicació, donant-li més funcionalitats i així poder testejar-la en un entorn real i poder tenir una aplicació consistent per tal de poder expandir-la en menjadors </w:t>
      </w:r>
      <w:r w:rsidR="00313100">
        <w:t>d’escoles</w:t>
      </w:r>
      <w:r>
        <w:t>.</w:t>
      </w:r>
    </w:p>
    <w:bookmarkEnd w:id="1"/>
    <w:p w14:paraId="575786ED" w14:textId="6EC1FFAE" w:rsidR="00537DEA" w:rsidRPr="00996D65" w:rsidRDefault="003A502F" w:rsidP="0056412D">
      <w:pPr>
        <w:pStyle w:val="Ttulo1"/>
        <w:spacing w:line="240" w:lineRule="auto"/>
        <w:rPr>
          <w:color w:val="000000"/>
        </w:rPr>
      </w:pPr>
      <w:r>
        <w:rPr>
          <w:color w:val="000000"/>
        </w:rPr>
        <w:t>14</w:t>
      </w:r>
      <w:r w:rsidR="00537DEA" w:rsidRPr="00996D65">
        <w:rPr>
          <w:color w:val="000000"/>
        </w:rPr>
        <w:tab/>
        <w:t>Conclusió</w:t>
      </w:r>
    </w:p>
    <w:p w14:paraId="2AE3BDC7" w14:textId="1D151E3E" w:rsidR="009E26B8" w:rsidRDefault="0067235A" w:rsidP="009E26B8">
      <w:pPr>
        <w:pStyle w:val="Text"/>
        <w:spacing w:line="240" w:lineRule="auto"/>
        <w:ind w:firstLine="0"/>
        <w:rPr>
          <w:rFonts w:ascii="Palatino" w:hAnsi="Palatino"/>
          <w:color w:val="000000"/>
          <w:sz w:val="19"/>
          <w:szCs w:val="19"/>
        </w:rPr>
      </w:pPr>
      <w:r>
        <w:rPr>
          <w:rFonts w:ascii="Palatino" w:hAnsi="Palatino"/>
          <w:color w:val="000000"/>
          <w:sz w:val="19"/>
          <w:szCs w:val="19"/>
        </w:rPr>
        <w:t>A continuació</w:t>
      </w:r>
      <w:r w:rsidR="00E73435" w:rsidRPr="00996D65">
        <w:rPr>
          <w:rFonts w:ascii="Palatino" w:hAnsi="Palatino"/>
          <w:color w:val="000000"/>
          <w:sz w:val="19"/>
          <w:szCs w:val="19"/>
        </w:rPr>
        <w:t xml:space="preserve"> </w:t>
      </w:r>
      <w:r w:rsidR="00E821B5">
        <w:rPr>
          <w:rFonts w:ascii="Palatino" w:hAnsi="Palatino"/>
          <w:color w:val="000000"/>
          <w:sz w:val="19"/>
          <w:szCs w:val="19"/>
        </w:rPr>
        <w:t>repassarem</w:t>
      </w:r>
      <w:r w:rsidR="00E73435" w:rsidRPr="00996D65">
        <w:rPr>
          <w:rFonts w:ascii="Palatino" w:hAnsi="Palatino"/>
          <w:color w:val="000000"/>
          <w:sz w:val="19"/>
          <w:szCs w:val="19"/>
        </w:rPr>
        <w:t xml:space="preserve"> si s’han arribat a assolir els objectius fixats al començament del projecte amb els resultats exposats en l’apartat anterior.</w:t>
      </w:r>
    </w:p>
    <w:p w14:paraId="2DB02C0B" w14:textId="6C450D47" w:rsidR="009E26B8" w:rsidRDefault="00E73435" w:rsidP="009E26B8">
      <w:pPr>
        <w:pStyle w:val="Text"/>
        <w:spacing w:line="240" w:lineRule="auto"/>
        <w:ind w:firstLine="320"/>
        <w:rPr>
          <w:rFonts w:ascii="Palatino" w:hAnsi="Palatino"/>
          <w:color w:val="000000"/>
          <w:sz w:val="19"/>
          <w:szCs w:val="19"/>
        </w:rPr>
      </w:pPr>
      <w:r w:rsidRPr="00996D65">
        <w:rPr>
          <w:rFonts w:ascii="Palatino" w:hAnsi="Palatino"/>
          <w:color w:val="000000"/>
          <w:sz w:val="19"/>
          <w:szCs w:val="19"/>
        </w:rPr>
        <w:t xml:space="preserve">El primer objectiu definit va ser “Crear una aplicació web per gestionar tiquets menjador d’una escola”, aquest ha sigut el principal objectiu del meu TFG i com </w:t>
      </w:r>
      <w:r w:rsidR="00806AED">
        <w:rPr>
          <w:rFonts w:ascii="Palatino" w:hAnsi="Palatino"/>
          <w:color w:val="000000"/>
          <w:sz w:val="19"/>
          <w:szCs w:val="19"/>
        </w:rPr>
        <w:t>s’ha</w:t>
      </w:r>
      <w:r w:rsidR="00F21CE1">
        <w:rPr>
          <w:rFonts w:ascii="Palatino" w:hAnsi="Palatino"/>
          <w:color w:val="000000"/>
          <w:sz w:val="19"/>
          <w:szCs w:val="19"/>
        </w:rPr>
        <w:t xml:space="preserve"> </w:t>
      </w:r>
      <w:r w:rsidRPr="00996D65">
        <w:rPr>
          <w:rFonts w:ascii="Palatino" w:hAnsi="Palatino"/>
          <w:color w:val="000000"/>
          <w:sz w:val="19"/>
          <w:szCs w:val="19"/>
        </w:rPr>
        <w:t>vist en l’apartat anterior s’han complert la majoria de req</w:t>
      </w:r>
      <w:r w:rsidR="00D965D7">
        <w:rPr>
          <w:rFonts w:ascii="Palatino" w:hAnsi="Palatino"/>
          <w:color w:val="000000"/>
          <w:sz w:val="19"/>
          <w:szCs w:val="19"/>
        </w:rPr>
        <w:t>uisits</w:t>
      </w:r>
      <w:r w:rsidRPr="00996D65">
        <w:rPr>
          <w:rFonts w:ascii="Palatino" w:hAnsi="Palatino"/>
          <w:color w:val="000000"/>
          <w:sz w:val="19"/>
          <w:szCs w:val="19"/>
        </w:rPr>
        <w:t>, encara que alguns no s’han pogut arribar a desenvolupar pe</w:t>
      </w:r>
      <w:r w:rsidR="00D965D7">
        <w:rPr>
          <w:rFonts w:ascii="Palatino" w:hAnsi="Palatino"/>
          <w:color w:val="000000"/>
          <w:sz w:val="19"/>
          <w:szCs w:val="19"/>
        </w:rPr>
        <w:t xml:space="preserve">ls </w:t>
      </w:r>
      <w:r w:rsidRPr="00996D65">
        <w:rPr>
          <w:rFonts w:ascii="Palatino" w:hAnsi="Palatino"/>
          <w:color w:val="000000"/>
          <w:sz w:val="19"/>
          <w:szCs w:val="19"/>
        </w:rPr>
        <w:t xml:space="preserve">inconvenients exposats. Crec que aquest objectiu ha estat assolit, ja que l’aplicació compleix la majoria de </w:t>
      </w:r>
      <w:r w:rsidR="00D965D7">
        <w:rPr>
          <w:rFonts w:ascii="Palatino" w:hAnsi="Palatino"/>
          <w:color w:val="000000"/>
          <w:sz w:val="19"/>
          <w:szCs w:val="19"/>
        </w:rPr>
        <w:t>requisits</w:t>
      </w:r>
      <w:r w:rsidRPr="00996D65">
        <w:rPr>
          <w:rFonts w:ascii="Palatino" w:hAnsi="Palatino"/>
          <w:color w:val="000000"/>
          <w:sz w:val="19"/>
          <w:szCs w:val="19"/>
        </w:rPr>
        <w:t xml:space="preserve"> i amb aquestes funcionalitats pot servir per gestionar els tiquets d’un menjador.</w:t>
      </w:r>
    </w:p>
    <w:p w14:paraId="5B9DD411" w14:textId="29AA4D0F" w:rsidR="009E26B8" w:rsidRDefault="00E73435" w:rsidP="009E26B8">
      <w:pPr>
        <w:pStyle w:val="Text"/>
        <w:spacing w:line="240" w:lineRule="auto"/>
        <w:ind w:firstLine="320"/>
        <w:rPr>
          <w:rFonts w:ascii="Palatino" w:hAnsi="Palatino"/>
          <w:color w:val="000000"/>
          <w:sz w:val="19"/>
          <w:szCs w:val="19"/>
        </w:rPr>
      </w:pPr>
      <w:r w:rsidRPr="00996D65">
        <w:rPr>
          <w:rFonts w:ascii="Palatino" w:hAnsi="Palatino"/>
          <w:color w:val="000000"/>
          <w:sz w:val="19"/>
          <w:szCs w:val="19"/>
        </w:rPr>
        <w:t xml:space="preserve">El segon objectiu que vam definir era “Garantir una eina fàcil d’utilitzar per a pares i mares, i l’administració del centre”. Aquest objectiu s’ha assolit amb la disposició creada de la web i amb els estils CSS creats. S’ha intentat fer una web intuïtiva amb algun text explicatiu per tal que </w:t>
      </w:r>
      <w:r w:rsidR="00BB10BE">
        <w:rPr>
          <w:rFonts w:ascii="Palatino" w:hAnsi="Palatino"/>
          <w:color w:val="000000"/>
          <w:sz w:val="19"/>
          <w:szCs w:val="19"/>
        </w:rPr>
        <w:t xml:space="preserve">les </w:t>
      </w:r>
      <w:proofErr w:type="spellStart"/>
      <w:r w:rsidR="00BB10BE">
        <w:rPr>
          <w:rFonts w:ascii="Palatino" w:hAnsi="Palatino"/>
          <w:color w:val="000000"/>
          <w:sz w:val="19"/>
          <w:szCs w:val="19"/>
        </w:rPr>
        <w:t>families</w:t>
      </w:r>
      <w:proofErr w:type="spellEnd"/>
      <w:r w:rsidRPr="00996D65">
        <w:rPr>
          <w:rFonts w:ascii="Palatino" w:hAnsi="Palatino"/>
          <w:color w:val="000000"/>
          <w:sz w:val="19"/>
          <w:szCs w:val="19"/>
        </w:rPr>
        <w:t xml:space="preserve"> i administradors pug</w:t>
      </w:r>
      <w:r w:rsidR="00801371">
        <w:rPr>
          <w:rFonts w:ascii="Palatino" w:hAnsi="Palatino"/>
          <w:color w:val="000000"/>
          <w:sz w:val="19"/>
          <w:szCs w:val="19"/>
        </w:rPr>
        <w:t>u</w:t>
      </w:r>
      <w:r w:rsidRPr="00996D65">
        <w:rPr>
          <w:rFonts w:ascii="Palatino" w:hAnsi="Palatino"/>
          <w:color w:val="000000"/>
          <w:sz w:val="19"/>
          <w:szCs w:val="19"/>
        </w:rPr>
        <w:t>in aprendre a utilitzar aquesta eina fàcilment.</w:t>
      </w:r>
      <w:r w:rsidR="00D965D7">
        <w:rPr>
          <w:rFonts w:ascii="Palatino" w:hAnsi="Palatino"/>
          <w:color w:val="000000"/>
          <w:sz w:val="19"/>
          <w:szCs w:val="19"/>
        </w:rPr>
        <w:t xml:space="preserve"> Com </w:t>
      </w:r>
      <w:r w:rsidR="00806AED">
        <w:rPr>
          <w:rFonts w:ascii="Palatino" w:hAnsi="Palatino"/>
          <w:color w:val="000000"/>
          <w:sz w:val="19"/>
          <w:szCs w:val="19"/>
        </w:rPr>
        <w:t>s’ha</w:t>
      </w:r>
      <w:r w:rsidR="00D965D7">
        <w:rPr>
          <w:rFonts w:ascii="Palatino" w:hAnsi="Palatino"/>
          <w:color w:val="000000"/>
          <w:sz w:val="19"/>
          <w:szCs w:val="19"/>
        </w:rPr>
        <w:t xml:space="preserve"> vist </w:t>
      </w:r>
      <w:r w:rsidR="00801371">
        <w:rPr>
          <w:rFonts w:ascii="Palatino" w:hAnsi="Palatino"/>
          <w:color w:val="000000"/>
          <w:sz w:val="19"/>
          <w:szCs w:val="19"/>
        </w:rPr>
        <w:t>a</w:t>
      </w:r>
      <w:r w:rsidR="00D965D7">
        <w:rPr>
          <w:rFonts w:ascii="Palatino" w:hAnsi="Palatino"/>
          <w:color w:val="000000"/>
          <w:sz w:val="19"/>
          <w:szCs w:val="19"/>
        </w:rPr>
        <w:t xml:space="preserve"> l’apartat de Tests, el feedback </w:t>
      </w:r>
      <w:r w:rsidR="009E1EA0">
        <w:rPr>
          <w:rFonts w:ascii="Palatino" w:hAnsi="Palatino"/>
          <w:color w:val="000000"/>
          <w:sz w:val="19"/>
          <w:szCs w:val="19"/>
        </w:rPr>
        <w:t>d</w:t>
      </w:r>
      <w:r w:rsidR="00D965D7">
        <w:rPr>
          <w:rFonts w:ascii="Palatino" w:hAnsi="Palatino"/>
          <w:color w:val="000000"/>
          <w:sz w:val="19"/>
          <w:szCs w:val="19"/>
        </w:rPr>
        <w:t xml:space="preserve">els usuaris que han </w:t>
      </w:r>
      <w:r w:rsidR="004F70CF">
        <w:rPr>
          <w:rFonts w:ascii="Palatino" w:hAnsi="Palatino"/>
          <w:color w:val="000000"/>
          <w:sz w:val="19"/>
          <w:szCs w:val="19"/>
        </w:rPr>
        <w:t>testejat</w:t>
      </w:r>
      <w:r w:rsidR="00D965D7">
        <w:rPr>
          <w:rFonts w:ascii="Palatino" w:hAnsi="Palatino"/>
          <w:color w:val="000000"/>
          <w:sz w:val="19"/>
          <w:szCs w:val="19"/>
        </w:rPr>
        <w:t xml:space="preserve"> l’aplicació ha sigut positiu.</w:t>
      </w:r>
      <w:r w:rsidRPr="00996D65">
        <w:rPr>
          <w:rFonts w:ascii="Palatino" w:hAnsi="Palatino"/>
          <w:color w:val="000000"/>
          <w:sz w:val="19"/>
          <w:szCs w:val="19"/>
        </w:rPr>
        <w:t xml:space="preserve"> Per tant, crec que l’objectiu queda</w:t>
      </w:r>
      <w:r w:rsidR="00D965D7">
        <w:rPr>
          <w:rFonts w:ascii="Palatino" w:hAnsi="Palatino"/>
          <w:color w:val="000000"/>
          <w:sz w:val="19"/>
          <w:szCs w:val="19"/>
        </w:rPr>
        <w:t xml:space="preserve"> resolt</w:t>
      </w:r>
      <w:r w:rsidR="00801371">
        <w:rPr>
          <w:rFonts w:ascii="Palatino" w:hAnsi="Palatino"/>
          <w:color w:val="000000"/>
          <w:sz w:val="19"/>
          <w:szCs w:val="19"/>
        </w:rPr>
        <w:t>.</w:t>
      </w:r>
      <w:r w:rsidRPr="00996D65">
        <w:rPr>
          <w:rFonts w:ascii="Palatino" w:hAnsi="Palatino"/>
          <w:color w:val="000000"/>
          <w:sz w:val="19"/>
          <w:szCs w:val="19"/>
        </w:rPr>
        <w:t xml:space="preserve"> </w:t>
      </w:r>
    </w:p>
    <w:p w14:paraId="0809B59E" w14:textId="0A7A6EFB" w:rsidR="009E26B8" w:rsidRDefault="004F70CF" w:rsidP="0067235A">
      <w:pPr>
        <w:pStyle w:val="Text"/>
        <w:spacing w:line="240" w:lineRule="auto"/>
        <w:ind w:firstLine="320"/>
        <w:rPr>
          <w:rFonts w:ascii="Palatino" w:hAnsi="Palatino"/>
          <w:color w:val="000000"/>
          <w:sz w:val="19"/>
          <w:szCs w:val="19"/>
        </w:rPr>
      </w:pPr>
      <w:r>
        <w:rPr>
          <w:rFonts w:ascii="Palatino" w:hAnsi="Palatino"/>
          <w:color w:val="000000"/>
          <w:sz w:val="19"/>
          <w:szCs w:val="19"/>
        </w:rPr>
        <w:t>Els últ</w:t>
      </w:r>
      <w:r w:rsidR="00AF2D40">
        <w:rPr>
          <w:rFonts w:ascii="Palatino" w:hAnsi="Palatino"/>
          <w:color w:val="000000"/>
          <w:sz w:val="19"/>
          <w:szCs w:val="19"/>
        </w:rPr>
        <w:t>ims objectius</w:t>
      </w:r>
      <w:r w:rsidR="00801371">
        <w:rPr>
          <w:rFonts w:ascii="Palatino" w:hAnsi="Palatino"/>
          <w:color w:val="000000"/>
          <w:sz w:val="19"/>
          <w:szCs w:val="19"/>
        </w:rPr>
        <w:t>,</w:t>
      </w:r>
      <w:r w:rsidR="00AF2D40">
        <w:rPr>
          <w:rFonts w:ascii="Palatino" w:hAnsi="Palatino"/>
          <w:color w:val="000000"/>
          <w:sz w:val="19"/>
          <w:szCs w:val="19"/>
        </w:rPr>
        <w:t xml:space="preserve"> com vam explicar al començament del projecte son objectius a futur. Amb l’aplicació creada </w:t>
      </w:r>
      <w:r w:rsidR="00806AED">
        <w:rPr>
          <w:rFonts w:ascii="Palatino" w:hAnsi="Palatino"/>
          <w:color w:val="000000"/>
          <w:sz w:val="19"/>
          <w:szCs w:val="19"/>
        </w:rPr>
        <w:t>s’han</w:t>
      </w:r>
      <w:r w:rsidR="00AF2D40">
        <w:rPr>
          <w:rFonts w:ascii="Palatino" w:hAnsi="Palatino"/>
          <w:color w:val="000000"/>
          <w:sz w:val="19"/>
          <w:szCs w:val="19"/>
        </w:rPr>
        <w:t xml:space="preserve"> </w:t>
      </w:r>
      <w:r w:rsidR="00801371">
        <w:rPr>
          <w:rFonts w:ascii="Palatino" w:hAnsi="Palatino"/>
          <w:color w:val="000000"/>
          <w:sz w:val="19"/>
          <w:szCs w:val="19"/>
        </w:rPr>
        <w:t>desenvolupat</w:t>
      </w:r>
      <w:r w:rsidR="00AF2D40">
        <w:rPr>
          <w:rFonts w:ascii="Palatino" w:hAnsi="Palatino"/>
          <w:color w:val="000000"/>
          <w:sz w:val="19"/>
          <w:szCs w:val="19"/>
        </w:rPr>
        <w:t xml:space="preserve"> les bases per a fer l’aplicació funcional que </w:t>
      </w:r>
      <w:r w:rsidR="00806AED">
        <w:rPr>
          <w:rFonts w:ascii="Palatino" w:hAnsi="Palatino"/>
          <w:color w:val="000000"/>
          <w:sz w:val="19"/>
          <w:szCs w:val="19"/>
        </w:rPr>
        <w:t>es vol</w:t>
      </w:r>
      <w:r w:rsidR="00AF2D40">
        <w:rPr>
          <w:rFonts w:ascii="Palatino" w:hAnsi="Palatino"/>
          <w:color w:val="000000"/>
          <w:sz w:val="19"/>
          <w:szCs w:val="19"/>
        </w:rPr>
        <w:t xml:space="preserve"> </w:t>
      </w:r>
      <w:r w:rsidR="00801371">
        <w:rPr>
          <w:rFonts w:ascii="Palatino" w:hAnsi="Palatino"/>
          <w:color w:val="000000"/>
          <w:sz w:val="19"/>
          <w:szCs w:val="19"/>
        </w:rPr>
        <w:t>crear</w:t>
      </w:r>
      <w:r w:rsidR="00AF2D40">
        <w:rPr>
          <w:rFonts w:ascii="Palatino" w:hAnsi="Palatino"/>
          <w:color w:val="000000"/>
          <w:sz w:val="19"/>
          <w:szCs w:val="19"/>
        </w:rPr>
        <w:t xml:space="preserve"> en un futur i la qual </w:t>
      </w:r>
      <w:r w:rsidR="00806AED">
        <w:rPr>
          <w:rFonts w:ascii="Palatino" w:hAnsi="Palatino"/>
          <w:color w:val="000000"/>
          <w:sz w:val="19"/>
          <w:szCs w:val="19"/>
        </w:rPr>
        <w:t>es vol</w:t>
      </w:r>
      <w:r w:rsidR="00AF2D40">
        <w:rPr>
          <w:rFonts w:ascii="Palatino" w:hAnsi="Palatino"/>
          <w:color w:val="000000"/>
          <w:sz w:val="19"/>
          <w:szCs w:val="19"/>
        </w:rPr>
        <w:t xml:space="preserve"> implementar en diverses escoles.</w:t>
      </w:r>
    </w:p>
    <w:p w14:paraId="53E021AA" w14:textId="36C291A5" w:rsidR="003410C8" w:rsidRPr="009E26B8" w:rsidRDefault="00E73435" w:rsidP="009E26B8">
      <w:pPr>
        <w:pStyle w:val="Text"/>
        <w:spacing w:line="240" w:lineRule="auto"/>
        <w:ind w:firstLine="320"/>
        <w:rPr>
          <w:rFonts w:ascii="Palatino" w:hAnsi="Palatino"/>
          <w:color w:val="000000"/>
          <w:sz w:val="19"/>
          <w:szCs w:val="19"/>
        </w:rPr>
      </w:pPr>
      <w:r w:rsidRPr="00996D65">
        <w:rPr>
          <w:rFonts w:ascii="Palatino" w:hAnsi="Palatino"/>
          <w:color w:val="000000"/>
          <w:sz w:val="19"/>
          <w:szCs w:val="19"/>
        </w:rPr>
        <w:t>En conclusió</w:t>
      </w:r>
      <w:r w:rsidR="00801371">
        <w:rPr>
          <w:rFonts w:ascii="Palatino" w:hAnsi="Palatino"/>
          <w:color w:val="000000"/>
          <w:sz w:val="19"/>
          <w:szCs w:val="19"/>
        </w:rPr>
        <w:t>,</w:t>
      </w:r>
      <w:r w:rsidRPr="00996D65">
        <w:rPr>
          <w:rFonts w:ascii="Palatino" w:hAnsi="Palatino"/>
          <w:color w:val="000000"/>
          <w:sz w:val="19"/>
          <w:szCs w:val="19"/>
        </w:rPr>
        <w:t xml:space="preserve"> el Treball de Final de Grau “Aplicació per la gestió dels tiquets menjador d'una escola</w:t>
      </w:r>
      <w:r w:rsidR="00E93CBD">
        <w:rPr>
          <w:rFonts w:ascii="Palatino" w:hAnsi="Palatino"/>
          <w:color w:val="000000"/>
          <w:sz w:val="19"/>
          <w:szCs w:val="19"/>
        </w:rPr>
        <w:t xml:space="preserve">” ha quedat resolt. </w:t>
      </w:r>
      <w:r w:rsidR="00A93DF7">
        <w:rPr>
          <w:rFonts w:ascii="Palatino" w:hAnsi="Palatino"/>
          <w:color w:val="000000"/>
          <w:sz w:val="19"/>
          <w:szCs w:val="19"/>
        </w:rPr>
        <w:t>S’han hagut de fer canvis</w:t>
      </w:r>
      <w:r w:rsidR="00E93CBD">
        <w:rPr>
          <w:rFonts w:ascii="Palatino" w:hAnsi="Palatino"/>
          <w:color w:val="000000"/>
          <w:sz w:val="19"/>
          <w:szCs w:val="19"/>
        </w:rPr>
        <w:t xml:space="preserve"> en la planificació i </w:t>
      </w:r>
      <w:proofErr w:type="spellStart"/>
      <w:r w:rsidR="00E93CBD">
        <w:rPr>
          <w:rFonts w:ascii="Palatino" w:hAnsi="Palatino"/>
          <w:color w:val="000000"/>
          <w:sz w:val="19"/>
          <w:szCs w:val="19"/>
        </w:rPr>
        <w:t>hag</w:t>
      </w:r>
      <w:r w:rsidR="00801371">
        <w:rPr>
          <w:rFonts w:ascii="Palatino" w:hAnsi="Palatino"/>
          <w:color w:val="000000"/>
          <w:sz w:val="19"/>
          <w:szCs w:val="19"/>
        </w:rPr>
        <w:t>u</w:t>
      </w:r>
      <w:r w:rsidR="00E93CBD">
        <w:rPr>
          <w:rFonts w:ascii="Palatino" w:hAnsi="Palatino"/>
          <w:color w:val="000000"/>
          <w:sz w:val="19"/>
          <w:szCs w:val="19"/>
        </w:rPr>
        <w:t>in</w:t>
      </w:r>
      <w:proofErr w:type="spellEnd"/>
      <w:r w:rsidR="00E93CBD">
        <w:rPr>
          <w:rFonts w:ascii="Palatino" w:hAnsi="Palatino"/>
          <w:color w:val="000000"/>
          <w:sz w:val="19"/>
          <w:szCs w:val="19"/>
        </w:rPr>
        <w:t xml:space="preserve"> </w:t>
      </w:r>
      <w:proofErr w:type="spellStart"/>
      <w:r w:rsidR="00E93CBD">
        <w:rPr>
          <w:rFonts w:ascii="Palatino" w:hAnsi="Palatino"/>
          <w:color w:val="000000"/>
          <w:sz w:val="19"/>
          <w:szCs w:val="19"/>
        </w:rPr>
        <w:t>sorg</w:t>
      </w:r>
      <w:r w:rsidR="00801371">
        <w:rPr>
          <w:rFonts w:ascii="Palatino" w:hAnsi="Palatino"/>
          <w:color w:val="000000"/>
          <w:sz w:val="19"/>
          <w:szCs w:val="19"/>
        </w:rPr>
        <w:t>u</w:t>
      </w:r>
      <w:r w:rsidR="00E93CBD">
        <w:rPr>
          <w:rFonts w:ascii="Palatino" w:hAnsi="Palatino"/>
          <w:color w:val="000000"/>
          <w:sz w:val="19"/>
          <w:szCs w:val="19"/>
        </w:rPr>
        <w:t>it</w:t>
      </w:r>
      <w:proofErr w:type="spellEnd"/>
      <w:r w:rsidR="00E93CBD">
        <w:rPr>
          <w:rFonts w:ascii="Palatino" w:hAnsi="Palatino"/>
          <w:color w:val="000000"/>
          <w:sz w:val="19"/>
          <w:szCs w:val="19"/>
        </w:rPr>
        <w:t xml:space="preserve"> problemes</w:t>
      </w:r>
      <w:r w:rsidR="00A93DF7">
        <w:rPr>
          <w:rFonts w:ascii="Palatino" w:hAnsi="Palatino"/>
          <w:color w:val="000000"/>
          <w:sz w:val="19"/>
          <w:szCs w:val="19"/>
        </w:rPr>
        <w:t xml:space="preserve"> durant el transcurs del projecte</w:t>
      </w:r>
      <w:r w:rsidR="00E93CBD">
        <w:rPr>
          <w:rFonts w:ascii="Palatino" w:hAnsi="Palatino"/>
          <w:color w:val="000000"/>
          <w:sz w:val="19"/>
          <w:szCs w:val="19"/>
        </w:rPr>
        <w:t>,</w:t>
      </w:r>
      <w:r w:rsidR="00A93DF7">
        <w:rPr>
          <w:rFonts w:ascii="Palatino" w:hAnsi="Palatino"/>
          <w:color w:val="000000"/>
          <w:sz w:val="19"/>
          <w:szCs w:val="19"/>
        </w:rPr>
        <w:t xml:space="preserve"> però</w:t>
      </w:r>
      <w:r w:rsidR="00E93CBD">
        <w:rPr>
          <w:rFonts w:ascii="Palatino" w:hAnsi="Palatino"/>
          <w:color w:val="000000"/>
          <w:sz w:val="19"/>
          <w:szCs w:val="19"/>
        </w:rPr>
        <w:t xml:space="preserve"> crec que l’aplicació creada assoleix els objectius establerts al principi del projecte i </w:t>
      </w:r>
      <w:r w:rsidR="00801371">
        <w:rPr>
          <w:rFonts w:ascii="Palatino" w:hAnsi="Palatino"/>
          <w:color w:val="000000"/>
          <w:sz w:val="19"/>
          <w:szCs w:val="19"/>
        </w:rPr>
        <w:t>dona</w:t>
      </w:r>
      <w:r w:rsidR="00E93CBD">
        <w:rPr>
          <w:rFonts w:ascii="Palatino" w:hAnsi="Palatino"/>
          <w:color w:val="000000"/>
          <w:sz w:val="19"/>
          <w:szCs w:val="19"/>
        </w:rPr>
        <w:t xml:space="preserve"> una bona base per acabar de desenvolupar</w:t>
      </w:r>
      <w:r w:rsidR="00F04923">
        <w:rPr>
          <w:rFonts w:ascii="Palatino" w:hAnsi="Palatino"/>
          <w:color w:val="000000"/>
          <w:sz w:val="19"/>
          <w:szCs w:val="19"/>
        </w:rPr>
        <w:t>-la</w:t>
      </w:r>
      <w:r w:rsidR="00E93CBD">
        <w:rPr>
          <w:rFonts w:ascii="Palatino" w:hAnsi="Palatino"/>
          <w:color w:val="000000"/>
          <w:sz w:val="19"/>
          <w:szCs w:val="19"/>
        </w:rPr>
        <w:t xml:space="preserve"> </w:t>
      </w:r>
      <w:r w:rsidR="00F04923">
        <w:rPr>
          <w:rFonts w:ascii="Palatino" w:hAnsi="Palatino"/>
          <w:color w:val="000000"/>
          <w:sz w:val="19"/>
          <w:szCs w:val="19"/>
        </w:rPr>
        <w:t>i fer-la realment funcional</w:t>
      </w:r>
      <w:r w:rsidR="00E93CBD">
        <w:rPr>
          <w:rFonts w:ascii="Palatino" w:hAnsi="Palatino"/>
          <w:color w:val="000000"/>
          <w:sz w:val="19"/>
          <w:szCs w:val="19"/>
        </w:rPr>
        <w:t xml:space="preserve"> en un futur</w:t>
      </w:r>
      <w:r w:rsidRPr="00996D65">
        <w:rPr>
          <w:rFonts w:ascii="Palatino" w:hAnsi="Palatino"/>
          <w:color w:val="000000"/>
          <w:sz w:val="19"/>
          <w:szCs w:val="19"/>
        </w:rPr>
        <w:t>.</w:t>
      </w:r>
    </w:p>
    <w:p w14:paraId="5878625B" w14:textId="77777777" w:rsidR="003410C8" w:rsidRPr="007738A2" w:rsidRDefault="009A76B1" w:rsidP="0056412D">
      <w:pPr>
        <w:pStyle w:val="ReferenceHead"/>
        <w:jc w:val="left"/>
        <w:rPr>
          <w:rFonts w:ascii="Helvetica" w:hAnsi="Helvetica"/>
          <w:b/>
          <w:bCs/>
          <w:color w:val="000000"/>
          <w:sz w:val="22"/>
        </w:rPr>
      </w:pPr>
      <w:r>
        <w:rPr>
          <w:rFonts w:ascii="Helvetica" w:hAnsi="Helvetica"/>
          <w:b/>
          <w:bCs/>
          <w:color w:val="000000"/>
          <w:sz w:val="22"/>
        </w:rPr>
        <w:t>Agraïments</w:t>
      </w:r>
    </w:p>
    <w:p w14:paraId="1D62109B" w14:textId="29D26075" w:rsidR="003410C8" w:rsidRPr="007738A2" w:rsidRDefault="00BB10BE" w:rsidP="00BB10BE">
      <w:pPr>
        <w:pStyle w:val="PARAGRAPHnoindent"/>
        <w:spacing w:line="240" w:lineRule="auto"/>
        <w:rPr>
          <w:color w:val="000000"/>
        </w:rPr>
      </w:pPr>
      <w:r w:rsidRPr="00BB10BE">
        <w:rPr>
          <w:color w:val="000000" w:themeColor="text1"/>
        </w:rPr>
        <w:t>Primerament vull agrair al meu professor del projecte, Joan Bartrina</w:t>
      </w:r>
      <w:r w:rsidR="00801371">
        <w:rPr>
          <w:color w:val="000000" w:themeColor="text1"/>
        </w:rPr>
        <w:t>,</w:t>
      </w:r>
      <w:r w:rsidRPr="00BB10BE">
        <w:rPr>
          <w:color w:val="000000" w:themeColor="text1"/>
        </w:rPr>
        <w:t xml:space="preserve"> per l'ajuda proporcionada durant tot el TFG. Gràcies a ell he pogut desenvolupar aquesta aplicació</w:t>
      </w:r>
      <w:r w:rsidR="00801371">
        <w:rPr>
          <w:color w:val="000000" w:themeColor="text1"/>
        </w:rPr>
        <w:t>,</w:t>
      </w:r>
      <w:r w:rsidRPr="00BB10BE">
        <w:rPr>
          <w:color w:val="000000" w:themeColor="text1"/>
        </w:rPr>
        <w:t xml:space="preserve"> la qual m'ha fet molta il·lusió i esperem que en un futur pròxim la puguem implementar en alguna escola. També vull agrair a la meva família el suport que m'han donat durant aquests quatre anys de grau universitari, </w:t>
      </w:r>
      <w:r w:rsidRPr="00BB10BE">
        <w:rPr>
          <w:color w:val="000000" w:themeColor="text1"/>
        </w:rPr>
        <w:t>sense ells no hagués pogut arribar on estic ara mateix.</w:t>
      </w:r>
    </w:p>
    <w:p w14:paraId="5623D217" w14:textId="77777777" w:rsidR="003410C8" w:rsidRPr="007738A2" w:rsidRDefault="00537DEA" w:rsidP="0056412D">
      <w:pPr>
        <w:pStyle w:val="ReferenceHead"/>
        <w:jc w:val="left"/>
        <w:rPr>
          <w:rFonts w:ascii="Helvetica" w:hAnsi="Helvetica"/>
          <w:b/>
          <w:bCs/>
          <w:color w:val="000000"/>
          <w:sz w:val="22"/>
        </w:rPr>
      </w:pPr>
      <w:r w:rsidRPr="007738A2">
        <w:rPr>
          <w:rFonts w:ascii="Helvetica" w:hAnsi="Helvetica"/>
          <w:b/>
          <w:bCs/>
          <w:color w:val="000000"/>
          <w:sz w:val="22"/>
        </w:rPr>
        <w:t>Bibliografia</w:t>
      </w:r>
    </w:p>
    <w:p w14:paraId="10FF61FD" w14:textId="0574F585" w:rsidR="004E736D" w:rsidRDefault="004E736D" w:rsidP="0056412D">
      <w:pPr>
        <w:numPr>
          <w:ilvl w:val="0"/>
          <w:numId w:val="22"/>
        </w:numPr>
        <w:spacing w:line="240" w:lineRule="auto"/>
        <w:rPr>
          <w:color w:val="000000"/>
          <w:sz w:val="16"/>
          <w:szCs w:val="16"/>
        </w:rPr>
      </w:pPr>
      <w:r w:rsidRPr="004E736D">
        <w:rPr>
          <w:color w:val="000000"/>
          <w:sz w:val="16"/>
          <w:szCs w:val="16"/>
        </w:rPr>
        <w:t xml:space="preserve">Contacomes.com. </w:t>
      </w:r>
      <w:proofErr w:type="spellStart"/>
      <w:r w:rsidRPr="004E736D">
        <w:rPr>
          <w:color w:val="000000"/>
          <w:sz w:val="16"/>
          <w:szCs w:val="16"/>
        </w:rPr>
        <w:t>n.d</w:t>
      </w:r>
      <w:proofErr w:type="spellEnd"/>
      <w:r w:rsidRPr="004E736D">
        <w:rPr>
          <w:color w:val="000000"/>
          <w:sz w:val="16"/>
          <w:szCs w:val="16"/>
        </w:rPr>
        <w:t xml:space="preserve">. </w:t>
      </w:r>
      <w:proofErr w:type="spellStart"/>
      <w:r w:rsidRPr="004E736D">
        <w:rPr>
          <w:color w:val="000000"/>
          <w:sz w:val="16"/>
          <w:szCs w:val="16"/>
        </w:rPr>
        <w:t>Contacomes</w:t>
      </w:r>
      <w:proofErr w:type="spellEnd"/>
      <w:r w:rsidRPr="004E736D">
        <w:rPr>
          <w:color w:val="000000"/>
          <w:sz w:val="16"/>
          <w:szCs w:val="16"/>
        </w:rPr>
        <w:t xml:space="preserve"> – </w:t>
      </w:r>
      <w:proofErr w:type="spellStart"/>
      <w:r w:rsidRPr="004E736D">
        <w:rPr>
          <w:color w:val="000000"/>
          <w:sz w:val="16"/>
          <w:szCs w:val="16"/>
        </w:rPr>
        <w:t>App</w:t>
      </w:r>
      <w:proofErr w:type="spellEnd"/>
      <w:r w:rsidRPr="004E736D">
        <w:rPr>
          <w:color w:val="000000"/>
          <w:sz w:val="16"/>
          <w:szCs w:val="16"/>
        </w:rPr>
        <w:t xml:space="preserve"> </w:t>
      </w:r>
      <w:proofErr w:type="spellStart"/>
      <w:r w:rsidRPr="004E736D">
        <w:rPr>
          <w:color w:val="000000"/>
          <w:sz w:val="16"/>
          <w:szCs w:val="16"/>
        </w:rPr>
        <w:t>gestión</w:t>
      </w:r>
      <w:proofErr w:type="spellEnd"/>
      <w:r w:rsidRPr="004E736D">
        <w:rPr>
          <w:color w:val="000000"/>
          <w:sz w:val="16"/>
          <w:szCs w:val="16"/>
        </w:rPr>
        <w:t xml:space="preserve"> para </w:t>
      </w:r>
      <w:proofErr w:type="spellStart"/>
      <w:r w:rsidRPr="004E736D">
        <w:rPr>
          <w:color w:val="000000"/>
          <w:sz w:val="16"/>
          <w:szCs w:val="16"/>
        </w:rPr>
        <w:t>centros</w:t>
      </w:r>
      <w:proofErr w:type="spellEnd"/>
      <w:r w:rsidRPr="004E736D">
        <w:rPr>
          <w:color w:val="000000"/>
          <w:sz w:val="16"/>
          <w:szCs w:val="16"/>
        </w:rPr>
        <w:t xml:space="preserve"> </w:t>
      </w:r>
      <w:proofErr w:type="spellStart"/>
      <w:r w:rsidRPr="004E736D">
        <w:rPr>
          <w:color w:val="000000"/>
          <w:sz w:val="16"/>
          <w:szCs w:val="16"/>
        </w:rPr>
        <w:t>educativos</w:t>
      </w:r>
      <w:proofErr w:type="spellEnd"/>
      <w:r w:rsidRPr="004E736D">
        <w:rPr>
          <w:color w:val="000000"/>
          <w:sz w:val="16"/>
          <w:szCs w:val="16"/>
        </w:rPr>
        <w:t xml:space="preserve">. [online] </w:t>
      </w:r>
      <w:proofErr w:type="spellStart"/>
      <w:r w:rsidRPr="004E736D">
        <w:rPr>
          <w:color w:val="000000"/>
          <w:sz w:val="16"/>
          <w:szCs w:val="16"/>
        </w:rPr>
        <w:t>Available</w:t>
      </w:r>
      <w:proofErr w:type="spellEnd"/>
      <w:r w:rsidRPr="004E736D">
        <w:rPr>
          <w:color w:val="000000"/>
          <w:sz w:val="16"/>
          <w:szCs w:val="16"/>
        </w:rPr>
        <w:t xml:space="preserve"> </w:t>
      </w:r>
      <w:proofErr w:type="spellStart"/>
      <w:r w:rsidRPr="004E736D">
        <w:rPr>
          <w:color w:val="000000"/>
          <w:sz w:val="16"/>
          <w:szCs w:val="16"/>
        </w:rPr>
        <w:t>at</w:t>
      </w:r>
      <w:proofErr w:type="spellEnd"/>
      <w:r w:rsidRPr="004E736D">
        <w:rPr>
          <w:color w:val="000000"/>
          <w:sz w:val="16"/>
          <w:szCs w:val="16"/>
        </w:rPr>
        <w:t>: &lt;https://contacomes.com/&gt;</w:t>
      </w:r>
      <w:r>
        <w:rPr>
          <w:color w:val="000000"/>
          <w:sz w:val="16"/>
          <w:szCs w:val="16"/>
        </w:rPr>
        <w:t>.</w:t>
      </w:r>
    </w:p>
    <w:p w14:paraId="72FBA377" w14:textId="289CF8E9" w:rsidR="004E736D" w:rsidRDefault="00495D64" w:rsidP="0056412D">
      <w:pPr>
        <w:numPr>
          <w:ilvl w:val="0"/>
          <w:numId w:val="22"/>
        </w:numPr>
        <w:spacing w:line="240" w:lineRule="auto"/>
        <w:rPr>
          <w:color w:val="000000"/>
          <w:sz w:val="16"/>
          <w:szCs w:val="16"/>
        </w:rPr>
      </w:pPr>
      <w:proofErr w:type="spellStart"/>
      <w:r w:rsidRPr="00495D64">
        <w:rPr>
          <w:color w:val="000000"/>
          <w:sz w:val="16"/>
          <w:szCs w:val="16"/>
        </w:rPr>
        <w:t>Intur</w:t>
      </w:r>
      <w:proofErr w:type="spellEnd"/>
      <w:r w:rsidRPr="00495D64">
        <w:rPr>
          <w:color w:val="000000"/>
          <w:sz w:val="16"/>
          <w:szCs w:val="16"/>
        </w:rPr>
        <w:t xml:space="preserve">. </w:t>
      </w:r>
      <w:proofErr w:type="spellStart"/>
      <w:r w:rsidRPr="00495D64">
        <w:rPr>
          <w:color w:val="000000"/>
          <w:sz w:val="16"/>
          <w:szCs w:val="16"/>
        </w:rPr>
        <w:t>n.d</w:t>
      </w:r>
      <w:proofErr w:type="spellEnd"/>
      <w:r w:rsidRPr="00495D64">
        <w:rPr>
          <w:color w:val="000000"/>
          <w:sz w:val="16"/>
          <w:szCs w:val="16"/>
        </w:rPr>
        <w:t xml:space="preserve">. </w:t>
      </w:r>
      <w:proofErr w:type="spellStart"/>
      <w:r w:rsidRPr="00495D64">
        <w:rPr>
          <w:color w:val="000000"/>
          <w:sz w:val="16"/>
          <w:szCs w:val="16"/>
        </w:rPr>
        <w:t>Intur</w:t>
      </w:r>
      <w:proofErr w:type="spellEnd"/>
      <w:r w:rsidRPr="00495D64">
        <w:rPr>
          <w:color w:val="000000"/>
          <w:sz w:val="16"/>
          <w:szCs w:val="16"/>
        </w:rPr>
        <w:t xml:space="preserve"> </w:t>
      </w:r>
      <w:proofErr w:type="spellStart"/>
      <w:r w:rsidRPr="00495D64">
        <w:rPr>
          <w:color w:val="000000"/>
          <w:sz w:val="16"/>
          <w:szCs w:val="16"/>
        </w:rPr>
        <w:t>Restauración</w:t>
      </w:r>
      <w:proofErr w:type="spellEnd"/>
      <w:r w:rsidRPr="00495D64">
        <w:rPr>
          <w:color w:val="000000"/>
          <w:sz w:val="16"/>
          <w:szCs w:val="16"/>
        </w:rPr>
        <w:t xml:space="preserve"> Colectiva | </w:t>
      </w:r>
      <w:proofErr w:type="spellStart"/>
      <w:r w:rsidRPr="00495D64">
        <w:rPr>
          <w:color w:val="000000"/>
          <w:sz w:val="16"/>
          <w:szCs w:val="16"/>
        </w:rPr>
        <w:t>Gestión</w:t>
      </w:r>
      <w:proofErr w:type="spellEnd"/>
      <w:r w:rsidRPr="00495D64">
        <w:rPr>
          <w:color w:val="000000"/>
          <w:sz w:val="16"/>
          <w:szCs w:val="16"/>
        </w:rPr>
        <w:t xml:space="preserve"> de </w:t>
      </w:r>
      <w:proofErr w:type="spellStart"/>
      <w:r w:rsidRPr="00495D64">
        <w:rPr>
          <w:color w:val="000000"/>
          <w:sz w:val="16"/>
          <w:szCs w:val="16"/>
        </w:rPr>
        <w:t>comedores</w:t>
      </w:r>
      <w:proofErr w:type="spellEnd"/>
      <w:r w:rsidRPr="00495D64">
        <w:rPr>
          <w:color w:val="000000"/>
          <w:sz w:val="16"/>
          <w:szCs w:val="16"/>
        </w:rPr>
        <w:t xml:space="preserve">. [online] </w:t>
      </w:r>
      <w:proofErr w:type="spellStart"/>
      <w:r w:rsidRPr="00495D64">
        <w:rPr>
          <w:color w:val="000000"/>
          <w:sz w:val="16"/>
          <w:szCs w:val="16"/>
        </w:rPr>
        <w:t>Available</w:t>
      </w:r>
      <w:proofErr w:type="spellEnd"/>
      <w:r w:rsidRPr="00495D64">
        <w:rPr>
          <w:color w:val="000000"/>
          <w:sz w:val="16"/>
          <w:szCs w:val="16"/>
        </w:rPr>
        <w:t xml:space="preserve"> </w:t>
      </w:r>
      <w:proofErr w:type="spellStart"/>
      <w:r w:rsidRPr="00495D64">
        <w:rPr>
          <w:color w:val="000000"/>
          <w:sz w:val="16"/>
          <w:szCs w:val="16"/>
        </w:rPr>
        <w:t>at</w:t>
      </w:r>
      <w:proofErr w:type="spellEnd"/>
      <w:r w:rsidRPr="00495D64">
        <w:rPr>
          <w:color w:val="000000"/>
          <w:sz w:val="16"/>
          <w:szCs w:val="16"/>
        </w:rPr>
        <w:t>: &lt;https://www.inturcolectividades.com/va/&gt;</w:t>
      </w:r>
    </w:p>
    <w:p w14:paraId="5D535BF9" w14:textId="15F2D56E" w:rsidR="00495D64" w:rsidRDefault="00495D64" w:rsidP="0056412D">
      <w:pPr>
        <w:numPr>
          <w:ilvl w:val="0"/>
          <w:numId w:val="22"/>
        </w:numPr>
        <w:spacing w:line="240" w:lineRule="auto"/>
        <w:rPr>
          <w:color w:val="000000"/>
          <w:sz w:val="16"/>
          <w:szCs w:val="16"/>
        </w:rPr>
      </w:pPr>
      <w:r w:rsidRPr="00495D64">
        <w:rPr>
          <w:color w:val="000000"/>
          <w:sz w:val="16"/>
          <w:szCs w:val="16"/>
        </w:rPr>
        <w:t xml:space="preserve">Microsoft Store. 2021. Comprar </w:t>
      </w:r>
      <w:proofErr w:type="spellStart"/>
      <w:r w:rsidRPr="00495D64">
        <w:rPr>
          <w:color w:val="000000"/>
          <w:sz w:val="16"/>
          <w:szCs w:val="16"/>
        </w:rPr>
        <w:t>Educamos</w:t>
      </w:r>
      <w:proofErr w:type="spellEnd"/>
      <w:r w:rsidRPr="00495D64">
        <w:rPr>
          <w:color w:val="000000"/>
          <w:sz w:val="16"/>
          <w:szCs w:val="16"/>
        </w:rPr>
        <w:t xml:space="preserve"> – </w:t>
      </w:r>
      <w:proofErr w:type="spellStart"/>
      <w:r w:rsidRPr="00495D64">
        <w:rPr>
          <w:color w:val="000000"/>
          <w:sz w:val="16"/>
          <w:szCs w:val="16"/>
        </w:rPr>
        <w:t>Aplicación</w:t>
      </w:r>
      <w:proofErr w:type="spellEnd"/>
      <w:r w:rsidRPr="00495D64">
        <w:rPr>
          <w:color w:val="000000"/>
          <w:sz w:val="16"/>
          <w:szCs w:val="16"/>
        </w:rPr>
        <w:t xml:space="preserve"> del </w:t>
      </w:r>
      <w:proofErr w:type="spellStart"/>
      <w:r w:rsidRPr="00495D64">
        <w:rPr>
          <w:color w:val="000000"/>
          <w:sz w:val="16"/>
          <w:szCs w:val="16"/>
        </w:rPr>
        <w:t>comedor</w:t>
      </w:r>
      <w:proofErr w:type="spellEnd"/>
      <w:r w:rsidRPr="00495D64">
        <w:rPr>
          <w:color w:val="000000"/>
          <w:sz w:val="16"/>
          <w:szCs w:val="16"/>
        </w:rPr>
        <w:t xml:space="preserve"> - Microsoft Store </w:t>
      </w:r>
      <w:proofErr w:type="spellStart"/>
      <w:r w:rsidRPr="00495D64">
        <w:rPr>
          <w:color w:val="000000"/>
          <w:sz w:val="16"/>
          <w:szCs w:val="16"/>
        </w:rPr>
        <w:t>es-ES</w:t>
      </w:r>
      <w:proofErr w:type="spellEnd"/>
      <w:r w:rsidRPr="00495D64">
        <w:rPr>
          <w:color w:val="000000"/>
          <w:sz w:val="16"/>
          <w:szCs w:val="16"/>
        </w:rPr>
        <w:t xml:space="preserve">. [online] </w:t>
      </w:r>
      <w:proofErr w:type="spellStart"/>
      <w:r w:rsidRPr="00495D64">
        <w:rPr>
          <w:color w:val="000000"/>
          <w:sz w:val="16"/>
          <w:szCs w:val="16"/>
        </w:rPr>
        <w:t>Available</w:t>
      </w:r>
      <w:proofErr w:type="spellEnd"/>
      <w:r w:rsidRPr="00495D64">
        <w:rPr>
          <w:color w:val="000000"/>
          <w:sz w:val="16"/>
          <w:szCs w:val="16"/>
        </w:rPr>
        <w:t xml:space="preserve"> </w:t>
      </w:r>
      <w:proofErr w:type="spellStart"/>
      <w:r w:rsidRPr="00495D64">
        <w:rPr>
          <w:color w:val="000000"/>
          <w:sz w:val="16"/>
          <w:szCs w:val="16"/>
        </w:rPr>
        <w:t>at</w:t>
      </w:r>
      <w:proofErr w:type="spellEnd"/>
      <w:r w:rsidRPr="00495D64">
        <w:rPr>
          <w:color w:val="000000"/>
          <w:sz w:val="16"/>
          <w:szCs w:val="16"/>
        </w:rPr>
        <w:t>: &lt;https://www.microsoft.com/es-es/p/educamos-aplicacion-del-comedor/9nblggh0m8p1?activetab=pivot:overviewtab&gt;.</w:t>
      </w:r>
    </w:p>
    <w:p w14:paraId="0515FFD2" w14:textId="3135A746" w:rsidR="000163C0" w:rsidRDefault="00661057" w:rsidP="0056412D">
      <w:pPr>
        <w:numPr>
          <w:ilvl w:val="0"/>
          <w:numId w:val="22"/>
        </w:numPr>
        <w:spacing w:line="240" w:lineRule="auto"/>
        <w:rPr>
          <w:color w:val="000000"/>
          <w:sz w:val="16"/>
          <w:szCs w:val="16"/>
        </w:rPr>
      </w:pPr>
      <w:r w:rsidRPr="00661057">
        <w:rPr>
          <w:color w:val="000000"/>
          <w:sz w:val="16"/>
          <w:szCs w:val="16"/>
        </w:rPr>
        <w:t xml:space="preserve">Play.google.com. 2021. [online] </w:t>
      </w:r>
      <w:proofErr w:type="spellStart"/>
      <w:r w:rsidRPr="00661057">
        <w:rPr>
          <w:color w:val="000000"/>
          <w:sz w:val="16"/>
          <w:szCs w:val="16"/>
        </w:rPr>
        <w:t>Available</w:t>
      </w:r>
      <w:proofErr w:type="spellEnd"/>
      <w:r w:rsidRPr="00661057">
        <w:rPr>
          <w:color w:val="000000"/>
          <w:sz w:val="16"/>
          <w:szCs w:val="16"/>
        </w:rPr>
        <w:t xml:space="preserve"> </w:t>
      </w:r>
      <w:proofErr w:type="spellStart"/>
      <w:r w:rsidRPr="00661057">
        <w:rPr>
          <w:color w:val="000000"/>
          <w:sz w:val="16"/>
          <w:szCs w:val="16"/>
        </w:rPr>
        <w:t>at</w:t>
      </w:r>
      <w:proofErr w:type="spellEnd"/>
      <w:r w:rsidRPr="00661057">
        <w:rPr>
          <w:color w:val="000000"/>
          <w:sz w:val="16"/>
          <w:szCs w:val="16"/>
        </w:rPr>
        <w:t>: &lt;https://play.google.com/store/apps/details?id=load.iarahgonzalez&amp;hl=en_CA&amp;gl=US&gt; .</w:t>
      </w:r>
    </w:p>
    <w:p w14:paraId="40E6FC37" w14:textId="18656665" w:rsidR="00495D64" w:rsidRDefault="00495D64" w:rsidP="0056412D">
      <w:pPr>
        <w:numPr>
          <w:ilvl w:val="0"/>
          <w:numId w:val="22"/>
        </w:numPr>
        <w:spacing w:line="240" w:lineRule="auto"/>
        <w:rPr>
          <w:color w:val="000000"/>
          <w:sz w:val="16"/>
          <w:szCs w:val="16"/>
        </w:rPr>
      </w:pPr>
      <w:r w:rsidRPr="00495D64">
        <w:rPr>
          <w:color w:val="000000"/>
          <w:sz w:val="16"/>
          <w:szCs w:val="16"/>
        </w:rPr>
        <w:t xml:space="preserve">Reactjs.org. 2021. </w:t>
      </w:r>
      <w:proofErr w:type="spellStart"/>
      <w:r w:rsidRPr="00495D64">
        <w:rPr>
          <w:color w:val="000000"/>
          <w:sz w:val="16"/>
          <w:szCs w:val="16"/>
        </w:rPr>
        <w:t>React</w:t>
      </w:r>
      <w:proofErr w:type="spellEnd"/>
      <w:r w:rsidRPr="00495D64">
        <w:rPr>
          <w:color w:val="000000"/>
          <w:sz w:val="16"/>
          <w:szCs w:val="16"/>
        </w:rPr>
        <w:t xml:space="preserve"> – A </w:t>
      </w:r>
      <w:proofErr w:type="spellStart"/>
      <w:r w:rsidRPr="00495D64">
        <w:rPr>
          <w:color w:val="000000"/>
          <w:sz w:val="16"/>
          <w:szCs w:val="16"/>
        </w:rPr>
        <w:t>JavaScript</w:t>
      </w:r>
      <w:proofErr w:type="spellEnd"/>
      <w:r w:rsidRPr="00495D64">
        <w:rPr>
          <w:color w:val="000000"/>
          <w:sz w:val="16"/>
          <w:szCs w:val="16"/>
        </w:rPr>
        <w:t xml:space="preserve"> </w:t>
      </w:r>
      <w:proofErr w:type="spellStart"/>
      <w:r w:rsidRPr="00495D64">
        <w:rPr>
          <w:color w:val="000000"/>
          <w:sz w:val="16"/>
          <w:szCs w:val="16"/>
        </w:rPr>
        <w:t>library</w:t>
      </w:r>
      <w:proofErr w:type="spellEnd"/>
      <w:r w:rsidRPr="00495D64">
        <w:rPr>
          <w:color w:val="000000"/>
          <w:sz w:val="16"/>
          <w:szCs w:val="16"/>
        </w:rPr>
        <w:t xml:space="preserve"> for </w:t>
      </w:r>
      <w:proofErr w:type="spellStart"/>
      <w:r w:rsidRPr="00495D64">
        <w:rPr>
          <w:color w:val="000000"/>
          <w:sz w:val="16"/>
          <w:szCs w:val="16"/>
        </w:rPr>
        <w:t>building</w:t>
      </w:r>
      <w:proofErr w:type="spellEnd"/>
      <w:r w:rsidRPr="00495D64">
        <w:rPr>
          <w:color w:val="000000"/>
          <w:sz w:val="16"/>
          <w:szCs w:val="16"/>
        </w:rPr>
        <w:t xml:space="preserve"> </w:t>
      </w:r>
      <w:proofErr w:type="spellStart"/>
      <w:r w:rsidRPr="00495D64">
        <w:rPr>
          <w:color w:val="000000"/>
          <w:sz w:val="16"/>
          <w:szCs w:val="16"/>
        </w:rPr>
        <w:t>user</w:t>
      </w:r>
      <w:proofErr w:type="spellEnd"/>
      <w:r w:rsidRPr="00495D64">
        <w:rPr>
          <w:color w:val="000000"/>
          <w:sz w:val="16"/>
          <w:szCs w:val="16"/>
        </w:rPr>
        <w:t xml:space="preserve"> </w:t>
      </w:r>
      <w:proofErr w:type="spellStart"/>
      <w:r w:rsidRPr="00495D64">
        <w:rPr>
          <w:color w:val="000000"/>
          <w:sz w:val="16"/>
          <w:szCs w:val="16"/>
        </w:rPr>
        <w:t>interfaces</w:t>
      </w:r>
      <w:proofErr w:type="spellEnd"/>
      <w:r w:rsidRPr="00495D64">
        <w:rPr>
          <w:color w:val="000000"/>
          <w:sz w:val="16"/>
          <w:szCs w:val="16"/>
        </w:rPr>
        <w:t xml:space="preserve">. [online] </w:t>
      </w:r>
      <w:proofErr w:type="spellStart"/>
      <w:r w:rsidRPr="00495D64">
        <w:rPr>
          <w:color w:val="000000"/>
          <w:sz w:val="16"/>
          <w:szCs w:val="16"/>
        </w:rPr>
        <w:t>Available</w:t>
      </w:r>
      <w:proofErr w:type="spellEnd"/>
      <w:r w:rsidRPr="00495D64">
        <w:rPr>
          <w:color w:val="000000"/>
          <w:sz w:val="16"/>
          <w:szCs w:val="16"/>
        </w:rPr>
        <w:t xml:space="preserve"> </w:t>
      </w:r>
      <w:proofErr w:type="spellStart"/>
      <w:r w:rsidRPr="00495D64">
        <w:rPr>
          <w:color w:val="000000"/>
          <w:sz w:val="16"/>
          <w:szCs w:val="16"/>
        </w:rPr>
        <w:t>at</w:t>
      </w:r>
      <w:proofErr w:type="spellEnd"/>
      <w:r w:rsidRPr="00495D64">
        <w:rPr>
          <w:color w:val="000000"/>
          <w:sz w:val="16"/>
          <w:szCs w:val="16"/>
        </w:rPr>
        <w:t>: &lt;https://reactjs.org/&gt;</w:t>
      </w:r>
      <w:r>
        <w:rPr>
          <w:color w:val="000000"/>
          <w:sz w:val="16"/>
          <w:szCs w:val="16"/>
        </w:rPr>
        <w:t>.</w:t>
      </w:r>
    </w:p>
    <w:p w14:paraId="302EF92D" w14:textId="0C59D8F7" w:rsidR="000163C0" w:rsidRDefault="00661057" w:rsidP="0056412D">
      <w:pPr>
        <w:numPr>
          <w:ilvl w:val="0"/>
          <w:numId w:val="22"/>
        </w:numPr>
        <w:spacing w:line="240" w:lineRule="auto"/>
        <w:rPr>
          <w:color w:val="000000"/>
          <w:sz w:val="16"/>
          <w:szCs w:val="16"/>
        </w:rPr>
      </w:pPr>
      <w:r w:rsidRPr="00661057">
        <w:rPr>
          <w:color w:val="000000"/>
          <w:sz w:val="16"/>
          <w:szCs w:val="16"/>
        </w:rPr>
        <w:t xml:space="preserve">Angular.io. 2021. Angular. [online] </w:t>
      </w:r>
      <w:proofErr w:type="spellStart"/>
      <w:r w:rsidRPr="00661057">
        <w:rPr>
          <w:color w:val="000000"/>
          <w:sz w:val="16"/>
          <w:szCs w:val="16"/>
        </w:rPr>
        <w:t>Available</w:t>
      </w:r>
      <w:proofErr w:type="spellEnd"/>
      <w:r w:rsidRPr="00661057">
        <w:rPr>
          <w:color w:val="000000"/>
          <w:sz w:val="16"/>
          <w:szCs w:val="16"/>
        </w:rPr>
        <w:t xml:space="preserve"> </w:t>
      </w:r>
      <w:proofErr w:type="spellStart"/>
      <w:r w:rsidRPr="00661057">
        <w:rPr>
          <w:color w:val="000000"/>
          <w:sz w:val="16"/>
          <w:szCs w:val="16"/>
        </w:rPr>
        <w:t>at</w:t>
      </w:r>
      <w:proofErr w:type="spellEnd"/>
      <w:r w:rsidRPr="00661057">
        <w:rPr>
          <w:color w:val="000000"/>
          <w:sz w:val="16"/>
          <w:szCs w:val="16"/>
        </w:rPr>
        <w:t>: &lt;https://angular.io/&gt; .</w:t>
      </w:r>
    </w:p>
    <w:p w14:paraId="1B24E678" w14:textId="017FDACA" w:rsidR="000163C0" w:rsidRDefault="00661057" w:rsidP="0056412D">
      <w:pPr>
        <w:numPr>
          <w:ilvl w:val="0"/>
          <w:numId w:val="22"/>
        </w:numPr>
        <w:spacing w:line="240" w:lineRule="auto"/>
        <w:rPr>
          <w:color w:val="000000"/>
          <w:sz w:val="16"/>
          <w:szCs w:val="16"/>
        </w:rPr>
      </w:pPr>
      <w:r w:rsidRPr="00661057">
        <w:rPr>
          <w:color w:val="000000"/>
          <w:sz w:val="16"/>
          <w:szCs w:val="16"/>
        </w:rPr>
        <w:t xml:space="preserve">Reactjs.org. 2021. </w:t>
      </w:r>
      <w:proofErr w:type="spellStart"/>
      <w:r w:rsidRPr="00661057">
        <w:rPr>
          <w:color w:val="000000"/>
          <w:sz w:val="16"/>
          <w:szCs w:val="16"/>
        </w:rPr>
        <w:t>Introducing</w:t>
      </w:r>
      <w:proofErr w:type="spellEnd"/>
      <w:r w:rsidRPr="00661057">
        <w:rPr>
          <w:color w:val="000000"/>
          <w:sz w:val="16"/>
          <w:szCs w:val="16"/>
        </w:rPr>
        <w:t xml:space="preserve"> JSX – </w:t>
      </w:r>
      <w:proofErr w:type="spellStart"/>
      <w:r w:rsidRPr="00661057">
        <w:rPr>
          <w:color w:val="000000"/>
          <w:sz w:val="16"/>
          <w:szCs w:val="16"/>
        </w:rPr>
        <w:t>React</w:t>
      </w:r>
      <w:proofErr w:type="spellEnd"/>
      <w:r w:rsidRPr="00661057">
        <w:rPr>
          <w:color w:val="000000"/>
          <w:sz w:val="16"/>
          <w:szCs w:val="16"/>
        </w:rPr>
        <w:t xml:space="preserve">. [online] </w:t>
      </w:r>
      <w:proofErr w:type="spellStart"/>
      <w:r w:rsidRPr="00661057">
        <w:rPr>
          <w:color w:val="000000"/>
          <w:sz w:val="16"/>
          <w:szCs w:val="16"/>
        </w:rPr>
        <w:t>Available</w:t>
      </w:r>
      <w:proofErr w:type="spellEnd"/>
      <w:r w:rsidRPr="00661057">
        <w:rPr>
          <w:color w:val="000000"/>
          <w:sz w:val="16"/>
          <w:szCs w:val="16"/>
        </w:rPr>
        <w:t xml:space="preserve"> </w:t>
      </w:r>
      <w:proofErr w:type="spellStart"/>
      <w:r w:rsidRPr="00661057">
        <w:rPr>
          <w:color w:val="000000"/>
          <w:sz w:val="16"/>
          <w:szCs w:val="16"/>
        </w:rPr>
        <w:t>at</w:t>
      </w:r>
      <w:proofErr w:type="spellEnd"/>
      <w:r w:rsidRPr="00661057">
        <w:rPr>
          <w:color w:val="000000"/>
          <w:sz w:val="16"/>
          <w:szCs w:val="16"/>
        </w:rPr>
        <w:t>: &lt;https://reactjs.org/docs/introducing-jsx.html</w:t>
      </w:r>
      <w:r>
        <w:rPr>
          <w:color w:val="000000"/>
          <w:sz w:val="16"/>
          <w:szCs w:val="16"/>
        </w:rPr>
        <w:t>&gt;</w:t>
      </w:r>
      <w:r w:rsidRPr="00661057">
        <w:rPr>
          <w:color w:val="000000"/>
          <w:sz w:val="16"/>
          <w:szCs w:val="16"/>
        </w:rPr>
        <w:t>.</w:t>
      </w:r>
    </w:p>
    <w:p w14:paraId="64C5CDD8" w14:textId="3A68CEA9" w:rsidR="000163C0" w:rsidRDefault="00224E32" w:rsidP="0056412D">
      <w:pPr>
        <w:numPr>
          <w:ilvl w:val="0"/>
          <w:numId w:val="22"/>
        </w:numPr>
        <w:spacing w:line="240" w:lineRule="auto"/>
        <w:rPr>
          <w:color w:val="000000"/>
          <w:sz w:val="16"/>
          <w:szCs w:val="16"/>
        </w:rPr>
      </w:pPr>
      <w:r w:rsidRPr="00224E32">
        <w:rPr>
          <w:color w:val="000000"/>
          <w:sz w:val="16"/>
          <w:szCs w:val="16"/>
        </w:rPr>
        <w:t xml:space="preserve">W3.org. 2021. </w:t>
      </w:r>
      <w:proofErr w:type="spellStart"/>
      <w:r w:rsidRPr="00224E32">
        <w:rPr>
          <w:color w:val="000000"/>
          <w:sz w:val="16"/>
          <w:szCs w:val="16"/>
        </w:rPr>
        <w:t>Cascading</w:t>
      </w:r>
      <w:proofErr w:type="spellEnd"/>
      <w:r w:rsidRPr="00224E32">
        <w:rPr>
          <w:color w:val="000000"/>
          <w:sz w:val="16"/>
          <w:szCs w:val="16"/>
        </w:rPr>
        <w:t xml:space="preserve"> </w:t>
      </w:r>
      <w:proofErr w:type="spellStart"/>
      <w:r w:rsidRPr="00224E32">
        <w:rPr>
          <w:color w:val="000000"/>
          <w:sz w:val="16"/>
          <w:szCs w:val="16"/>
        </w:rPr>
        <w:t>Style</w:t>
      </w:r>
      <w:proofErr w:type="spellEnd"/>
      <w:r w:rsidRPr="00224E32">
        <w:rPr>
          <w:color w:val="000000"/>
          <w:sz w:val="16"/>
          <w:szCs w:val="16"/>
        </w:rPr>
        <w:t xml:space="preserve"> </w:t>
      </w:r>
      <w:proofErr w:type="spellStart"/>
      <w:r w:rsidRPr="00224E32">
        <w:rPr>
          <w:color w:val="000000"/>
          <w:sz w:val="16"/>
          <w:szCs w:val="16"/>
        </w:rPr>
        <w:t>Sheets</w:t>
      </w:r>
      <w:proofErr w:type="spellEnd"/>
      <w:r w:rsidRPr="00224E32">
        <w:rPr>
          <w:color w:val="000000"/>
          <w:sz w:val="16"/>
          <w:szCs w:val="16"/>
        </w:rPr>
        <w:t xml:space="preserve">. [online] </w:t>
      </w:r>
      <w:proofErr w:type="spellStart"/>
      <w:r w:rsidRPr="00224E32">
        <w:rPr>
          <w:color w:val="000000"/>
          <w:sz w:val="16"/>
          <w:szCs w:val="16"/>
        </w:rPr>
        <w:t>Available</w:t>
      </w:r>
      <w:proofErr w:type="spellEnd"/>
      <w:r w:rsidRPr="00224E32">
        <w:rPr>
          <w:color w:val="000000"/>
          <w:sz w:val="16"/>
          <w:szCs w:val="16"/>
        </w:rPr>
        <w:t xml:space="preserve"> </w:t>
      </w:r>
      <w:proofErr w:type="spellStart"/>
      <w:r w:rsidRPr="00224E32">
        <w:rPr>
          <w:color w:val="000000"/>
          <w:sz w:val="16"/>
          <w:szCs w:val="16"/>
        </w:rPr>
        <w:t>at</w:t>
      </w:r>
      <w:proofErr w:type="spellEnd"/>
      <w:r w:rsidRPr="00224E32">
        <w:rPr>
          <w:color w:val="000000"/>
          <w:sz w:val="16"/>
          <w:szCs w:val="16"/>
        </w:rPr>
        <w:t>: &lt;https://www.w3.org/Style/CSS/Overview.en.html&gt;</w:t>
      </w:r>
      <w:r>
        <w:rPr>
          <w:color w:val="000000"/>
          <w:sz w:val="16"/>
          <w:szCs w:val="16"/>
        </w:rPr>
        <w:t>.</w:t>
      </w:r>
    </w:p>
    <w:p w14:paraId="373F96A5" w14:textId="41215F07" w:rsidR="003410C8" w:rsidRDefault="00120861" w:rsidP="0056412D">
      <w:pPr>
        <w:numPr>
          <w:ilvl w:val="0"/>
          <w:numId w:val="22"/>
        </w:numPr>
        <w:spacing w:line="240" w:lineRule="auto"/>
        <w:rPr>
          <w:color w:val="000000"/>
          <w:sz w:val="16"/>
          <w:szCs w:val="16"/>
        </w:rPr>
      </w:pPr>
      <w:r w:rsidRPr="00120861">
        <w:rPr>
          <w:color w:val="000000"/>
          <w:sz w:val="16"/>
          <w:szCs w:val="16"/>
        </w:rPr>
        <w:t xml:space="preserve">React-bootstrap.github.io. 2021. </w:t>
      </w:r>
      <w:proofErr w:type="spellStart"/>
      <w:r w:rsidRPr="00120861">
        <w:rPr>
          <w:color w:val="000000"/>
          <w:sz w:val="16"/>
          <w:szCs w:val="16"/>
        </w:rPr>
        <w:t>React</w:t>
      </w:r>
      <w:proofErr w:type="spellEnd"/>
      <w:r w:rsidRPr="00120861">
        <w:rPr>
          <w:color w:val="000000"/>
          <w:sz w:val="16"/>
          <w:szCs w:val="16"/>
        </w:rPr>
        <w:t xml:space="preserve">-Bootstrap. [online] </w:t>
      </w:r>
      <w:proofErr w:type="spellStart"/>
      <w:r w:rsidRPr="00120861">
        <w:rPr>
          <w:color w:val="000000"/>
          <w:sz w:val="16"/>
          <w:szCs w:val="16"/>
        </w:rPr>
        <w:t>Available</w:t>
      </w:r>
      <w:proofErr w:type="spellEnd"/>
      <w:r w:rsidRPr="00120861">
        <w:rPr>
          <w:color w:val="000000"/>
          <w:sz w:val="16"/>
          <w:szCs w:val="16"/>
        </w:rPr>
        <w:t xml:space="preserve"> </w:t>
      </w:r>
      <w:proofErr w:type="spellStart"/>
      <w:r w:rsidRPr="00120861">
        <w:rPr>
          <w:color w:val="000000"/>
          <w:sz w:val="16"/>
          <w:szCs w:val="16"/>
        </w:rPr>
        <w:t>at</w:t>
      </w:r>
      <w:proofErr w:type="spellEnd"/>
      <w:r w:rsidRPr="00120861">
        <w:rPr>
          <w:color w:val="000000"/>
          <w:sz w:val="16"/>
          <w:szCs w:val="16"/>
        </w:rPr>
        <w:t>: &lt;https://react-bootstrap.github.io</w:t>
      </w:r>
      <w:r w:rsidR="00661057">
        <w:rPr>
          <w:color w:val="000000"/>
          <w:sz w:val="16"/>
          <w:szCs w:val="16"/>
        </w:rPr>
        <w:t>&gt;</w:t>
      </w:r>
      <w:r w:rsidRPr="00120861">
        <w:rPr>
          <w:color w:val="000000"/>
          <w:sz w:val="16"/>
          <w:szCs w:val="16"/>
        </w:rPr>
        <w:t>.</w:t>
      </w:r>
    </w:p>
    <w:p w14:paraId="6E95AE4C" w14:textId="5978162A" w:rsidR="000163C0" w:rsidRDefault="00661057" w:rsidP="00120861">
      <w:pPr>
        <w:pStyle w:val="Prrafodelista"/>
        <w:numPr>
          <w:ilvl w:val="0"/>
          <w:numId w:val="22"/>
        </w:numPr>
        <w:rPr>
          <w:rFonts w:ascii="Palatino" w:eastAsia="Times New Roman" w:hAnsi="Palatino" w:cs="Times New Roman"/>
          <w:color w:val="000000"/>
          <w:kern w:val="16"/>
          <w:sz w:val="16"/>
          <w:szCs w:val="16"/>
        </w:rPr>
      </w:pPr>
      <w:r w:rsidRPr="00661057">
        <w:rPr>
          <w:rFonts w:ascii="Palatino" w:eastAsia="Times New Roman" w:hAnsi="Palatino" w:cs="Times New Roman"/>
          <w:color w:val="000000"/>
          <w:kern w:val="16"/>
          <w:sz w:val="16"/>
          <w:szCs w:val="16"/>
        </w:rPr>
        <w:t xml:space="preserve">Mysql.com. 2021. </w:t>
      </w:r>
      <w:proofErr w:type="spellStart"/>
      <w:r w:rsidRPr="00661057">
        <w:rPr>
          <w:rFonts w:ascii="Palatino" w:eastAsia="Times New Roman" w:hAnsi="Palatino" w:cs="Times New Roman"/>
          <w:color w:val="000000"/>
          <w:kern w:val="16"/>
          <w:sz w:val="16"/>
          <w:szCs w:val="16"/>
        </w:rPr>
        <w:t>MySQL</w:t>
      </w:r>
      <w:proofErr w:type="spellEnd"/>
      <w:r w:rsidRPr="00661057">
        <w:rPr>
          <w:rFonts w:ascii="Palatino" w:eastAsia="Times New Roman" w:hAnsi="Palatino" w:cs="Times New Roman"/>
          <w:color w:val="000000"/>
          <w:kern w:val="16"/>
          <w:sz w:val="16"/>
          <w:szCs w:val="16"/>
        </w:rPr>
        <w:t xml:space="preserve">. [online] </w:t>
      </w:r>
      <w:proofErr w:type="spellStart"/>
      <w:r w:rsidRPr="00661057">
        <w:rPr>
          <w:rFonts w:ascii="Palatino" w:eastAsia="Times New Roman" w:hAnsi="Palatino" w:cs="Times New Roman"/>
          <w:color w:val="000000"/>
          <w:kern w:val="16"/>
          <w:sz w:val="16"/>
          <w:szCs w:val="16"/>
        </w:rPr>
        <w:t>Available</w:t>
      </w:r>
      <w:proofErr w:type="spellEnd"/>
      <w:r w:rsidRPr="00661057">
        <w:rPr>
          <w:rFonts w:ascii="Palatino" w:eastAsia="Times New Roman" w:hAnsi="Palatino" w:cs="Times New Roman"/>
          <w:color w:val="000000"/>
          <w:kern w:val="16"/>
          <w:sz w:val="16"/>
          <w:szCs w:val="16"/>
        </w:rPr>
        <w:t xml:space="preserve"> </w:t>
      </w:r>
      <w:proofErr w:type="spellStart"/>
      <w:r w:rsidRPr="00661057">
        <w:rPr>
          <w:rFonts w:ascii="Palatino" w:eastAsia="Times New Roman" w:hAnsi="Palatino" w:cs="Times New Roman"/>
          <w:color w:val="000000"/>
          <w:kern w:val="16"/>
          <w:sz w:val="16"/>
          <w:szCs w:val="16"/>
        </w:rPr>
        <w:t>at</w:t>
      </w:r>
      <w:proofErr w:type="spellEnd"/>
      <w:r w:rsidRPr="00661057">
        <w:rPr>
          <w:rFonts w:ascii="Palatino" w:eastAsia="Times New Roman" w:hAnsi="Palatino" w:cs="Times New Roman"/>
          <w:color w:val="000000"/>
          <w:kern w:val="16"/>
          <w:sz w:val="16"/>
          <w:szCs w:val="16"/>
        </w:rPr>
        <w:t>: &lt;https://www.mysql.com/&gt; .</w:t>
      </w:r>
    </w:p>
    <w:p w14:paraId="2C0BFAA0" w14:textId="3A8DD79E" w:rsidR="004A5CAB" w:rsidRDefault="004A5CAB" w:rsidP="00120861">
      <w:pPr>
        <w:pStyle w:val="Prrafodelista"/>
        <w:numPr>
          <w:ilvl w:val="0"/>
          <w:numId w:val="22"/>
        </w:numPr>
        <w:rPr>
          <w:rFonts w:ascii="Palatino" w:eastAsia="Times New Roman" w:hAnsi="Palatino" w:cs="Times New Roman"/>
          <w:color w:val="000000"/>
          <w:kern w:val="16"/>
          <w:sz w:val="16"/>
          <w:szCs w:val="16"/>
        </w:rPr>
      </w:pPr>
      <w:r w:rsidRPr="004A5CAB">
        <w:rPr>
          <w:rFonts w:ascii="Palatino" w:eastAsia="Times New Roman" w:hAnsi="Palatino" w:cs="Times New Roman"/>
          <w:color w:val="000000"/>
          <w:kern w:val="16"/>
          <w:sz w:val="16"/>
          <w:szCs w:val="16"/>
        </w:rPr>
        <w:t xml:space="preserve">Wearemarketing.com. 2021. </w:t>
      </w:r>
      <w:proofErr w:type="spellStart"/>
      <w:r w:rsidRPr="004A5CAB">
        <w:rPr>
          <w:rFonts w:ascii="Palatino" w:eastAsia="Times New Roman" w:hAnsi="Palatino" w:cs="Times New Roman"/>
          <w:color w:val="000000"/>
          <w:kern w:val="16"/>
          <w:sz w:val="16"/>
          <w:szCs w:val="16"/>
        </w:rPr>
        <w:t>Scrum</w:t>
      </w:r>
      <w:proofErr w:type="spellEnd"/>
      <w:r w:rsidRPr="004A5CAB">
        <w:rPr>
          <w:rFonts w:ascii="Palatino" w:eastAsia="Times New Roman" w:hAnsi="Palatino" w:cs="Times New Roman"/>
          <w:color w:val="000000"/>
          <w:kern w:val="16"/>
          <w:sz w:val="16"/>
          <w:szCs w:val="16"/>
        </w:rPr>
        <w:t xml:space="preserve">: </w:t>
      </w:r>
      <w:proofErr w:type="spellStart"/>
      <w:r w:rsidRPr="004A5CAB">
        <w:rPr>
          <w:rFonts w:ascii="Palatino" w:eastAsia="Times New Roman" w:hAnsi="Palatino" w:cs="Times New Roman"/>
          <w:color w:val="000000"/>
          <w:kern w:val="16"/>
          <w:sz w:val="16"/>
          <w:szCs w:val="16"/>
        </w:rPr>
        <w:t>qué</w:t>
      </w:r>
      <w:proofErr w:type="spellEnd"/>
      <w:r w:rsidRPr="004A5CAB">
        <w:rPr>
          <w:rFonts w:ascii="Palatino" w:eastAsia="Times New Roman" w:hAnsi="Palatino" w:cs="Times New Roman"/>
          <w:color w:val="000000"/>
          <w:kern w:val="16"/>
          <w:sz w:val="16"/>
          <w:szCs w:val="16"/>
        </w:rPr>
        <w:t xml:space="preserve"> es y </w:t>
      </w:r>
      <w:proofErr w:type="spellStart"/>
      <w:r w:rsidRPr="004A5CAB">
        <w:rPr>
          <w:rFonts w:ascii="Palatino" w:eastAsia="Times New Roman" w:hAnsi="Palatino" w:cs="Times New Roman"/>
          <w:color w:val="000000"/>
          <w:kern w:val="16"/>
          <w:sz w:val="16"/>
          <w:szCs w:val="16"/>
        </w:rPr>
        <w:t>cómo</w:t>
      </w:r>
      <w:proofErr w:type="spellEnd"/>
      <w:r w:rsidRPr="004A5CAB">
        <w:rPr>
          <w:rFonts w:ascii="Palatino" w:eastAsia="Times New Roman" w:hAnsi="Palatino" w:cs="Times New Roman"/>
          <w:color w:val="000000"/>
          <w:kern w:val="16"/>
          <w:sz w:val="16"/>
          <w:szCs w:val="16"/>
        </w:rPr>
        <w:t xml:space="preserve"> funciona esta </w:t>
      </w:r>
      <w:proofErr w:type="spellStart"/>
      <w:r w:rsidRPr="004A5CAB">
        <w:rPr>
          <w:rFonts w:ascii="Palatino" w:eastAsia="Times New Roman" w:hAnsi="Palatino" w:cs="Times New Roman"/>
          <w:color w:val="000000"/>
          <w:kern w:val="16"/>
          <w:sz w:val="16"/>
          <w:szCs w:val="16"/>
        </w:rPr>
        <w:t>metodología</w:t>
      </w:r>
      <w:proofErr w:type="spellEnd"/>
      <w:r w:rsidRPr="004A5CAB">
        <w:rPr>
          <w:rFonts w:ascii="Palatino" w:eastAsia="Times New Roman" w:hAnsi="Palatino" w:cs="Times New Roman"/>
          <w:color w:val="000000"/>
          <w:kern w:val="16"/>
          <w:sz w:val="16"/>
          <w:szCs w:val="16"/>
        </w:rPr>
        <w:t xml:space="preserve">. [online] </w:t>
      </w:r>
      <w:proofErr w:type="spellStart"/>
      <w:r w:rsidRPr="004A5CAB">
        <w:rPr>
          <w:rFonts w:ascii="Palatino" w:eastAsia="Times New Roman" w:hAnsi="Palatino" w:cs="Times New Roman"/>
          <w:color w:val="000000"/>
          <w:kern w:val="16"/>
          <w:sz w:val="16"/>
          <w:szCs w:val="16"/>
        </w:rPr>
        <w:t>Available</w:t>
      </w:r>
      <w:proofErr w:type="spellEnd"/>
      <w:r w:rsidRPr="004A5CAB">
        <w:rPr>
          <w:rFonts w:ascii="Palatino" w:eastAsia="Times New Roman" w:hAnsi="Palatino" w:cs="Times New Roman"/>
          <w:color w:val="000000"/>
          <w:kern w:val="16"/>
          <w:sz w:val="16"/>
          <w:szCs w:val="16"/>
        </w:rPr>
        <w:t xml:space="preserve"> </w:t>
      </w:r>
      <w:proofErr w:type="spellStart"/>
      <w:r w:rsidRPr="004A5CAB">
        <w:rPr>
          <w:rFonts w:ascii="Palatino" w:eastAsia="Times New Roman" w:hAnsi="Palatino" w:cs="Times New Roman"/>
          <w:color w:val="000000"/>
          <w:kern w:val="16"/>
          <w:sz w:val="16"/>
          <w:szCs w:val="16"/>
        </w:rPr>
        <w:t>at</w:t>
      </w:r>
      <w:proofErr w:type="spellEnd"/>
      <w:r w:rsidRPr="004A5CAB">
        <w:rPr>
          <w:rFonts w:ascii="Palatino" w:eastAsia="Times New Roman" w:hAnsi="Palatino" w:cs="Times New Roman"/>
          <w:color w:val="000000"/>
          <w:kern w:val="16"/>
          <w:sz w:val="16"/>
          <w:szCs w:val="16"/>
        </w:rPr>
        <w:t>: &lt;https://www.wearemarketing.com/es/blog/metodologia-scrum-que-es-y-como-funciona.html&gt; .</w:t>
      </w:r>
    </w:p>
    <w:p w14:paraId="1FA17B72" w14:textId="299EA60D" w:rsidR="004A5CAB" w:rsidRDefault="004A5CAB" w:rsidP="00120861">
      <w:pPr>
        <w:pStyle w:val="Prrafodelista"/>
        <w:numPr>
          <w:ilvl w:val="0"/>
          <w:numId w:val="22"/>
        </w:numPr>
        <w:rPr>
          <w:rFonts w:ascii="Palatino" w:eastAsia="Times New Roman" w:hAnsi="Palatino" w:cs="Times New Roman"/>
          <w:color w:val="000000"/>
          <w:kern w:val="16"/>
          <w:sz w:val="16"/>
          <w:szCs w:val="16"/>
        </w:rPr>
      </w:pPr>
      <w:r w:rsidRPr="004A5CAB">
        <w:rPr>
          <w:rFonts w:ascii="Palatino" w:eastAsia="Times New Roman" w:hAnsi="Palatino" w:cs="Times New Roman"/>
          <w:color w:val="000000"/>
          <w:kern w:val="16"/>
          <w:sz w:val="16"/>
          <w:szCs w:val="16"/>
        </w:rPr>
        <w:t xml:space="preserve">Trello.com. 2021. </w:t>
      </w:r>
      <w:proofErr w:type="spellStart"/>
      <w:r w:rsidRPr="004A5CAB">
        <w:rPr>
          <w:rFonts w:ascii="Palatino" w:eastAsia="Times New Roman" w:hAnsi="Palatino" w:cs="Times New Roman"/>
          <w:color w:val="000000"/>
          <w:kern w:val="16"/>
          <w:sz w:val="16"/>
          <w:szCs w:val="16"/>
        </w:rPr>
        <w:t>Trello</w:t>
      </w:r>
      <w:proofErr w:type="spellEnd"/>
      <w:r w:rsidRPr="004A5CAB">
        <w:rPr>
          <w:rFonts w:ascii="Palatino" w:eastAsia="Times New Roman" w:hAnsi="Palatino" w:cs="Times New Roman"/>
          <w:color w:val="000000"/>
          <w:kern w:val="16"/>
          <w:sz w:val="16"/>
          <w:szCs w:val="16"/>
        </w:rPr>
        <w:t xml:space="preserve">. [online] </w:t>
      </w:r>
      <w:proofErr w:type="spellStart"/>
      <w:r w:rsidRPr="004A5CAB">
        <w:rPr>
          <w:rFonts w:ascii="Palatino" w:eastAsia="Times New Roman" w:hAnsi="Palatino" w:cs="Times New Roman"/>
          <w:color w:val="000000"/>
          <w:kern w:val="16"/>
          <w:sz w:val="16"/>
          <w:szCs w:val="16"/>
        </w:rPr>
        <w:t>Available</w:t>
      </w:r>
      <w:proofErr w:type="spellEnd"/>
      <w:r w:rsidRPr="004A5CAB">
        <w:rPr>
          <w:rFonts w:ascii="Palatino" w:eastAsia="Times New Roman" w:hAnsi="Palatino" w:cs="Times New Roman"/>
          <w:color w:val="000000"/>
          <w:kern w:val="16"/>
          <w:sz w:val="16"/>
          <w:szCs w:val="16"/>
        </w:rPr>
        <w:t xml:space="preserve"> </w:t>
      </w:r>
      <w:proofErr w:type="spellStart"/>
      <w:r w:rsidRPr="004A5CAB">
        <w:rPr>
          <w:rFonts w:ascii="Palatino" w:eastAsia="Times New Roman" w:hAnsi="Palatino" w:cs="Times New Roman"/>
          <w:color w:val="000000"/>
          <w:kern w:val="16"/>
          <w:sz w:val="16"/>
          <w:szCs w:val="16"/>
        </w:rPr>
        <w:t>at</w:t>
      </w:r>
      <w:proofErr w:type="spellEnd"/>
      <w:r w:rsidRPr="004A5CAB">
        <w:rPr>
          <w:rFonts w:ascii="Palatino" w:eastAsia="Times New Roman" w:hAnsi="Palatino" w:cs="Times New Roman"/>
          <w:color w:val="000000"/>
          <w:kern w:val="16"/>
          <w:sz w:val="16"/>
          <w:szCs w:val="16"/>
        </w:rPr>
        <w:t>: &lt;https://trello.com/&gt;.</w:t>
      </w:r>
    </w:p>
    <w:p w14:paraId="46550F8C" w14:textId="3DCA268F" w:rsidR="0069140F" w:rsidRDefault="0069140F" w:rsidP="00120861">
      <w:pPr>
        <w:pStyle w:val="Prrafodelista"/>
        <w:numPr>
          <w:ilvl w:val="0"/>
          <w:numId w:val="22"/>
        </w:numPr>
        <w:rPr>
          <w:rFonts w:ascii="Palatino" w:eastAsia="Times New Roman" w:hAnsi="Palatino" w:cs="Times New Roman"/>
          <w:color w:val="000000"/>
          <w:kern w:val="16"/>
          <w:sz w:val="16"/>
          <w:szCs w:val="16"/>
        </w:rPr>
      </w:pPr>
      <w:proofErr w:type="spellStart"/>
      <w:r w:rsidRPr="0069140F">
        <w:rPr>
          <w:rFonts w:ascii="Palatino" w:eastAsia="Times New Roman" w:hAnsi="Palatino" w:cs="Times New Roman"/>
          <w:color w:val="000000"/>
          <w:kern w:val="16"/>
          <w:sz w:val="16"/>
          <w:szCs w:val="16"/>
        </w:rPr>
        <w:t>Bitbucket</w:t>
      </w:r>
      <w:proofErr w:type="spellEnd"/>
      <w:r w:rsidRPr="0069140F">
        <w:rPr>
          <w:rFonts w:ascii="Palatino" w:eastAsia="Times New Roman" w:hAnsi="Palatino" w:cs="Times New Roman"/>
          <w:color w:val="000000"/>
          <w:kern w:val="16"/>
          <w:sz w:val="16"/>
          <w:szCs w:val="16"/>
        </w:rPr>
        <w:t xml:space="preserve">. 2021. </w:t>
      </w:r>
      <w:proofErr w:type="spellStart"/>
      <w:r w:rsidRPr="0069140F">
        <w:rPr>
          <w:rFonts w:ascii="Palatino" w:eastAsia="Times New Roman" w:hAnsi="Palatino" w:cs="Times New Roman"/>
          <w:color w:val="000000"/>
          <w:kern w:val="16"/>
          <w:sz w:val="16"/>
          <w:szCs w:val="16"/>
        </w:rPr>
        <w:t>Bitbucket</w:t>
      </w:r>
      <w:proofErr w:type="spellEnd"/>
      <w:r w:rsidRPr="0069140F">
        <w:rPr>
          <w:rFonts w:ascii="Palatino" w:eastAsia="Times New Roman" w:hAnsi="Palatino" w:cs="Times New Roman"/>
          <w:color w:val="000000"/>
          <w:kern w:val="16"/>
          <w:sz w:val="16"/>
          <w:szCs w:val="16"/>
        </w:rPr>
        <w:t xml:space="preserve"> | </w:t>
      </w:r>
      <w:proofErr w:type="spellStart"/>
      <w:r w:rsidRPr="0069140F">
        <w:rPr>
          <w:rFonts w:ascii="Palatino" w:eastAsia="Times New Roman" w:hAnsi="Palatino" w:cs="Times New Roman"/>
          <w:color w:val="000000"/>
          <w:kern w:val="16"/>
          <w:sz w:val="16"/>
          <w:szCs w:val="16"/>
        </w:rPr>
        <w:t>The</w:t>
      </w:r>
      <w:proofErr w:type="spellEnd"/>
      <w:r w:rsidRPr="0069140F">
        <w:rPr>
          <w:rFonts w:ascii="Palatino" w:eastAsia="Times New Roman" w:hAnsi="Palatino" w:cs="Times New Roman"/>
          <w:color w:val="000000"/>
          <w:kern w:val="16"/>
          <w:sz w:val="16"/>
          <w:szCs w:val="16"/>
        </w:rPr>
        <w:t xml:space="preserve"> Git </w:t>
      </w:r>
      <w:proofErr w:type="spellStart"/>
      <w:r w:rsidRPr="0069140F">
        <w:rPr>
          <w:rFonts w:ascii="Palatino" w:eastAsia="Times New Roman" w:hAnsi="Palatino" w:cs="Times New Roman"/>
          <w:color w:val="000000"/>
          <w:kern w:val="16"/>
          <w:sz w:val="16"/>
          <w:szCs w:val="16"/>
        </w:rPr>
        <w:t>solution</w:t>
      </w:r>
      <w:proofErr w:type="spellEnd"/>
      <w:r w:rsidRPr="0069140F">
        <w:rPr>
          <w:rFonts w:ascii="Palatino" w:eastAsia="Times New Roman" w:hAnsi="Palatino" w:cs="Times New Roman"/>
          <w:color w:val="000000"/>
          <w:kern w:val="16"/>
          <w:sz w:val="16"/>
          <w:szCs w:val="16"/>
        </w:rPr>
        <w:t xml:space="preserve"> for professional </w:t>
      </w:r>
      <w:proofErr w:type="spellStart"/>
      <w:r w:rsidRPr="0069140F">
        <w:rPr>
          <w:rFonts w:ascii="Palatino" w:eastAsia="Times New Roman" w:hAnsi="Palatino" w:cs="Times New Roman"/>
          <w:color w:val="000000"/>
          <w:kern w:val="16"/>
          <w:sz w:val="16"/>
          <w:szCs w:val="16"/>
        </w:rPr>
        <w:t>teams</w:t>
      </w:r>
      <w:proofErr w:type="spellEnd"/>
      <w:r w:rsidRPr="0069140F">
        <w:rPr>
          <w:rFonts w:ascii="Palatino" w:eastAsia="Times New Roman" w:hAnsi="Palatino" w:cs="Times New Roman"/>
          <w:color w:val="000000"/>
          <w:kern w:val="16"/>
          <w:sz w:val="16"/>
          <w:szCs w:val="16"/>
        </w:rPr>
        <w:t xml:space="preserve">. [online] </w:t>
      </w:r>
      <w:proofErr w:type="spellStart"/>
      <w:r w:rsidRPr="0069140F">
        <w:rPr>
          <w:rFonts w:ascii="Palatino" w:eastAsia="Times New Roman" w:hAnsi="Palatino" w:cs="Times New Roman"/>
          <w:color w:val="000000"/>
          <w:kern w:val="16"/>
          <w:sz w:val="16"/>
          <w:szCs w:val="16"/>
        </w:rPr>
        <w:t>Available</w:t>
      </w:r>
      <w:proofErr w:type="spellEnd"/>
      <w:r w:rsidRPr="0069140F">
        <w:rPr>
          <w:rFonts w:ascii="Palatino" w:eastAsia="Times New Roman" w:hAnsi="Palatino" w:cs="Times New Roman"/>
          <w:color w:val="000000"/>
          <w:kern w:val="16"/>
          <w:sz w:val="16"/>
          <w:szCs w:val="16"/>
        </w:rPr>
        <w:t xml:space="preserve"> </w:t>
      </w:r>
      <w:proofErr w:type="spellStart"/>
      <w:r w:rsidRPr="0069140F">
        <w:rPr>
          <w:rFonts w:ascii="Palatino" w:eastAsia="Times New Roman" w:hAnsi="Palatino" w:cs="Times New Roman"/>
          <w:color w:val="000000"/>
          <w:kern w:val="16"/>
          <w:sz w:val="16"/>
          <w:szCs w:val="16"/>
        </w:rPr>
        <w:t>at</w:t>
      </w:r>
      <w:proofErr w:type="spellEnd"/>
      <w:r w:rsidRPr="0069140F">
        <w:rPr>
          <w:rFonts w:ascii="Palatino" w:eastAsia="Times New Roman" w:hAnsi="Palatino" w:cs="Times New Roman"/>
          <w:color w:val="000000"/>
          <w:kern w:val="16"/>
          <w:sz w:val="16"/>
          <w:szCs w:val="16"/>
        </w:rPr>
        <w:t>: &lt;https://bitbucket.org/&gt;</w:t>
      </w:r>
      <w:r>
        <w:rPr>
          <w:rFonts w:ascii="Palatino" w:eastAsia="Times New Roman" w:hAnsi="Palatino" w:cs="Times New Roman"/>
          <w:color w:val="000000"/>
          <w:kern w:val="16"/>
          <w:sz w:val="16"/>
          <w:szCs w:val="16"/>
        </w:rPr>
        <w:t>.</w:t>
      </w:r>
    </w:p>
    <w:p w14:paraId="44F85E64" w14:textId="216ADFD2" w:rsidR="00120861" w:rsidRDefault="00806F15" w:rsidP="00120861">
      <w:pPr>
        <w:pStyle w:val="Prrafodelista"/>
        <w:numPr>
          <w:ilvl w:val="0"/>
          <w:numId w:val="22"/>
        </w:numPr>
        <w:rPr>
          <w:rFonts w:ascii="Palatino" w:eastAsia="Times New Roman" w:hAnsi="Palatino" w:cs="Times New Roman"/>
          <w:color w:val="000000"/>
          <w:kern w:val="16"/>
          <w:sz w:val="16"/>
          <w:szCs w:val="16"/>
        </w:rPr>
      </w:pPr>
      <w:r w:rsidRPr="00806F15">
        <w:rPr>
          <w:rFonts w:ascii="Palatino" w:eastAsia="Times New Roman" w:hAnsi="Palatino" w:cs="Times New Roman"/>
          <w:color w:val="000000"/>
          <w:kern w:val="16"/>
          <w:sz w:val="16"/>
          <w:szCs w:val="16"/>
        </w:rPr>
        <w:t xml:space="preserve">Jwt.io. 2021. JWT.IO. [online] </w:t>
      </w:r>
      <w:proofErr w:type="spellStart"/>
      <w:r w:rsidRPr="00806F15">
        <w:rPr>
          <w:rFonts w:ascii="Palatino" w:eastAsia="Times New Roman" w:hAnsi="Palatino" w:cs="Times New Roman"/>
          <w:color w:val="000000"/>
          <w:kern w:val="16"/>
          <w:sz w:val="16"/>
          <w:szCs w:val="16"/>
        </w:rPr>
        <w:t>Available</w:t>
      </w:r>
      <w:proofErr w:type="spellEnd"/>
      <w:r w:rsidRPr="00806F15">
        <w:rPr>
          <w:rFonts w:ascii="Palatino" w:eastAsia="Times New Roman" w:hAnsi="Palatino" w:cs="Times New Roman"/>
          <w:color w:val="000000"/>
          <w:kern w:val="16"/>
          <w:sz w:val="16"/>
          <w:szCs w:val="16"/>
        </w:rPr>
        <w:t xml:space="preserve"> </w:t>
      </w:r>
      <w:proofErr w:type="spellStart"/>
      <w:r w:rsidRPr="00806F15">
        <w:rPr>
          <w:rFonts w:ascii="Palatino" w:eastAsia="Times New Roman" w:hAnsi="Palatino" w:cs="Times New Roman"/>
          <w:color w:val="000000"/>
          <w:kern w:val="16"/>
          <w:sz w:val="16"/>
          <w:szCs w:val="16"/>
        </w:rPr>
        <w:t>at</w:t>
      </w:r>
      <w:proofErr w:type="spellEnd"/>
      <w:r w:rsidRPr="00806F15">
        <w:rPr>
          <w:rFonts w:ascii="Palatino" w:eastAsia="Times New Roman" w:hAnsi="Palatino" w:cs="Times New Roman"/>
          <w:color w:val="000000"/>
          <w:kern w:val="16"/>
          <w:sz w:val="16"/>
          <w:szCs w:val="16"/>
        </w:rPr>
        <w:t xml:space="preserve">: &lt;https://jwt.io/&gt; </w:t>
      </w:r>
      <w:r>
        <w:rPr>
          <w:rFonts w:ascii="Palatino" w:eastAsia="Times New Roman" w:hAnsi="Palatino" w:cs="Times New Roman"/>
          <w:color w:val="000000"/>
          <w:kern w:val="16"/>
          <w:sz w:val="16"/>
          <w:szCs w:val="16"/>
        </w:rPr>
        <w:t>.</w:t>
      </w:r>
    </w:p>
    <w:p w14:paraId="4CCA40E6" w14:textId="3FF9E240" w:rsidR="00120861" w:rsidRDefault="0069140F" w:rsidP="00120861">
      <w:pPr>
        <w:pStyle w:val="Prrafodelista"/>
        <w:numPr>
          <w:ilvl w:val="0"/>
          <w:numId w:val="22"/>
        </w:numPr>
        <w:rPr>
          <w:rFonts w:ascii="Palatino" w:eastAsia="Times New Roman" w:hAnsi="Palatino" w:cs="Times New Roman"/>
          <w:color w:val="000000"/>
          <w:kern w:val="16"/>
          <w:sz w:val="16"/>
          <w:szCs w:val="16"/>
        </w:rPr>
      </w:pPr>
      <w:r w:rsidRPr="0069140F">
        <w:rPr>
          <w:rFonts w:ascii="Palatino" w:eastAsia="Times New Roman" w:hAnsi="Palatino" w:cs="Times New Roman"/>
          <w:color w:val="000000"/>
          <w:kern w:val="16"/>
          <w:sz w:val="16"/>
          <w:szCs w:val="16"/>
        </w:rPr>
        <w:t xml:space="preserve">Developer.mozilla.org. 2021. Uso de Fetch - Referencia de la API Web | MDN. [online] </w:t>
      </w:r>
      <w:proofErr w:type="spellStart"/>
      <w:r w:rsidRPr="0069140F">
        <w:rPr>
          <w:rFonts w:ascii="Palatino" w:eastAsia="Times New Roman" w:hAnsi="Palatino" w:cs="Times New Roman"/>
          <w:color w:val="000000"/>
          <w:kern w:val="16"/>
          <w:sz w:val="16"/>
          <w:szCs w:val="16"/>
        </w:rPr>
        <w:t>Available</w:t>
      </w:r>
      <w:proofErr w:type="spellEnd"/>
      <w:r w:rsidRPr="0069140F">
        <w:rPr>
          <w:rFonts w:ascii="Palatino" w:eastAsia="Times New Roman" w:hAnsi="Palatino" w:cs="Times New Roman"/>
          <w:color w:val="000000"/>
          <w:kern w:val="16"/>
          <w:sz w:val="16"/>
          <w:szCs w:val="16"/>
        </w:rPr>
        <w:t xml:space="preserve"> </w:t>
      </w:r>
      <w:proofErr w:type="spellStart"/>
      <w:r w:rsidRPr="0069140F">
        <w:rPr>
          <w:rFonts w:ascii="Palatino" w:eastAsia="Times New Roman" w:hAnsi="Palatino" w:cs="Times New Roman"/>
          <w:color w:val="000000"/>
          <w:kern w:val="16"/>
          <w:sz w:val="16"/>
          <w:szCs w:val="16"/>
        </w:rPr>
        <w:t>at</w:t>
      </w:r>
      <w:proofErr w:type="spellEnd"/>
      <w:r w:rsidRPr="0069140F">
        <w:rPr>
          <w:rFonts w:ascii="Palatino" w:eastAsia="Times New Roman" w:hAnsi="Palatino" w:cs="Times New Roman"/>
          <w:color w:val="000000"/>
          <w:kern w:val="16"/>
          <w:sz w:val="16"/>
          <w:szCs w:val="16"/>
        </w:rPr>
        <w:t>: &lt;https://developer.mozilla.org/es/docs/Web/API/Fetch_API/Using_Fetch&gt;</w:t>
      </w:r>
      <w:r w:rsidR="00120861" w:rsidRPr="00120861">
        <w:rPr>
          <w:rFonts w:ascii="Palatino" w:eastAsia="Times New Roman" w:hAnsi="Palatino" w:cs="Times New Roman"/>
          <w:color w:val="000000"/>
          <w:kern w:val="16"/>
          <w:sz w:val="16"/>
          <w:szCs w:val="16"/>
        </w:rPr>
        <w:t>.</w:t>
      </w:r>
    </w:p>
    <w:p w14:paraId="7DB64FAA" w14:textId="3A5AE7EB" w:rsidR="000163C0" w:rsidRDefault="00224E32" w:rsidP="00120861">
      <w:pPr>
        <w:pStyle w:val="Prrafodelista"/>
        <w:numPr>
          <w:ilvl w:val="0"/>
          <w:numId w:val="22"/>
        </w:numPr>
        <w:rPr>
          <w:rFonts w:ascii="Palatino" w:eastAsia="Times New Roman" w:hAnsi="Palatino" w:cs="Times New Roman"/>
          <w:color w:val="000000"/>
          <w:kern w:val="16"/>
          <w:sz w:val="16"/>
          <w:szCs w:val="16"/>
        </w:rPr>
      </w:pPr>
      <w:r w:rsidRPr="00224E32">
        <w:rPr>
          <w:rFonts w:ascii="Palatino" w:eastAsia="Times New Roman" w:hAnsi="Palatino" w:cs="Times New Roman"/>
          <w:color w:val="000000"/>
          <w:kern w:val="16"/>
          <w:sz w:val="16"/>
          <w:szCs w:val="16"/>
        </w:rPr>
        <w:t xml:space="preserve">Json.org. 2021. JSON. [online] </w:t>
      </w:r>
      <w:proofErr w:type="spellStart"/>
      <w:r w:rsidRPr="00224E32">
        <w:rPr>
          <w:rFonts w:ascii="Palatino" w:eastAsia="Times New Roman" w:hAnsi="Palatino" w:cs="Times New Roman"/>
          <w:color w:val="000000"/>
          <w:kern w:val="16"/>
          <w:sz w:val="16"/>
          <w:szCs w:val="16"/>
        </w:rPr>
        <w:t>Available</w:t>
      </w:r>
      <w:proofErr w:type="spellEnd"/>
      <w:r w:rsidRPr="00224E32">
        <w:rPr>
          <w:rFonts w:ascii="Palatino" w:eastAsia="Times New Roman" w:hAnsi="Palatino" w:cs="Times New Roman"/>
          <w:color w:val="000000"/>
          <w:kern w:val="16"/>
          <w:sz w:val="16"/>
          <w:szCs w:val="16"/>
        </w:rPr>
        <w:t xml:space="preserve"> </w:t>
      </w:r>
      <w:proofErr w:type="spellStart"/>
      <w:r w:rsidRPr="00224E32">
        <w:rPr>
          <w:rFonts w:ascii="Palatino" w:eastAsia="Times New Roman" w:hAnsi="Palatino" w:cs="Times New Roman"/>
          <w:color w:val="000000"/>
          <w:kern w:val="16"/>
          <w:sz w:val="16"/>
          <w:szCs w:val="16"/>
        </w:rPr>
        <w:t>at</w:t>
      </w:r>
      <w:proofErr w:type="spellEnd"/>
      <w:r w:rsidRPr="00224E32">
        <w:rPr>
          <w:rFonts w:ascii="Palatino" w:eastAsia="Times New Roman" w:hAnsi="Palatino" w:cs="Times New Roman"/>
          <w:color w:val="000000"/>
          <w:kern w:val="16"/>
          <w:sz w:val="16"/>
          <w:szCs w:val="16"/>
        </w:rPr>
        <w:t>: &lt;https://www.json.org/json-en.html&gt;.</w:t>
      </w:r>
    </w:p>
    <w:p w14:paraId="4EC21BCB" w14:textId="77777777" w:rsidR="003410C8" w:rsidRPr="007738A2" w:rsidRDefault="003410C8" w:rsidP="0056412D">
      <w:pPr>
        <w:pStyle w:val="References"/>
        <w:rPr>
          <w:rFonts w:ascii="Palatino" w:hAnsi="Palatino"/>
          <w:color w:val="000000"/>
          <w:spacing w:val="-6"/>
        </w:rPr>
      </w:pPr>
    </w:p>
    <w:p w14:paraId="07B117BC" w14:textId="77777777" w:rsidR="007738A2" w:rsidRPr="007738A2" w:rsidRDefault="007738A2" w:rsidP="0056412D">
      <w:pPr>
        <w:pStyle w:val="References"/>
        <w:rPr>
          <w:rFonts w:ascii="Palatino" w:hAnsi="Palatino"/>
          <w:color w:val="000000"/>
          <w:spacing w:val="-6"/>
        </w:rPr>
      </w:pPr>
    </w:p>
    <w:p w14:paraId="2FE84ABC" w14:textId="022389B0" w:rsidR="0098507D" w:rsidRDefault="0098507D" w:rsidP="0056412D">
      <w:pPr>
        <w:widowControl/>
        <w:spacing w:line="240" w:lineRule="auto"/>
        <w:jc w:val="left"/>
        <w:rPr>
          <w:rFonts w:ascii="Helvetica" w:hAnsi="Helvetica"/>
          <w:b/>
          <w:bCs/>
          <w:color w:val="000000"/>
          <w:kern w:val="0"/>
          <w:sz w:val="22"/>
          <w:szCs w:val="16"/>
        </w:rPr>
      </w:pPr>
      <w:r>
        <w:rPr>
          <w:rFonts w:ascii="Helvetica" w:hAnsi="Helvetica"/>
          <w:b/>
          <w:bCs/>
          <w:color w:val="000000"/>
          <w:sz w:val="22"/>
        </w:rPr>
        <w:br w:type="page"/>
      </w:r>
    </w:p>
    <w:p w14:paraId="48FC26F6" w14:textId="5A546DF6" w:rsidR="004F2346" w:rsidRPr="00E73435" w:rsidRDefault="007738A2" w:rsidP="0056412D">
      <w:pPr>
        <w:pStyle w:val="References"/>
        <w:rPr>
          <w:rFonts w:ascii="Helvetica" w:hAnsi="Helvetica"/>
          <w:b/>
          <w:bCs/>
          <w:color w:val="000000"/>
          <w:sz w:val="22"/>
        </w:rPr>
      </w:pPr>
      <w:r w:rsidRPr="007738A2">
        <w:rPr>
          <w:rFonts w:ascii="Helvetica" w:hAnsi="Helvetica"/>
          <w:b/>
          <w:bCs/>
          <w:color w:val="000000"/>
          <w:sz w:val="22"/>
        </w:rPr>
        <w:lastRenderedPageBreak/>
        <w:t>A</w:t>
      </w:r>
      <w:r w:rsidR="009A76B1">
        <w:rPr>
          <w:rFonts w:ascii="Helvetica" w:hAnsi="Helvetica"/>
          <w:b/>
          <w:bCs/>
          <w:color w:val="000000"/>
          <w:sz w:val="22"/>
        </w:rPr>
        <w:t>PÈNDI</w:t>
      </w:r>
      <w:r w:rsidRPr="007738A2">
        <w:rPr>
          <w:rFonts w:ascii="Helvetica" w:hAnsi="Helvetica"/>
          <w:b/>
          <w:bCs/>
          <w:color w:val="000000"/>
          <w:sz w:val="22"/>
        </w:rPr>
        <w:t>X</w:t>
      </w:r>
    </w:p>
    <w:p w14:paraId="63646804" w14:textId="77777777" w:rsidR="00D33866" w:rsidRDefault="00D33866" w:rsidP="00E73435">
      <w:pPr>
        <w:pStyle w:val="ReferenceHead"/>
        <w:jc w:val="left"/>
        <w:rPr>
          <w:rFonts w:ascii="Helvetica" w:hAnsi="Helvetica"/>
          <w:b/>
          <w:bCs/>
          <w:color w:val="000000"/>
          <w:sz w:val="22"/>
        </w:rPr>
        <w:sectPr w:rsidR="00D33866" w:rsidSect="00E31571">
          <w:headerReference w:type="even" r:id="rId31"/>
          <w:headerReference w:type="default" r:id="rId32"/>
          <w:type w:val="continuous"/>
          <w:pgSz w:w="11340" w:h="15480" w:code="1"/>
          <w:pgMar w:top="1196" w:right="607" w:bottom="357" w:left="720" w:header="607" w:footer="74" w:gutter="0"/>
          <w:paperSrc w:first="261" w:other="261"/>
          <w:cols w:num="2" w:space="240"/>
        </w:sectPr>
      </w:pPr>
    </w:p>
    <w:p w14:paraId="00C17D00" w14:textId="15D9E64A" w:rsidR="00E73435" w:rsidRPr="007738A2" w:rsidRDefault="00E73435" w:rsidP="00E73435">
      <w:pPr>
        <w:pStyle w:val="ReferenceHead"/>
        <w:jc w:val="left"/>
        <w:rPr>
          <w:rFonts w:ascii="Helvetica" w:hAnsi="Helvetica"/>
          <w:b/>
          <w:bCs/>
          <w:color w:val="000000"/>
          <w:sz w:val="22"/>
        </w:rPr>
      </w:pPr>
      <w:r w:rsidRPr="007738A2">
        <w:rPr>
          <w:rFonts w:ascii="Helvetica" w:hAnsi="Helvetica"/>
          <w:b/>
          <w:bCs/>
          <w:color w:val="000000"/>
          <w:sz w:val="22"/>
        </w:rPr>
        <w:t xml:space="preserve">A1. </w:t>
      </w:r>
      <w:r w:rsidR="00D33866">
        <w:rPr>
          <w:rFonts w:ascii="Helvetica" w:hAnsi="Helvetica"/>
          <w:b/>
          <w:bCs/>
          <w:color w:val="000000"/>
          <w:sz w:val="22"/>
        </w:rPr>
        <w:t>Diagrames de Gantt</w:t>
      </w:r>
    </w:p>
    <w:p w14:paraId="20B5BA37" w14:textId="77777777" w:rsidR="00D33866" w:rsidRDefault="00D33866" w:rsidP="00D33866">
      <w:pPr>
        <w:pStyle w:val="PARAGRAPHnoindent"/>
        <w:keepNext/>
        <w:spacing w:line="240" w:lineRule="auto"/>
      </w:pPr>
      <w:r w:rsidRPr="005307CD">
        <w:rPr>
          <w:noProof/>
        </w:rPr>
        <w:drawing>
          <wp:inline distT="0" distB="0" distL="0" distR="0" wp14:anchorId="4ED34C55" wp14:editId="1B24338B">
            <wp:extent cx="6287842" cy="387025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09083" cy="3883325"/>
                    </a:xfrm>
                    <a:prstGeom prst="rect">
                      <a:avLst/>
                    </a:prstGeom>
                    <a:noFill/>
                    <a:ln>
                      <a:noFill/>
                    </a:ln>
                  </pic:spPr>
                </pic:pic>
              </a:graphicData>
            </a:graphic>
          </wp:inline>
        </w:drawing>
      </w:r>
    </w:p>
    <w:p w14:paraId="46B19CAD" w14:textId="028ACC5C" w:rsidR="00D33866" w:rsidRPr="00D33866" w:rsidRDefault="00D33866" w:rsidP="008E7923">
      <w:pPr>
        <w:pStyle w:val="Descripcin"/>
        <w:rPr>
          <w:rFonts w:ascii="Helvetica" w:hAnsi="Helvetica" w:cs="Helvetica"/>
          <w:i w:val="0"/>
          <w:iCs w:val="0"/>
          <w:color w:val="000000" w:themeColor="text1"/>
          <w:sz w:val="16"/>
          <w:szCs w:val="16"/>
        </w:rPr>
      </w:pPr>
      <w:r w:rsidRPr="00D33866">
        <w:rPr>
          <w:rFonts w:ascii="Helvetica" w:hAnsi="Helvetica" w:cs="Helvetica"/>
          <w:i w:val="0"/>
          <w:iCs w:val="0"/>
          <w:color w:val="000000" w:themeColor="text1"/>
          <w:sz w:val="16"/>
          <w:szCs w:val="16"/>
        </w:rPr>
        <w:t>Fig</w:t>
      </w:r>
      <w:r w:rsidR="008E7923">
        <w:rPr>
          <w:rFonts w:ascii="Helvetica" w:hAnsi="Helvetica" w:cs="Helvetica"/>
          <w:i w:val="0"/>
          <w:iCs w:val="0"/>
          <w:color w:val="000000" w:themeColor="text1"/>
          <w:sz w:val="16"/>
          <w:szCs w:val="16"/>
        </w:rPr>
        <w:t>.</w:t>
      </w:r>
      <w:r w:rsidRPr="00D33866">
        <w:rPr>
          <w:rFonts w:ascii="Helvetica" w:hAnsi="Helvetica" w:cs="Helvetica"/>
          <w:i w:val="0"/>
          <w:iCs w:val="0"/>
          <w:color w:val="000000" w:themeColor="text1"/>
          <w:sz w:val="16"/>
          <w:szCs w:val="16"/>
        </w:rPr>
        <w:t xml:space="preserve"> </w:t>
      </w:r>
      <w:r w:rsidR="00C679E3">
        <w:rPr>
          <w:rFonts w:ascii="Helvetica" w:hAnsi="Helvetica" w:cs="Helvetica"/>
          <w:i w:val="0"/>
          <w:iCs w:val="0"/>
          <w:color w:val="000000" w:themeColor="text1"/>
          <w:sz w:val="16"/>
          <w:szCs w:val="16"/>
        </w:rPr>
        <w:t>1</w:t>
      </w:r>
      <w:r>
        <w:rPr>
          <w:rFonts w:ascii="Helvetica" w:hAnsi="Helvetica" w:cs="Helvetica"/>
          <w:i w:val="0"/>
          <w:iCs w:val="0"/>
          <w:color w:val="000000" w:themeColor="text1"/>
          <w:sz w:val="16"/>
          <w:szCs w:val="16"/>
        </w:rPr>
        <w:t>. Diagrama de Gantt Inicial</w:t>
      </w:r>
    </w:p>
    <w:p w14:paraId="400CB26D" w14:textId="77777777" w:rsidR="00D33866" w:rsidRDefault="00D33866" w:rsidP="00E73435">
      <w:pPr>
        <w:pStyle w:val="PARAGRAPHnoindent"/>
        <w:spacing w:line="240" w:lineRule="auto"/>
        <w:rPr>
          <w:color w:val="000000" w:themeColor="text1"/>
        </w:rPr>
      </w:pPr>
    </w:p>
    <w:p w14:paraId="3AC5769E" w14:textId="77777777" w:rsidR="00D33866" w:rsidRDefault="00D33866" w:rsidP="00E73435">
      <w:pPr>
        <w:pStyle w:val="PARAGRAPHnoindent"/>
        <w:spacing w:line="240" w:lineRule="auto"/>
        <w:rPr>
          <w:color w:val="000000" w:themeColor="text1"/>
        </w:rPr>
      </w:pPr>
      <w:r w:rsidRPr="009B4A6B">
        <w:rPr>
          <w:noProof/>
        </w:rPr>
        <w:drawing>
          <wp:inline distT="0" distB="0" distL="0" distR="0" wp14:anchorId="56128D44" wp14:editId="1B4EB66A">
            <wp:extent cx="6391547" cy="307280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445776" cy="3098880"/>
                    </a:xfrm>
                    <a:prstGeom prst="rect">
                      <a:avLst/>
                    </a:prstGeom>
                    <a:noFill/>
                    <a:ln>
                      <a:noFill/>
                    </a:ln>
                  </pic:spPr>
                </pic:pic>
              </a:graphicData>
            </a:graphic>
          </wp:inline>
        </w:drawing>
      </w:r>
    </w:p>
    <w:p w14:paraId="44644D09" w14:textId="4DFB4D8F" w:rsidR="00D33866" w:rsidRPr="00D33866" w:rsidRDefault="00D33866" w:rsidP="008E7923">
      <w:pPr>
        <w:pStyle w:val="Descripcin"/>
        <w:rPr>
          <w:rFonts w:ascii="Helvetica" w:hAnsi="Helvetica" w:cs="Helvetica"/>
          <w:i w:val="0"/>
          <w:iCs w:val="0"/>
          <w:color w:val="000000" w:themeColor="text1"/>
          <w:sz w:val="16"/>
          <w:szCs w:val="16"/>
        </w:rPr>
      </w:pPr>
      <w:r w:rsidRPr="00D33866">
        <w:rPr>
          <w:rFonts w:ascii="Helvetica" w:hAnsi="Helvetica" w:cs="Helvetica"/>
          <w:i w:val="0"/>
          <w:iCs w:val="0"/>
          <w:color w:val="000000" w:themeColor="text1"/>
          <w:sz w:val="16"/>
          <w:szCs w:val="16"/>
        </w:rPr>
        <w:t>Fig</w:t>
      </w:r>
      <w:r w:rsidR="008E7923">
        <w:rPr>
          <w:rFonts w:ascii="Helvetica" w:hAnsi="Helvetica" w:cs="Helvetica"/>
          <w:i w:val="0"/>
          <w:iCs w:val="0"/>
          <w:color w:val="000000" w:themeColor="text1"/>
          <w:sz w:val="16"/>
          <w:szCs w:val="16"/>
        </w:rPr>
        <w:t>.</w:t>
      </w:r>
      <w:r w:rsidRPr="00D33866">
        <w:rPr>
          <w:rFonts w:ascii="Helvetica" w:hAnsi="Helvetica" w:cs="Helvetica"/>
          <w:i w:val="0"/>
          <w:iCs w:val="0"/>
          <w:color w:val="000000" w:themeColor="text1"/>
          <w:sz w:val="16"/>
          <w:szCs w:val="16"/>
        </w:rPr>
        <w:t xml:space="preserve"> </w:t>
      </w:r>
      <w:r w:rsidR="00C679E3">
        <w:rPr>
          <w:rFonts w:ascii="Helvetica" w:hAnsi="Helvetica" w:cs="Helvetica"/>
          <w:i w:val="0"/>
          <w:iCs w:val="0"/>
          <w:color w:val="000000" w:themeColor="text1"/>
          <w:sz w:val="16"/>
          <w:szCs w:val="16"/>
        </w:rPr>
        <w:t>2</w:t>
      </w:r>
      <w:r>
        <w:rPr>
          <w:rFonts w:ascii="Helvetica" w:hAnsi="Helvetica" w:cs="Helvetica"/>
          <w:i w:val="0"/>
          <w:iCs w:val="0"/>
          <w:color w:val="000000" w:themeColor="text1"/>
          <w:sz w:val="16"/>
          <w:szCs w:val="16"/>
        </w:rPr>
        <w:t>. Diagrama de Gantt Final</w:t>
      </w:r>
    </w:p>
    <w:p w14:paraId="19E510B7" w14:textId="25DD6DAE" w:rsidR="00E73435" w:rsidRPr="007738A2" w:rsidRDefault="00E73435" w:rsidP="00E73435">
      <w:pPr>
        <w:pStyle w:val="PARAGRAPHnoindent"/>
        <w:spacing w:line="240" w:lineRule="auto"/>
        <w:rPr>
          <w:color w:val="000000"/>
        </w:rPr>
      </w:pPr>
      <w:r w:rsidRPr="007738A2">
        <w:rPr>
          <w:color w:val="000000" w:themeColor="text1"/>
        </w:rPr>
        <w:t xml:space="preserve"> </w:t>
      </w:r>
    </w:p>
    <w:p w14:paraId="0E9D5293" w14:textId="40D8A3AD" w:rsidR="00D33866" w:rsidRPr="007738A2" w:rsidRDefault="00E73435" w:rsidP="00E73435">
      <w:pPr>
        <w:pStyle w:val="ReferenceHead"/>
        <w:jc w:val="left"/>
        <w:rPr>
          <w:rFonts w:ascii="Helvetica" w:hAnsi="Helvetica"/>
          <w:b/>
          <w:bCs/>
          <w:color w:val="000000"/>
          <w:sz w:val="22"/>
        </w:rPr>
      </w:pPr>
      <w:r>
        <w:rPr>
          <w:rFonts w:ascii="Helvetica" w:hAnsi="Helvetica"/>
          <w:b/>
          <w:bCs/>
          <w:color w:val="000000"/>
          <w:sz w:val="22"/>
        </w:rPr>
        <w:lastRenderedPageBreak/>
        <w:t>A2</w:t>
      </w:r>
      <w:r w:rsidRPr="007738A2">
        <w:rPr>
          <w:rFonts w:ascii="Helvetica" w:hAnsi="Helvetica"/>
          <w:b/>
          <w:bCs/>
          <w:color w:val="000000"/>
          <w:sz w:val="22"/>
        </w:rPr>
        <w:t xml:space="preserve">. </w:t>
      </w:r>
      <w:r w:rsidR="00D33866">
        <w:rPr>
          <w:rFonts w:ascii="Helvetica" w:hAnsi="Helvetica"/>
          <w:b/>
          <w:bCs/>
          <w:color w:val="000000"/>
          <w:sz w:val="22"/>
        </w:rPr>
        <w:t>Arbre de Components</w:t>
      </w:r>
    </w:p>
    <w:p w14:paraId="50951554" w14:textId="40D8532E" w:rsidR="00E73435" w:rsidRDefault="009B4A6B" w:rsidP="00E73435">
      <w:pPr>
        <w:pStyle w:val="References"/>
        <w:rPr>
          <w:rFonts w:ascii="Palatino Linotype" w:hAnsi="Palatino Linotype"/>
          <w:color w:val="000000"/>
          <w:spacing w:val="-6"/>
        </w:rPr>
      </w:pPr>
      <w:r>
        <w:rPr>
          <w:noProof/>
        </w:rPr>
        <w:drawing>
          <wp:inline distT="0" distB="0" distL="0" distR="0" wp14:anchorId="38058D15" wp14:editId="7C78C98A">
            <wp:extent cx="6453963" cy="4199234"/>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475317" cy="4213128"/>
                    </a:xfrm>
                    <a:prstGeom prst="rect">
                      <a:avLst/>
                    </a:prstGeom>
                    <a:noFill/>
                    <a:ln>
                      <a:noFill/>
                    </a:ln>
                  </pic:spPr>
                </pic:pic>
              </a:graphicData>
            </a:graphic>
          </wp:inline>
        </w:drawing>
      </w:r>
    </w:p>
    <w:p w14:paraId="5CA65F8A" w14:textId="07E36F26" w:rsidR="00D33866" w:rsidRPr="00D33866" w:rsidRDefault="00D33866" w:rsidP="008E7923">
      <w:pPr>
        <w:pStyle w:val="Descripcin"/>
        <w:rPr>
          <w:rFonts w:ascii="Helvetica" w:hAnsi="Helvetica" w:cs="Helvetica"/>
          <w:i w:val="0"/>
          <w:iCs w:val="0"/>
          <w:color w:val="000000" w:themeColor="text1"/>
          <w:sz w:val="16"/>
          <w:szCs w:val="16"/>
        </w:rPr>
      </w:pPr>
      <w:r w:rsidRPr="00D33866">
        <w:rPr>
          <w:rFonts w:ascii="Helvetica" w:hAnsi="Helvetica" w:cs="Helvetica"/>
          <w:i w:val="0"/>
          <w:iCs w:val="0"/>
          <w:color w:val="000000" w:themeColor="text1"/>
          <w:sz w:val="16"/>
          <w:szCs w:val="16"/>
        </w:rPr>
        <w:t>Fig</w:t>
      </w:r>
      <w:r w:rsidR="008E7923">
        <w:rPr>
          <w:rFonts w:ascii="Helvetica" w:hAnsi="Helvetica" w:cs="Helvetica"/>
          <w:i w:val="0"/>
          <w:iCs w:val="0"/>
          <w:color w:val="000000" w:themeColor="text1"/>
          <w:sz w:val="16"/>
          <w:szCs w:val="16"/>
        </w:rPr>
        <w:t>.</w:t>
      </w:r>
      <w:r w:rsidRPr="00D33866">
        <w:rPr>
          <w:rFonts w:ascii="Helvetica" w:hAnsi="Helvetica" w:cs="Helvetica"/>
          <w:i w:val="0"/>
          <w:iCs w:val="0"/>
          <w:color w:val="000000" w:themeColor="text1"/>
          <w:sz w:val="16"/>
          <w:szCs w:val="16"/>
        </w:rPr>
        <w:t xml:space="preserve"> </w:t>
      </w:r>
      <w:r w:rsidR="00C679E3">
        <w:rPr>
          <w:rFonts w:ascii="Helvetica" w:hAnsi="Helvetica" w:cs="Helvetica"/>
          <w:i w:val="0"/>
          <w:iCs w:val="0"/>
          <w:color w:val="000000" w:themeColor="text1"/>
          <w:sz w:val="16"/>
          <w:szCs w:val="16"/>
        </w:rPr>
        <w:t>3</w:t>
      </w:r>
      <w:r>
        <w:rPr>
          <w:rFonts w:ascii="Helvetica" w:hAnsi="Helvetica" w:cs="Helvetica"/>
          <w:i w:val="0"/>
          <w:iCs w:val="0"/>
          <w:color w:val="000000" w:themeColor="text1"/>
          <w:sz w:val="16"/>
          <w:szCs w:val="16"/>
        </w:rPr>
        <w:t>. Arbre de Components</w:t>
      </w:r>
    </w:p>
    <w:p w14:paraId="0C82C7E6" w14:textId="73B2B04B" w:rsidR="009340F1" w:rsidRDefault="009340F1" w:rsidP="00E73435">
      <w:pPr>
        <w:pStyle w:val="References"/>
        <w:rPr>
          <w:rFonts w:ascii="Palatino Linotype" w:hAnsi="Palatino Linotype"/>
          <w:color w:val="000000"/>
          <w:spacing w:val="-6"/>
        </w:rPr>
      </w:pPr>
    </w:p>
    <w:p w14:paraId="2922103A" w14:textId="39C71A35" w:rsidR="009340F1" w:rsidRDefault="009340F1" w:rsidP="009B4A6B">
      <w:pPr>
        <w:pStyle w:val="Descripcin"/>
        <w:rPr>
          <w:rFonts w:ascii="Palatino Linotype" w:hAnsi="Palatino Linotype"/>
          <w:color w:val="000000"/>
          <w:spacing w:val="-6"/>
        </w:rPr>
      </w:pPr>
    </w:p>
    <w:p w14:paraId="0260264D" w14:textId="77777777" w:rsidR="00E73435" w:rsidRDefault="00E73435" w:rsidP="00E73435">
      <w:pPr>
        <w:pStyle w:val="References"/>
        <w:rPr>
          <w:rFonts w:ascii="Palatino Linotype" w:hAnsi="Palatino Linotype"/>
          <w:color w:val="000000"/>
          <w:spacing w:val="-6"/>
        </w:rPr>
      </w:pPr>
    </w:p>
    <w:p w14:paraId="34FA4C42" w14:textId="77777777" w:rsidR="00D33866" w:rsidRDefault="00D33866" w:rsidP="00E73435">
      <w:pPr>
        <w:pStyle w:val="References"/>
        <w:rPr>
          <w:rFonts w:ascii="Palatino Linotype" w:hAnsi="Palatino Linotype"/>
          <w:color w:val="000000"/>
          <w:spacing w:val="-6"/>
        </w:rPr>
        <w:sectPr w:rsidR="00D33866" w:rsidSect="00D33866">
          <w:type w:val="continuous"/>
          <w:pgSz w:w="11340" w:h="15480" w:code="1"/>
          <w:pgMar w:top="1196" w:right="607" w:bottom="357" w:left="720" w:header="607" w:footer="74" w:gutter="0"/>
          <w:paperSrc w:first="261" w:other="261"/>
          <w:cols w:space="240"/>
        </w:sectPr>
      </w:pPr>
    </w:p>
    <w:p w14:paraId="3DAA0D9F" w14:textId="1DF75811" w:rsidR="00E73435" w:rsidRDefault="00E73435" w:rsidP="00E73435">
      <w:pPr>
        <w:pStyle w:val="References"/>
        <w:rPr>
          <w:rFonts w:ascii="Palatino Linotype" w:hAnsi="Palatino Linotype"/>
          <w:color w:val="000000"/>
          <w:spacing w:val="-6"/>
        </w:rPr>
      </w:pPr>
    </w:p>
    <w:p w14:paraId="0D04807A" w14:textId="77777777" w:rsidR="00E73435" w:rsidRPr="004F2346" w:rsidRDefault="00E73435" w:rsidP="0056412D">
      <w:pPr>
        <w:pStyle w:val="References"/>
        <w:rPr>
          <w:rFonts w:ascii="Palatino Linotype" w:hAnsi="Palatino Linotype"/>
          <w:color w:val="000000"/>
          <w:spacing w:val="-6"/>
        </w:rPr>
      </w:pPr>
    </w:p>
    <w:p w14:paraId="0C6F88E2" w14:textId="77777777" w:rsidR="004F2346" w:rsidRDefault="004F2346" w:rsidP="0056412D">
      <w:pPr>
        <w:pStyle w:val="References"/>
        <w:rPr>
          <w:rFonts w:ascii="Palatino Linotype" w:hAnsi="Palatino Linotype"/>
          <w:color w:val="000000"/>
          <w:spacing w:val="-6"/>
        </w:rPr>
      </w:pPr>
    </w:p>
    <w:p w14:paraId="2DE2ED97" w14:textId="77777777" w:rsidR="0098507D" w:rsidRDefault="0098507D" w:rsidP="0056412D">
      <w:pPr>
        <w:pStyle w:val="References"/>
        <w:rPr>
          <w:rFonts w:ascii="Palatino Linotype" w:hAnsi="Palatino Linotype"/>
          <w:color w:val="000000"/>
          <w:spacing w:val="-6"/>
        </w:rPr>
      </w:pPr>
    </w:p>
    <w:p w14:paraId="75C18920" w14:textId="77777777" w:rsidR="0098507D" w:rsidRDefault="0098507D" w:rsidP="0056412D">
      <w:pPr>
        <w:pStyle w:val="References"/>
        <w:rPr>
          <w:rFonts w:ascii="Palatino Linotype" w:hAnsi="Palatino Linotype"/>
          <w:color w:val="000000"/>
          <w:spacing w:val="-6"/>
        </w:rPr>
      </w:pPr>
    </w:p>
    <w:p w14:paraId="1CB69793" w14:textId="04B2E079" w:rsidR="0098507D" w:rsidRDefault="0098507D" w:rsidP="004F2346">
      <w:pPr>
        <w:pStyle w:val="References"/>
        <w:rPr>
          <w:rFonts w:ascii="Palatino Linotype" w:hAnsi="Palatino Linotype"/>
          <w:color w:val="000000"/>
          <w:spacing w:val="-6"/>
        </w:rPr>
      </w:pPr>
    </w:p>
    <w:p w14:paraId="23E19B20" w14:textId="77777777" w:rsidR="0098507D" w:rsidRDefault="0098507D" w:rsidP="004F2346">
      <w:pPr>
        <w:pStyle w:val="References"/>
        <w:rPr>
          <w:rFonts w:ascii="Palatino Linotype" w:hAnsi="Palatino Linotype"/>
          <w:color w:val="000000"/>
          <w:spacing w:val="-6"/>
        </w:rPr>
      </w:pPr>
    </w:p>
    <w:p w14:paraId="2108E15C" w14:textId="77777777" w:rsidR="0098507D" w:rsidRDefault="0098507D" w:rsidP="004F2346">
      <w:pPr>
        <w:pStyle w:val="References"/>
        <w:rPr>
          <w:rFonts w:ascii="Palatino Linotype" w:hAnsi="Palatino Linotype"/>
          <w:color w:val="000000"/>
          <w:spacing w:val="-6"/>
        </w:rPr>
      </w:pPr>
    </w:p>
    <w:p w14:paraId="6CBA4BE1" w14:textId="77777777" w:rsidR="0098507D" w:rsidRDefault="0098507D" w:rsidP="004F2346">
      <w:pPr>
        <w:pStyle w:val="References"/>
        <w:rPr>
          <w:rFonts w:ascii="Palatino Linotype" w:hAnsi="Palatino Linotype"/>
          <w:color w:val="000000"/>
          <w:spacing w:val="-6"/>
        </w:rPr>
      </w:pPr>
    </w:p>
    <w:p w14:paraId="41FDDF30" w14:textId="77777777" w:rsidR="0098507D" w:rsidRDefault="0098507D" w:rsidP="004F2346">
      <w:pPr>
        <w:pStyle w:val="References"/>
        <w:rPr>
          <w:rFonts w:ascii="Palatino Linotype" w:hAnsi="Palatino Linotype"/>
          <w:color w:val="000000"/>
          <w:spacing w:val="-6"/>
        </w:rPr>
      </w:pPr>
    </w:p>
    <w:p w14:paraId="4368165E" w14:textId="77777777" w:rsidR="0098507D" w:rsidRDefault="0098507D" w:rsidP="004F2346">
      <w:pPr>
        <w:pStyle w:val="References"/>
        <w:rPr>
          <w:rFonts w:ascii="Palatino Linotype" w:hAnsi="Palatino Linotype"/>
          <w:color w:val="000000"/>
          <w:spacing w:val="-6"/>
        </w:rPr>
      </w:pPr>
    </w:p>
    <w:p w14:paraId="0B2EFD80" w14:textId="77777777" w:rsidR="0098507D" w:rsidRDefault="0098507D" w:rsidP="004F2346">
      <w:pPr>
        <w:pStyle w:val="References"/>
        <w:rPr>
          <w:rFonts w:ascii="Palatino Linotype" w:hAnsi="Palatino Linotype"/>
          <w:color w:val="000000"/>
          <w:spacing w:val="-6"/>
        </w:rPr>
      </w:pPr>
    </w:p>
    <w:p w14:paraId="24BFD9D0" w14:textId="77777777" w:rsidR="0098507D" w:rsidRDefault="0098507D" w:rsidP="004F2346">
      <w:pPr>
        <w:pStyle w:val="References"/>
        <w:rPr>
          <w:rFonts w:ascii="Palatino Linotype" w:hAnsi="Palatino Linotype"/>
          <w:color w:val="000000"/>
          <w:spacing w:val="-6"/>
        </w:rPr>
      </w:pPr>
    </w:p>
    <w:p w14:paraId="6F13D0E2" w14:textId="77777777" w:rsidR="0098507D" w:rsidRDefault="0098507D" w:rsidP="004F2346">
      <w:pPr>
        <w:pStyle w:val="References"/>
        <w:rPr>
          <w:rFonts w:ascii="Palatino Linotype" w:hAnsi="Palatino Linotype"/>
          <w:color w:val="000000"/>
          <w:spacing w:val="-6"/>
        </w:rPr>
      </w:pPr>
    </w:p>
    <w:p w14:paraId="66416383" w14:textId="77777777" w:rsidR="0098507D" w:rsidRDefault="0098507D" w:rsidP="004F2346">
      <w:pPr>
        <w:pStyle w:val="References"/>
        <w:rPr>
          <w:rFonts w:ascii="Palatino Linotype" w:hAnsi="Palatino Linotype"/>
          <w:color w:val="000000"/>
          <w:spacing w:val="-6"/>
        </w:rPr>
      </w:pPr>
    </w:p>
    <w:p w14:paraId="75938AB4" w14:textId="77777777" w:rsidR="0098507D" w:rsidRPr="004F2346" w:rsidRDefault="0098507D" w:rsidP="004F2346">
      <w:pPr>
        <w:pStyle w:val="References"/>
        <w:rPr>
          <w:rFonts w:ascii="Palatino Linotype" w:hAnsi="Palatino Linotype"/>
          <w:color w:val="000000"/>
          <w:spacing w:val="-6"/>
        </w:rPr>
      </w:pPr>
    </w:p>
    <w:sectPr w:rsidR="0098507D" w:rsidRPr="004F2346" w:rsidSect="00E31571">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9BF5E" w14:textId="77777777" w:rsidR="002E1B10" w:rsidRDefault="002E1B10">
      <w:r>
        <w:separator/>
      </w:r>
    </w:p>
  </w:endnote>
  <w:endnote w:type="continuationSeparator" w:id="0">
    <w:p w14:paraId="0F81E4D3" w14:textId="77777777" w:rsidR="002E1B10" w:rsidRDefault="002E1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415C9" w14:textId="77777777" w:rsidR="00E73435" w:rsidRDefault="00E73435">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EC11C" w14:textId="77777777" w:rsidR="00E73435" w:rsidRDefault="00E73435">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78C59" w14:textId="77777777" w:rsidR="00E73435" w:rsidRDefault="00E73435">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7B385" w14:textId="77777777" w:rsidR="002E1B10" w:rsidRDefault="002E1B10">
      <w:pPr>
        <w:pStyle w:val="TABLEROW"/>
        <w:jc w:val="left"/>
        <w:rPr>
          <w:position w:val="12"/>
          <w:sz w:val="20"/>
        </w:rPr>
      </w:pPr>
    </w:p>
  </w:footnote>
  <w:footnote w:type="continuationSeparator" w:id="0">
    <w:p w14:paraId="4F7A754B" w14:textId="77777777" w:rsidR="002E1B10" w:rsidRDefault="002E1B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5BC8C" w14:textId="77777777" w:rsidR="00E73435" w:rsidRPr="00FD473C" w:rsidRDefault="00E73435">
    <w:pPr>
      <w:pStyle w:val="Encabezado"/>
      <w:tabs>
        <w:tab w:val="clear" w:pos="10200"/>
        <w:tab w:val="right" w:pos="10320"/>
      </w:tabs>
      <w:spacing w:line="180" w:lineRule="exact"/>
      <w:rPr>
        <w:lang w:val="es-ES"/>
      </w:rPr>
    </w:pPr>
    <w:r>
      <w:fldChar w:fldCharType="begin"/>
    </w:r>
    <w:r w:rsidRPr="00FD473C">
      <w:rPr>
        <w:lang w:val="es-ES"/>
      </w:rPr>
      <w:instrText>PAGE</w:instrText>
    </w:r>
    <w:r>
      <w:fldChar w:fldCharType="separate"/>
    </w:r>
    <w:r w:rsidRPr="00FD473C">
      <w:rPr>
        <w:noProof/>
        <w:lang w:val="es-ES"/>
      </w:rPr>
      <w:t>3</w:t>
    </w:r>
    <w:r>
      <w:fldChar w:fldCharType="end"/>
    </w:r>
    <w:r w:rsidRPr="00FD473C">
      <w:rPr>
        <w:b/>
        <w:i/>
        <w:vanish/>
        <w:lang w:val="es-ES"/>
      </w:rPr>
      <w:t xml:space="preserve">   </w:t>
    </w:r>
    <w:r w:rsidRPr="00FD473C">
      <w:rPr>
        <w:i/>
        <w:caps w:val="0"/>
        <w:vanish/>
        <w:lang w:val="es-ES"/>
      </w:rPr>
      <w:t>even page</w:t>
    </w:r>
    <w:r w:rsidRPr="00FD473C">
      <w:rPr>
        <w:lang w:val="es-ES"/>
      </w:rPr>
      <w:tab/>
      <w:t>EE/UAB TFG: Títol del treball (abreviat si es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988F" w14:textId="77777777" w:rsidR="00E73435" w:rsidRDefault="00E73435">
    <w:pPr>
      <w:pStyle w:val="Encabezado"/>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38B20" w14:textId="77777777" w:rsidR="00E73435" w:rsidRPr="00FD473C" w:rsidRDefault="00E73435">
    <w:pPr>
      <w:pStyle w:val="Encabezado"/>
      <w:tabs>
        <w:tab w:val="clear" w:pos="10200"/>
        <w:tab w:val="right" w:pos="10320"/>
      </w:tabs>
      <w:spacing w:line="180" w:lineRule="exact"/>
      <w:rPr>
        <w:lang w:val="es-ES"/>
      </w:rPr>
    </w:pPr>
    <w:r w:rsidRPr="007738A2">
      <w:t>TFG</w:t>
    </w:r>
    <w:r>
      <w:t xml:space="preserve"> EN ENGINYERIA</w:t>
    </w:r>
    <w:r w:rsidRPr="007738A2">
      <w:t xml:space="preserve"> informàtica, ESCOLA D’ENGINYERIA (EE), UNIversitat autònoma de barcelona (uab)</w:t>
    </w:r>
    <w:r w:rsidRPr="00FD473C">
      <w:rPr>
        <w:lang w:val="es-ES"/>
      </w:rPr>
      <w:tab/>
    </w:r>
    <w:r w:rsidRPr="00FD473C">
      <w:rPr>
        <w:b/>
        <w:caps w:val="0"/>
        <w:vanish/>
        <w:sz w:val="16"/>
        <w:lang w:val="es-ES"/>
      </w:rPr>
      <w:t>first page</w:t>
    </w:r>
    <w:r w:rsidRPr="00FD473C">
      <w:rPr>
        <w:caps w:val="0"/>
        <w:vanish/>
        <w:lang w:val="es-ES"/>
      </w:rPr>
      <w:t xml:space="preserve">   </w:t>
    </w:r>
    <w:r>
      <w:fldChar w:fldCharType="begin"/>
    </w:r>
    <w:r w:rsidRPr="00FD473C">
      <w:rPr>
        <w:lang w:val="es-ES"/>
      </w:rPr>
      <w:instrText xml:space="preserve"> PAGE </w:instrText>
    </w:r>
    <w:r>
      <w:fldChar w:fldCharType="separate"/>
    </w:r>
    <w:r>
      <w:rPr>
        <w:noProof/>
        <w:lang w:val="es-ES"/>
      </w:rPr>
      <w:t>1</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EAC2" w14:textId="3C726434" w:rsidR="00E12B17" w:rsidRPr="007738A2" w:rsidRDefault="000868F7">
    <w:pPr>
      <w:pStyle w:val="Encabezado"/>
      <w:tabs>
        <w:tab w:val="clear" w:pos="10200"/>
        <w:tab w:val="right" w:pos="10320"/>
      </w:tabs>
      <w:spacing w:line="180" w:lineRule="exact"/>
    </w:pPr>
    <w:r>
      <w:fldChar w:fldCharType="begin"/>
    </w:r>
    <w:r w:rsidR="00EC5AE2" w:rsidRPr="00FD473C">
      <w:rPr>
        <w:lang w:val="es-ES"/>
      </w:rPr>
      <w:instrText>PAGE</w:instrText>
    </w:r>
    <w:r>
      <w:fldChar w:fldCharType="separate"/>
    </w:r>
    <w:r w:rsidR="0052001E">
      <w:rPr>
        <w:noProof/>
        <w:lang w:val="es-ES"/>
      </w:rPr>
      <w:t>2</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t>EE/UAB TFG</w:t>
    </w:r>
    <w:r w:rsidR="00026AD2">
      <w:t xml:space="preserve"> Informàtica</w:t>
    </w:r>
    <w:r w:rsidR="009A76B1">
      <w:t xml:space="preserve">: </w:t>
    </w:r>
    <w:r w:rsidR="009340F1">
      <w:t>Aplicació per la gestió dels tiquets menjador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6FC2B" w14:textId="06C1E1CB" w:rsidR="00E12B17" w:rsidRDefault="00CA6C2A">
    <w:pPr>
      <w:pStyle w:val="Encabezado"/>
      <w:tabs>
        <w:tab w:val="clear" w:pos="10200"/>
        <w:tab w:val="right" w:pos="10320"/>
      </w:tabs>
      <w:spacing w:line="180" w:lineRule="exact"/>
    </w:pPr>
    <w:r>
      <w:t>LUCAS gARRIDO ANTOLINO</w:t>
    </w:r>
    <w:r w:rsidR="00E12B17">
      <w:t xml:space="preserve">:  </w:t>
    </w:r>
    <w:r>
      <w:t>APLICACIÓ PER LA GESTIÓ DELS TIQUETS MENJADOR</w:t>
    </w:r>
    <w:r w:rsidR="00E12B17">
      <w:tab/>
    </w:r>
    <w:r w:rsidR="00E12B17">
      <w:rPr>
        <w:i/>
        <w:caps w:val="0"/>
        <w:vanish/>
      </w:rPr>
      <w:t>odd page</w:t>
    </w:r>
    <w:r w:rsidR="00E12B17">
      <w:rPr>
        <w:caps w:val="0"/>
        <w:vanish/>
      </w:rPr>
      <w:t xml:space="preserve">    </w:t>
    </w:r>
    <w:r w:rsidR="00846AAB">
      <w:fldChar w:fldCharType="begin"/>
    </w:r>
    <w:r w:rsidR="00846AAB">
      <w:instrText>PAGE</w:instrText>
    </w:r>
    <w:r w:rsidR="00846AAB">
      <w:fldChar w:fldCharType="separate"/>
    </w:r>
    <w:r w:rsidR="00CA6B8F">
      <w:rPr>
        <w:noProof/>
      </w:rPr>
      <w:t>3</w:t>
    </w:r>
    <w:r w:rsidR="00846AAB">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1352B72"/>
    <w:multiLevelType w:val="hybridMultilevel"/>
    <w:tmpl w:val="3B104D4C"/>
    <w:lvl w:ilvl="0" w:tplc="F8A0B0E0">
      <w:start w:val="2"/>
      <w:numFmt w:val="bullet"/>
      <w:lvlText w:val="•"/>
      <w:lvlJc w:val="left"/>
      <w:pPr>
        <w:ind w:left="600" w:hanging="360"/>
      </w:pPr>
      <w:rPr>
        <w:rFonts w:ascii="Palatino" w:eastAsia="Times New Roman" w:hAnsi="Palatino" w:cs="Times New Roman" w:hint="default"/>
      </w:rPr>
    </w:lvl>
    <w:lvl w:ilvl="1" w:tplc="0C0A0003" w:tentative="1">
      <w:start w:val="1"/>
      <w:numFmt w:val="bullet"/>
      <w:lvlText w:val="o"/>
      <w:lvlJc w:val="left"/>
      <w:pPr>
        <w:ind w:left="1320" w:hanging="360"/>
      </w:pPr>
      <w:rPr>
        <w:rFonts w:ascii="Courier New" w:hAnsi="Courier New" w:cs="Courier New" w:hint="default"/>
      </w:rPr>
    </w:lvl>
    <w:lvl w:ilvl="2" w:tplc="0C0A0005" w:tentative="1">
      <w:start w:val="1"/>
      <w:numFmt w:val="bullet"/>
      <w:lvlText w:val=""/>
      <w:lvlJc w:val="left"/>
      <w:pPr>
        <w:ind w:left="2040" w:hanging="360"/>
      </w:pPr>
      <w:rPr>
        <w:rFonts w:ascii="Wingdings" w:hAnsi="Wingdings" w:hint="default"/>
      </w:rPr>
    </w:lvl>
    <w:lvl w:ilvl="3" w:tplc="0C0A0001" w:tentative="1">
      <w:start w:val="1"/>
      <w:numFmt w:val="bullet"/>
      <w:lvlText w:val=""/>
      <w:lvlJc w:val="left"/>
      <w:pPr>
        <w:ind w:left="2760" w:hanging="360"/>
      </w:pPr>
      <w:rPr>
        <w:rFonts w:ascii="Symbol" w:hAnsi="Symbol" w:hint="default"/>
      </w:rPr>
    </w:lvl>
    <w:lvl w:ilvl="4" w:tplc="0C0A0003" w:tentative="1">
      <w:start w:val="1"/>
      <w:numFmt w:val="bullet"/>
      <w:lvlText w:val="o"/>
      <w:lvlJc w:val="left"/>
      <w:pPr>
        <w:ind w:left="3480" w:hanging="360"/>
      </w:pPr>
      <w:rPr>
        <w:rFonts w:ascii="Courier New" w:hAnsi="Courier New" w:cs="Courier New" w:hint="default"/>
      </w:rPr>
    </w:lvl>
    <w:lvl w:ilvl="5" w:tplc="0C0A0005" w:tentative="1">
      <w:start w:val="1"/>
      <w:numFmt w:val="bullet"/>
      <w:lvlText w:val=""/>
      <w:lvlJc w:val="left"/>
      <w:pPr>
        <w:ind w:left="4200" w:hanging="360"/>
      </w:pPr>
      <w:rPr>
        <w:rFonts w:ascii="Wingdings" w:hAnsi="Wingdings" w:hint="default"/>
      </w:rPr>
    </w:lvl>
    <w:lvl w:ilvl="6" w:tplc="0C0A0001" w:tentative="1">
      <w:start w:val="1"/>
      <w:numFmt w:val="bullet"/>
      <w:lvlText w:val=""/>
      <w:lvlJc w:val="left"/>
      <w:pPr>
        <w:ind w:left="4920" w:hanging="360"/>
      </w:pPr>
      <w:rPr>
        <w:rFonts w:ascii="Symbol" w:hAnsi="Symbol" w:hint="default"/>
      </w:rPr>
    </w:lvl>
    <w:lvl w:ilvl="7" w:tplc="0C0A0003" w:tentative="1">
      <w:start w:val="1"/>
      <w:numFmt w:val="bullet"/>
      <w:lvlText w:val="o"/>
      <w:lvlJc w:val="left"/>
      <w:pPr>
        <w:ind w:left="5640" w:hanging="360"/>
      </w:pPr>
      <w:rPr>
        <w:rFonts w:ascii="Courier New" w:hAnsi="Courier New" w:cs="Courier New" w:hint="default"/>
      </w:rPr>
    </w:lvl>
    <w:lvl w:ilvl="8" w:tplc="0C0A0005" w:tentative="1">
      <w:start w:val="1"/>
      <w:numFmt w:val="bullet"/>
      <w:lvlText w:val=""/>
      <w:lvlJc w:val="left"/>
      <w:pPr>
        <w:ind w:left="6360" w:hanging="360"/>
      </w:pPr>
      <w:rPr>
        <w:rFonts w:ascii="Wingdings" w:hAnsi="Wingdings" w:hint="default"/>
      </w:r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0114533"/>
    <w:multiLevelType w:val="hybridMultilevel"/>
    <w:tmpl w:val="142E918E"/>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19"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0" w15:restartNumberingAfterBreak="0">
    <w:nsid w:val="3A5A6076"/>
    <w:multiLevelType w:val="hybridMultilevel"/>
    <w:tmpl w:val="A5B2340A"/>
    <w:lvl w:ilvl="0" w:tplc="F8A0B0E0">
      <w:start w:val="2"/>
      <w:numFmt w:val="bullet"/>
      <w:lvlText w:val="•"/>
      <w:lvlJc w:val="left"/>
      <w:pPr>
        <w:ind w:left="840" w:hanging="360"/>
      </w:pPr>
      <w:rPr>
        <w:rFonts w:ascii="Palatino" w:eastAsia="Times New Roman" w:hAnsi="Palatino" w:cs="Times New Roman"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21"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0"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2" w15:restartNumberingAfterBreak="0">
    <w:nsid w:val="55643396"/>
    <w:multiLevelType w:val="hybridMultilevel"/>
    <w:tmpl w:val="58645A3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3" w15:restartNumberingAfterBreak="0">
    <w:nsid w:val="57DA0D34"/>
    <w:multiLevelType w:val="hybridMultilevel"/>
    <w:tmpl w:val="897CF2DC"/>
    <w:lvl w:ilvl="0" w:tplc="F8A0B0E0">
      <w:start w:val="2"/>
      <w:numFmt w:val="bullet"/>
      <w:lvlText w:val="•"/>
      <w:lvlJc w:val="left"/>
      <w:pPr>
        <w:ind w:left="840" w:hanging="360"/>
      </w:pPr>
      <w:rPr>
        <w:rFonts w:ascii="Palatino" w:eastAsia="Times New Roman" w:hAnsi="Palatino" w:cs="Times New Roman"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34"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9" w15:restartNumberingAfterBreak="0">
    <w:nsid w:val="6E7975FB"/>
    <w:multiLevelType w:val="hybridMultilevel"/>
    <w:tmpl w:val="D6343FDC"/>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40"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42" w15:restartNumberingAfterBreak="0">
    <w:nsid w:val="77391224"/>
    <w:multiLevelType w:val="hybridMultilevel"/>
    <w:tmpl w:val="315CF6C8"/>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43"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4" w15:restartNumberingAfterBreak="0">
    <w:nsid w:val="78110353"/>
    <w:multiLevelType w:val="hybridMultilevel"/>
    <w:tmpl w:val="76D08472"/>
    <w:lvl w:ilvl="0" w:tplc="A11AF484">
      <w:numFmt w:val="bullet"/>
      <w:lvlText w:val="•"/>
      <w:lvlJc w:val="left"/>
      <w:pPr>
        <w:ind w:left="600" w:hanging="360"/>
      </w:pPr>
      <w:rPr>
        <w:rFonts w:ascii="Palatino" w:eastAsia="Times New Roman" w:hAnsi="Palatino" w:cs="Times New Roman" w:hint="default"/>
      </w:rPr>
    </w:lvl>
    <w:lvl w:ilvl="1" w:tplc="0C0A0003" w:tentative="1">
      <w:start w:val="1"/>
      <w:numFmt w:val="bullet"/>
      <w:lvlText w:val="o"/>
      <w:lvlJc w:val="left"/>
      <w:pPr>
        <w:ind w:left="1320" w:hanging="360"/>
      </w:pPr>
      <w:rPr>
        <w:rFonts w:ascii="Courier New" w:hAnsi="Courier New" w:cs="Courier New" w:hint="default"/>
      </w:rPr>
    </w:lvl>
    <w:lvl w:ilvl="2" w:tplc="0C0A0005" w:tentative="1">
      <w:start w:val="1"/>
      <w:numFmt w:val="bullet"/>
      <w:lvlText w:val=""/>
      <w:lvlJc w:val="left"/>
      <w:pPr>
        <w:ind w:left="2040" w:hanging="360"/>
      </w:pPr>
      <w:rPr>
        <w:rFonts w:ascii="Wingdings" w:hAnsi="Wingdings" w:hint="default"/>
      </w:rPr>
    </w:lvl>
    <w:lvl w:ilvl="3" w:tplc="0C0A0001" w:tentative="1">
      <w:start w:val="1"/>
      <w:numFmt w:val="bullet"/>
      <w:lvlText w:val=""/>
      <w:lvlJc w:val="left"/>
      <w:pPr>
        <w:ind w:left="2760" w:hanging="360"/>
      </w:pPr>
      <w:rPr>
        <w:rFonts w:ascii="Symbol" w:hAnsi="Symbol" w:hint="default"/>
      </w:rPr>
    </w:lvl>
    <w:lvl w:ilvl="4" w:tplc="0C0A0003" w:tentative="1">
      <w:start w:val="1"/>
      <w:numFmt w:val="bullet"/>
      <w:lvlText w:val="o"/>
      <w:lvlJc w:val="left"/>
      <w:pPr>
        <w:ind w:left="3480" w:hanging="360"/>
      </w:pPr>
      <w:rPr>
        <w:rFonts w:ascii="Courier New" w:hAnsi="Courier New" w:cs="Courier New" w:hint="default"/>
      </w:rPr>
    </w:lvl>
    <w:lvl w:ilvl="5" w:tplc="0C0A0005" w:tentative="1">
      <w:start w:val="1"/>
      <w:numFmt w:val="bullet"/>
      <w:lvlText w:val=""/>
      <w:lvlJc w:val="left"/>
      <w:pPr>
        <w:ind w:left="4200" w:hanging="360"/>
      </w:pPr>
      <w:rPr>
        <w:rFonts w:ascii="Wingdings" w:hAnsi="Wingdings" w:hint="default"/>
      </w:rPr>
    </w:lvl>
    <w:lvl w:ilvl="6" w:tplc="0C0A0001" w:tentative="1">
      <w:start w:val="1"/>
      <w:numFmt w:val="bullet"/>
      <w:lvlText w:val=""/>
      <w:lvlJc w:val="left"/>
      <w:pPr>
        <w:ind w:left="4920" w:hanging="360"/>
      </w:pPr>
      <w:rPr>
        <w:rFonts w:ascii="Symbol" w:hAnsi="Symbol" w:hint="default"/>
      </w:rPr>
    </w:lvl>
    <w:lvl w:ilvl="7" w:tplc="0C0A0003" w:tentative="1">
      <w:start w:val="1"/>
      <w:numFmt w:val="bullet"/>
      <w:lvlText w:val="o"/>
      <w:lvlJc w:val="left"/>
      <w:pPr>
        <w:ind w:left="5640" w:hanging="360"/>
      </w:pPr>
      <w:rPr>
        <w:rFonts w:ascii="Courier New" w:hAnsi="Courier New" w:cs="Courier New" w:hint="default"/>
      </w:rPr>
    </w:lvl>
    <w:lvl w:ilvl="8" w:tplc="0C0A0005" w:tentative="1">
      <w:start w:val="1"/>
      <w:numFmt w:val="bullet"/>
      <w:lvlText w:val=""/>
      <w:lvlJc w:val="left"/>
      <w:pPr>
        <w:ind w:left="6360" w:hanging="360"/>
      </w:pPr>
      <w:rPr>
        <w:rFonts w:ascii="Wingdings" w:hAnsi="Wingdings" w:hint="default"/>
      </w:rPr>
    </w:lvl>
  </w:abstractNum>
  <w:abstractNum w:abstractNumId="4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5"/>
  </w:num>
  <w:num w:numId="5">
    <w:abstractNumId w:val="41"/>
  </w:num>
  <w:num w:numId="6">
    <w:abstractNumId w:val="10"/>
  </w:num>
  <w:num w:numId="7">
    <w:abstractNumId w:val="19"/>
  </w:num>
  <w:num w:numId="8">
    <w:abstractNumId w:val="9"/>
  </w:num>
  <w:num w:numId="9">
    <w:abstractNumId w:val="8"/>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6"/>
  </w:num>
  <w:num w:numId="14">
    <w:abstractNumId w:val="26"/>
    <w:lvlOverride w:ilvl="0">
      <w:lvl w:ilvl="0">
        <w:start w:val="1"/>
        <w:numFmt w:val="decimal"/>
        <w:lvlText w:val="%1."/>
        <w:legacy w:legacy="1" w:legacySpace="0" w:legacyIndent="360"/>
        <w:lvlJc w:val="left"/>
        <w:pPr>
          <w:ind w:left="360" w:hanging="360"/>
        </w:pPr>
      </w:lvl>
    </w:lvlOverride>
  </w:num>
  <w:num w:numId="15">
    <w:abstractNumId w:val="21"/>
  </w:num>
  <w:num w:numId="16">
    <w:abstractNumId w:val="11"/>
  </w:num>
  <w:num w:numId="17">
    <w:abstractNumId w:val="31"/>
  </w:num>
  <w:num w:numId="18">
    <w:abstractNumId w:val="27"/>
  </w:num>
  <w:num w:numId="19">
    <w:abstractNumId w:val="43"/>
  </w:num>
  <w:num w:numId="20">
    <w:abstractNumId w:val="14"/>
  </w:num>
  <w:num w:numId="21">
    <w:abstractNumId w:val="13"/>
  </w:num>
  <w:num w:numId="22">
    <w:abstractNumId w:val="38"/>
  </w:num>
  <w:num w:numId="23">
    <w:abstractNumId w:val="22"/>
  </w:num>
  <w:num w:numId="24">
    <w:abstractNumId w:val="35"/>
  </w:num>
  <w:num w:numId="25">
    <w:abstractNumId w:val="4"/>
  </w:num>
  <w:num w:numId="26">
    <w:abstractNumId w:val="2"/>
  </w:num>
  <w:num w:numId="27">
    <w:abstractNumId w:val="5"/>
  </w:num>
  <w:num w:numId="28">
    <w:abstractNumId w:val="23"/>
  </w:num>
  <w:num w:numId="29">
    <w:abstractNumId w:val="45"/>
  </w:num>
  <w:num w:numId="30">
    <w:abstractNumId w:val="29"/>
  </w:num>
  <w:num w:numId="31">
    <w:abstractNumId w:val="24"/>
  </w:num>
  <w:num w:numId="32">
    <w:abstractNumId w:val="34"/>
  </w:num>
  <w:num w:numId="33">
    <w:abstractNumId w:val="36"/>
  </w:num>
  <w:num w:numId="34">
    <w:abstractNumId w:val="6"/>
  </w:num>
  <w:num w:numId="35">
    <w:abstractNumId w:val="7"/>
  </w:num>
  <w:num w:numId="36">
    <w:abstractNumId w:val="15"/>
  </w:num>
  <w:num w:numId="37">
    <w:abstractNumId w:val="37"/>
  </w:num>
  <w:num w:numId="38">
    <w:abstractNumId w:val="30"/>
  </w:num>
  <w:num w:numId="39">
    <w:abstractNumId w:val="3"/>
  </w:num>
  <w:num w:numId="40">
    <w:abstractNumId w:val="40"/>
  </w:num>
  <w:num w:numId="41">
    <w:abstractNumId w:val="28"/>
  </w:num>
  <w:num w:numId="42">
    <w:abstractNumId w:val="12"/>
  </w:num>
  <w:num w:numId="43">
    <w:abstractNumId w:val="42"/>
  </w:num>
  <w:num w:numId="44">
    <w:abstractNumId w:val="20"/>
  </w:num>
  <w:num w:numId="45">
    <w:abstractNumId w:val="33"/>
  </w:num>
  <w:num w:numId="46">
    <w:abstractNumId w:val="32"/>
  </w:num>
  <w:num w:numId="47">
    <w:abstractNumId w:val="39"/>
  </w:num>
  <w:num w:numId="48">
    <w:abstractNumId w:val="44"/>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163C0"/>
    <w:rsid w:val="00026AD2"/>
    <w:rsid w:val="000574C3"/>
    <w:rsid w:val="0006321B"/>
    <w:rsid w:val="000806B8"/>
    <w:rsid w:val="000858C5"/>
    <w:rsid w:val="000868F7"/>
    <w:rsid w:val="000A3E32"/>
    <w:rsid w:val="000B262F"/>
    <w:rsid w:val="000F29B9"/>
    <w:rsid w:val="001144D3"/>
    <w:rsid w:val="00120861"/>
    <w:rsid w:val="00144CE2"/>
    <w:rsid w:val="001525C1"/>
    <w:rsid w:val="00177B9E"/>
    <w:rsid w:val="0018539F"/>
    <w:rsid w:val="00195640"/>
    <w:rsid w:val="00196B93"/>
    <w:rsid w:val="001A59DC"/>
    <w:rsid w:val="001A6B85"/>
    <w:rsid w:val="001B43E2"/>
    <w:rsid w:val="001E093B"/>
    <w:rsid w:val="001F1511"/>
    <w:rsid w:val="00204C97"/>
    <w:rsid w:val="00211C49"/>
    <w:rsid w:val="00224D1F"/>
    <w:rsid w:val="00224E32"/>
    <w:rsid w:val="00235027"/>
    <w:rsid w:val="00244381"/>
    <w:rsid w:val="00244895"/>
    <w:rsid w:val="002505BA"/>
    <w:rsid w:val="00250A46"/>
    <w:rsid w:val="002522DF"/>
    <w:rsid w:val="00274F74"/>
    <w:rsid w:val="0027695E"/>
    <w:rsid w:val="00277DBD"/>
    <w:rsid w:val="002919EA"/>
    <w:rsid w:val="002977DB"/>
    <w:rsid w:val="002B0362"/>
    <w:rsid w:val="002B0B02"/>
    <w:rsid w:val="002C193A"/>
    <w:rsid w:val="002C4E28"/>
    <w:rsid w:val="002D46B5"/>
    <w:rsid w:val="002E1B10"/>
    <w:rsid w:val="002E799D"/>
    <w:rsid w:val="002F6FA1"/>
    <w:rsid w:val="003104D6"/>
    <w:rsid w:val="00313100"/>
    <w:rsid w:val="00314128"/>
    <w:rsid w:val="003146E7"/>
    <w:rsid w:val="00325C6D"/>
    <w:rsid w:val="003410C8"/>
    <w:rsid w:val="003622B1"/>
    <w:rsid w:val="003762C4"/>
    <w:rsid w:val="003863C7"/>
    <w:rsid w:val="003A502F"/>
    <w:rsid w:val="003B7C9C"/>
    <w:rsid w:val="003D6248"/>
    <w:rsid w:val="00421A63"/>
    <w:rsid w:val="00436034"/>
    <w:rsid w:val="00445048"/>
    <w:rsid w:val="00451EB6"/>
    <w:rsid w:val="00466D30"/>
    <w:rsid w:val="004750F7"/>
    <w:rsid w:val="00485774"/>
    <w:rsid w:val="00494DF0"/>
    <w:rsid w:val="00495D64"/>
    <w:rsid w:val="004A5CAB"/>
    <w:rsid w:val="004B44BE"/>
    <w:rsid w:val="004B7A39"/>
    <w:rsid w:val="004C095A"/>
    <w:rsid w:val="004C2F0D"/>
    <w:rsid w:val="004D5928"/>
    <w:rsid w:val="004D6575"/>
    <w:rsid w:val="004E736D"/>
    <w:rsid w:val="004F2346"/>
    <w:rsid w:val="004F37F8"/>
    <w:rsid w:val="004F70CF"/>
    <w:rsid w:val="00502A14"/>
    <w:rsid w:val="005107E0"/>
    <w:rsid w:val="0052001E"/>
    <w:rsid w:val="00520EBC"/>
    <w:rsid w:val="0052182E"/>
    <w:rsid w:val="005223CD"/>
    <w:rsid w:val="00530970"/>
    <w:rsid w:val="00531997"/>
    <w:rsid w:val="00533F41"/>
    <w:rsid w:val="005348DB"/>
    <w:rsid w:val="00534DB6"/>
    <w:rsid w:val="00537DEA"/>
    <w:rsid w:val="0054483C"/>
    <w:rsid w:val="0056412D"/>
    <w:rsid w:val="0057271E"/>
    <w:rsid w:val="00574F70"/>
    <w:rsid w:val="00582523"/>
    <w:rsid w:val="00586973"/>
    <w:rsid w:val="00593D22"/>
    <w:rsid w:val="005A6588"/>
    <w:rsid w:val="005B6113"/>
    <w:rsid w:val="005C2137"/>
    <w:rsid w:val="005C21C3"/>
    <w:rsid w:val="005C3373"/>
    <w:rsid w:val="005D4CE1"/>
    <w:rsid w:val="005D5E08"/>
    <w:rsid w:val="005D5ED1"/>
    <w:rsid w:val="005E309C"/>
    <w:rsid w:val="005E7E7A"/>
    <w:rsid w:val="005F1B2B"/>
    <w:rsid w:val="006053F2"/>
    <w:rsid w:val="00606F3B"/>
    <w:rsid w:val="00613FEE"/>
    <w:rsid w:val="0062115A"/>
    <w:rsid w:val="006303F3"/>
    <w:rsid w:val="00643155"/>
    <w:rsid w:val="00651163"/>
    <w:rsid w:val="00656705"/>
    <w:rsid w:val="00661057"/>
    <w:rsid w:val="00666904"/>
    <w:rsid w:val="0067235A"/>
    <w:rsid w:val="0069140F"/>
    <w:rsid w:val="0069250A"/>
    <w:rsid w:val="006E4056"/>
    <w:rsid w:val="006F3075"/>
    <w:rsid w:val="006F3435"/>
    <w:rsid w:val="007025D4"/>
    <w:rsid w:val="0071239C"/>
    <w:rsid w:val="00724F19"/>
    <w:rsid w:val="0073587B"/>
    <w:rsid w:val="00740694"/>
    <w:rsid w:val="0074172D"/>
    <w:rsid w:val="00753F24"/>
    <w:rsid w:val="00761949"/>
    <w:rsid w:val="007655F0"/>
    <w:rsid w:val="00766F7B"/>
    <w:rsid w:val="007738A2"/>
    <w:rsid w:val="00777621"/>
    <w:rsid w:val="00782A5E"/>
    <w:rsid w:val="007961C5"/>
    <w:rsid w:val="007D4227"/>
    <w:rsid w:val="007D5063"/>
    <w:rsid w:val="007E12B2"/>
    <w:rsid w:val="007F398B"/>
    <w:rsid w:val="00801371"/>
    <w:rsid w:val="00803653"/>
    <w:rsid w:val="00806AED"/>
    <w:rsid w:val="00806F15"/>
    <w:rsid w:val="00813E41"/>
    <w:rsid w:val="00814CD2"/>
    <w:rsid w:val="00815982"/>
    <w:rsid w:val="00817D96"/>
    <w:rsid w:val="008271B5"/>
    <w:rsid w:val="00846AAB"/>
    <w:rsid w:val="00850C4C"/>
    <w:rsid w:val="00857421"/>
    <w:rsid w:val="00867472"/>
    <w:rsid w:val="00872678"/>
    <w:rsid w:val="00887762"/>
    <w:rsid w:val="008B7753"/>
    <w:rsid w:val="008C40C5"/>
    <w:rsid w:val="008C5D4D"/>
    <w:rsid w:val="008E7923"/>
    <w:rsid w:val="00922D25"/>
    <w:rsid w:val="00923AE3"/>
    <w:rsid w:val="0093264D"/>
    <w:rsid w:val="009340F1"/>
    <w:rsid w:val="00957802"/>
    <w:rsid w:val="0096078F"/>
    <w:rsid w:val="00970741"/>
    <w:rsid w:val="00980F0B"/>
    <w:rsid w:val="00981DD1"/>
    <w:rsid w:val="00983B9E"/>
    <w:rsid w:val="009848F6"/>
    <w:rsid w:val="0098507D"/>
    <w:rsid w:val="00986021"/>
    <w:rsid w:val="009862E6"/>
    <w:rsid w:val="00992D70"/>
    <w:rsid w:val="0099314B"/>
    <w:rsid w:val="0099318F"/>
    <w:rsid w:val="009961BE"/>
    <w:rsid w:val="00996D65"/>
    <w:rsid w:val="009A5808"/>
    <w:rsid w:val="009A76B1"/>
    <w:rsid w:val="009B03EB"/>
    <w:rsid w:val="009B4A6B"/>
    <w:rsid w:val="009C442C"/>
    <w:rsid w:val="009D0A9F"/>
    <w:rsid w:val="009E1EA0"/>
    <w:rsid w:val="009E26B8"/>
    <w:rsid w:val="009E65BE"/>
    <w:rsid w:val="00A062C4"/>
    <w:rsid w:val="00A1046F"/>
    <w:rsid w:val="00A13D0A"/>
    <w:rsid w:val="00A211B7"/>
    <w:rsid w:val="00A23285"/>
    <w:rsid w:val="00A44089"/>
    <w:rsid w:val="00A5580B"/>
    <w:rsid w:val="00A57E83"/>
    <w:rsid w:val="00A64BC2"/>
    <w:rsid w:val="00A64EB7"/>
    <w:rsid w:val="00A6626B"/>
    <w:rsid w:val="00A705BE"/>
    <w:rsid w:val="00A76BBC"/>
    <w:rsid w:val="00A81D2A"/>
    <w:rsid w:val="00A84CEB"/>
    <w:rsid w:val="00A91AE8"/>
    <w:rsid w:val="00A93DF7"/>
    <w:rsid w:val="00AA5503"/>
    <w:rsid w:val="00AB3164"/>
    <w:rsid w:val="00AB633F"/>
    <w:rsid w:val="00AC51C5"/>
    <w:rsid w:val="00AE0A48"/>
    <w:rsid w:val="00AE18D3"/>
    <w:rsid w:val="00AF2D40"/>
    <w:rsid w:val="00AF3FCD"/>
    <w:rsid w:val="00B235FC"/>
    <w:rsid w:val="00B23D4B"/>
    <w:rsid w:val="00B538EB"/>
    <w:rsid w:val="00B72BD7"/>
    <w:rsid w:val="00B83320"/>
    <w:rsid w:val="00BA7DBA"/>
    <w:rsid w:val="00BB02BE"/>
    <w:rsid w:val="00BB0E04"/>
    <w:rsid w:val="00BB10BE"/>
    <w:rsid w:val="00BC2A9A"/>
    <w:rsid w:val="00BC4A85"/>
    <w:rsid w:val="00BE2B5E"/>
    <w:rsid w:val="00BE684C"/>
    <w:rsid w:val="00BE79A8"/>
    <w:rsid w:val="00BF046C"/>
    <w:rsid w:val="00BF4905"/>
    <w:rsid w:val="00C14737"/>
    <w:rsid w:val="00C14FF0"/>
    <w:rsid w:val="00C16884"/>
    <w:rsid w:val="00C170F1"/>
    <w:rsid w:val="00C31D63"/>
    <w:rsid w:val="00C40F04"/>
    <w:rsid w:val="00C45D0F"/>
    <w:rsid w:val="00C678D1"/>
    <w:rsid w:val="00C679E3"/>
    <w:rsid w:val="00C77E0C"/>
    <w:rsid w:val="00C83998"/>
    <w:rsid w:val="00C940B5"/>
    <w:rsid w:val="00C9665D"/>
    <w:rsid w:val="00CA6B8F"/>
    <w:rsid w:val="00CA6C2A"/>
    <w:rsid w:val="00CB475E"/>
    <w:rsid w:val="00CB5675"/>
    <w:rsid w:val="00CE5DA0"/>
    <w:rsid w:val="00D02DA5"/>
    <w:rsid w:val="00D03E03"/>
    <w:rsid w:val="00D13A13"/>
    <w:rsid w:val="00D33866"/>
    <w:rsid w:val="00D35593"/>
    <w:rsid w:val="00D36240"/>
    <w:rsid w:val="00D371CA"/>
    <w:rsid w:val="00D45367"/>
    <w:rsid w:val="00D546C6"/>
    <w:rsid w:val="00D80351"/>
    <w:rsid w:val="00D95B26"/>
    <w:rsid w:val="00D965D7"/>
    <w:rsid w:val="00D96813"/>
    <w:rsid w:val="00D96945"/>
    <w:rsid w:val="00D97518"/>
    <w:rsid w:val="00DD081C"/>
    <w:rsid w:val="00DD3B3D"/>
    <w:rsid w:val="00DE2722"/>
    <w:rsid w:val="00DF280A"/>
    <w:rsid w:val="00E12007"/>
    <w:rsid w:val="00E12B17"/>
    <w:rsid w:val="00E13C45"/>
    <w:rsid w:val="00E20183"/>
    <w:rsid w:val="00E21152"/>
    <w:rsid w:val="00E2264A"/>
    <w:rsid w:val="00E30F85"/>
    <w:rsid w:val="00E31571"/>
    <w:rsid w:val="00E336C6"/>
    <w:rsid w:val="00E36264"/>
    <w:rsid w:val="00E47488"/>
    <w:rsid w:val="00E53FF6"/>
    <w:rsid w:val="00E55314"/>
    <w:rsid w:val="00E564A9"/>
    <w:rsid w:val="00E73435"/>
    <w:rsid w:val="00E7543E"/>
    <w:rsid w:val="00E821B5"/>
    <w:rsid w:val="00E93CBD"/>
    <w:rsid w:val="00EC0F80"/>
    <w:rsid w:val="00EC5AE2"/>
    <w:rsid w:val="00EC6917"/>
    <w:rsid w:val="00EF7E63"/>
    <w:rsid w:val="00F04923"/>
    <w:rsid w:val="00F176FF"/>
    <w:rsid w:val="00F21CE1"/>
    <w:rsid w:val="00F27B3B"/>
    <w:rsid w:val="00F567D9"/>
    <w:rsid w:val="00F63011"/>
    <w:rsid w:val="00F72F18"/>
    <w:rsid w:val="00F829DB"/>
    <w:rsid w:val="00F921E2"/>
    <w:rsid w:val="00F964F4"/>
    <w:rsid w:val="00F96F91"/>
    <w:rsid w:val="00F97698"/>
    <w:rsid w:val="00FA66E2"/>
    <w:rsid w:val="00FC401F"/>
    <w:rsid w:val="00FC66CB"/>
    <w:rsid w:val="00FD1FC8"/>
    <w:rsid w:val="00FD274D"/>
    <w:rsid w:val="00FD473C"/>
    <w:rsid w:val="00FE1266"/>
    <w:rsid w:val="00FE5DCA"/>
    <w:rsid w:val="00FE70E1"/>
    <w:rsid w:val="00FF0004"/>
    <w:rsid w:val="00FF01C9"/>
    <w:rsid w:val="00FF5190"/>
    <w:rsid w:val="00FF66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E926B"/>
  <w15:docId w15:val="{D6933E85-E425-45F8-B9A1-B63AE79BB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lang w:val="ca-ES"/>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paragraph" w:styleId="Descripcin">
    <w:name w:val="caption"/>
    <w:basedOn w:val="Normal"/>
    <w:next w:val="Normal"/>
    <w:unhideWhenUsed/>
    <w:qFormat/>
    <w:rsid w:val="00CB475E"/>
    <w:pPr>
      <w:spacing w:after="200" w:line="240" w:lineRule="auto"/>
    </w:pPr>
    <w:rPr>
      <w:i/>
      <w:iCs/>
      <w:color w:val="1F497D" w:themeColor="text2"/>
      <w:sz w:val="18"/>
      <w:szCs w:val="18"/>
    </w:rPr>
  </w:style>
  <w:style w:type="paragraph" w:styleId="Prrafodelista">
    <w:name w:val="List Paragraph"/>
    <w:basedOn w:val="Normal"/>
    <w:uiPriority w:val="34"/>
    <w:qFormat/>
    <w:rsid w:val="005B6113"/>
    <w:pPr>
      <w:widowControl/>
      <w:spacing w:after="160" w:line="259" w:lineRule="auto"/>
      <w:ind w:left="720"/>
      <w:contextualSpacing/>
      <w:jc w:val="left"/>
    </w:pPr>
    <w:rPr>
      <w:rFonts w:ascii="Century Gothic" w:eastAsiaTheme="minorHAnsi" w:hAnsi="Century Gothic" w:cstheme="minorBidi"/>
      <w:kern w:val="0"/>
      <w:sz w:val="24"/>
      <w:szCs w:val="22"/>
    </w:rPr>
  </w:style>
  <w:style w:type="character" w:styleId="nfasis">
    <w:name w:val="Emphasis"/>
    <w:basedOn w:val="Fuentedeprrafopredeter"/>
    <w:qFormat/>
    <w:rsid w:val="00922D25"/>
    <w:rPr>
      <w:i/>
      <w:iCs/>
    </w:rPr>
  </w:style>
  <w:style w:type="paragraph" w:styleId="Subttulo">
    <w:name w:val="Subtitle"/>
    <w:basedOn w:val="Normal"/>
    <w:next w:val="Normal"/>
    <w:link w:val="SubttuloCar"/>
    <w:qFormat/>
    <w:rsid w:val="0012086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120861"/>
    <w:rPr>
      <w:rFonts w:asciiTheme="minorHAnsi" w:eastAsiaTheme="minorEastAsia" w:hAnsiTheme="minorHAnsi" w:cstheme="minorBidi"/>
      <w:color w:val="5A5A5A" w:themeColor="text1" w:themeTint="A5"/>
      <w:spacing w:val="15"/>
      <w:kern w:val="16"/>
      <w:sz w:val="22"/>
      <w:szCs w:val="22"/>
      <w:lang w:val="ca-ES"/>
    </w:rPr>
  </w:style>
  <w:style w:type="character" w:styleId="Mencinsinresolver">
    <w:name w:val="Unresolved Mention"/>
    <w:basedOn w:val="Fuentedeprrafopredeter"/>
    <w:uiPriority w:val="99"/>
    <w:semiHidden/>
    <w:unhideWhenUsed/>
    <w:rsid w:val="004E736D"/>
    <w:rPr>
      <w:color w:val="605E5C"/>
      <w:shd w:val="clear" w:color="auto" w:fill="E1DFDD"/>
    </w:rPr>
  </w:style>
  <w:style w:type="table" w:styleId="Tablaconcuadrcula">
    <w:name w:val="Table Grid"/>
    <w:basedOn w:val="Tablanormal"/>
    <w:rsid w:val="00EF7E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09019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9.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eader" Target="header5.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45C23-41AE-4DAB-B3B6-CEF01CB41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2521</TotalTime>
  <Pages>11</Pages>
  <Words>5948</Words>
  <Characters>32719</Characters>
  <Application>Microsoft Office Word</Application>
  <DocSecurity>0</DocSecurity>
  <Lines>272</Lines>
  <Paragraphs>77</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38590</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Lucas Garrido</cp:lastModifiedBy>
  <cp:revision>145</cp:revision>
  <cp:lastPrinted>2021-06-28T19:05:00Z</cp:lastPrinted>
  <dcterms:created xsi:type="dcterms:W3CDTF">2012-11-09T22:24:00Z</dcterms:created>
  <dcterms:modified xsi:type="dcterms:W3CDTF">2021-06-28T19:11:00Z</dcterms:modified>
</cp:coreProperties>
</file>