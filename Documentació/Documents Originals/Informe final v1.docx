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9545" w14:textId="77777777" w:rsidR="003D2612" w:rsidRDefault="003D2612" w:rsidP="009B03EB">
      <w:pPr>
        <w:pStyle w:val="ARTICLETITLE"/>
        <w:spacing w:after="120"/>
        <w:rPr>
          <w:color w:val="000000"/>
        </w:rPr>
      </w:pPr>
      <w:bookmarkStart w:id="0" w:name="_Hlk74940077"/>
      <w:r>
        <w:rPr>
          <w:color w:val="000000"/>
        </w:rPr>
        <w:t xml:space="preserve">Aplicació per la gestió dels tiquets </w:t>
      </w:r>
    </w:p>
    <w:p w14:paraId="13058965" w14:textId="506C8FAC" w:rsidR="003410C8" w:rsidRPr="004750F7" w:rsidRDefault="003D2612" w:rsidP="009B03EB">
      <w:pPr>
        <w:pStyle w:val="ARTICLETITLE"/>
        <w:spacing w:after="120"/>
        <w:rPr>
          <w:color w:val="000000"/>
        </w:rPr>
      </w:pPr>
      <w:r>
        <w:rPr>
          <w:color w:val="000000"/>
        </w:rPr>
        <w:t>menjadors d’una escola</w:t>
      </w:r>
    </w:p>
    <w:bookmarkEnd w:id="0"/>
    <w:p w14:paraId="5674A50E" w14:textId="6F1D3B8C" w:rsidR="003104D6" w:rsidRPr="004750F7" w:rsidRDefault="003D2612" w:rsidP="003104D6">
      <w:pPr>
        <w:pStyle w:val="AUTHOR"/>
        <w:spacing w:before="80" w:after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Lucas Garrido </w:t>
      </w:r>
      <w:proofErr w:type="spellStart"/>
      <w:r>
        <w:rPr>
          <w:color w:val="000000"/>
          <w:sz w:val="28"/>
          <w:szCs w:val="28"/>
        </w:rPr>
        <w:t>Antolino</w:t>
      </w:r>
      <w:proofErr w:type="spellEnd"/>
    </w:p>
    <w:p w14:paraId="53ED0139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</w:rPr>
      </w:pPr>
      <w:r w:rsidRPr="004750F7">
        <w:rPr>
          <w:b/>
          <w:color w:val="000000"/>
        </w:rPr>
        <w:t>Resum</w:t>
      </w:r>
      <w:r w:rsidRPr="004750F7">
        <w:rPr>
          <w:color w:val="000000"/>
        </w:rPr>
        <w:t>—</w:t>
      </w:r>
      <w:r>
        <w:rPr>
          <w:color w:val="000000"/>
        </w:rPr>
        <w:t>Resum del projecte, màxim 10 línies</w:t>
      </w:r>
      <w:r w:rsidRPr="004750F7">
        <w:rPr>
          <w:color w:val="000000" w:themeColor="text1"/>
        </w:rPr>
        <w:t>.</w:t>
      </w:r>
      <w:r>
        <w:rPr>
          <w:color w:val="000000" w:themeColor="text1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</w:rPr>
        <w:t xml:space="preserve"> </w:t>
      </w:r>
      <w:r>
        <w:rPr>
          <w:color w:val="000000" w:themeColor="text1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111A6DD1" w14:textId="25175E0D" w:rsidR="007D13D3" w:rsidRDefault="004750F7" w:rsidP="007D13D3">
      <w:pPr>
        <w:pStyle w:val="ABSTRACT"/>
        <w:spacing w:line="240" w:lineRule="auto"/>
        <w:ind w:left="482" w:right="482"/>
        <w:rPr>
          <w:color w:val="000000" w:themeColor="text1"/>
        </w:rPr>
      </w:pPr>
      <w:r w:rsidRPr="004750F7">
        <w:rPr>
          <w:b/>
          <w:color w:val="000000"/>
        </w:rPr>
        <w:t>Paraules clau</w:t>
      </w:r>
      <w:r w:rsidR="00FE70E1">
        <w:rPr>
          <w:color w:val="000000"/>
        </w:rPr>
        <w:t>—</w:t>
      </w:r>
      <w:r w:rsidR="007738A2">
        <w:rPr>
          <w:color w:val="000000"/>
        </w:rPr>
        <w:t>Paraules</w:t>
      </w:r>
      <w:r>
        <w:rPr>
          <w:color w:val="000000"/>
        </w:rPr>
        <w:t xml:space="preserve"> clau del projecte, màxim 2 línies</w:t>
      </w:r>
      <w:r w:rsidRPr="004750F7">
        <w:rPr>
          <w:color w:val="000000" w:themeColor="text1"/>
        </w:rPr>
        <w:t>.</w:t>
      </w:r>
      <w:r w:rsidRPr="004750F7">
        <w:rPr>
          <w:color w:val="000000"/>
        </w:rPr>
        <w:t xml:space="preserve"> </w:t>
      </w:r>
      <w:r>
        <w:rPr>
          <w:color w:val="000000" w:themeColor="text1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0C7FEBE6" w14:textId="77777777" w:rsidR="0025035C" w:rsidRDefault="0025035C" w:rsidP="007D13D3">
      <w:pPr>
        <w:pStyle w:val="ABSTRACT"/>
        <w:spacing w:line="240" w:lineRule="auto"/>
        <w:ind w:left="482" w:right="482"/>
        <w:rPr>
          <w:color w:val="000000" w:themeColor="text1"/>
        </w:rPr>
      </w:pPr>
    </w:p>
    <w:p w14:paraId="4A41DC66" w14:textId="4F279532" w:rsidR="00484A71" w:rsidRDefault="0025035C" w:rsidP="00484A71">
      <w:pPr>
        <w:pStyle w:val="ABSTRACT"/>
        <w:spacing w:line="240" w:lineRule="auto"/>
        <w:ind w:left="482" w:right="482"/>
        <w:rPr>
          <w:color w:val="000000" w:themeColor="text1"/>
        </w:rPr>
      </w:pPr>
      <w:proofErr w:type="spellStart"/>
      <w:r>
        <w:rPr>
          <w:b/>
          <w:color w:val="000000"/>
        </w:rPr>
        <w:t>Abstract</w:t>
      </w:r>
      <w:proofErr w:type="spellEnd"/>
      <w:r w:rsidR="00484A71" w:rsidRPr="004750F7">
        <w:rPr>
          <w:color w:val="000000"/>
        </w:rPr>
        <w:t>—</w:t>
      </w:r>
      <w:r w:rsidR="00484A71">
        <w:rPr>
          <w:color w:val="000000"/>
        </w:rPr>
        <w:t>Resum del projecte, màxim 10 línies</w:t>
      </w:r>
      <w:r w:rsidR="00484A71" w:rsidRPr="004750F7">
        <w:rPr>
          <w:color w:val="000000" w:themeColor="text1"/>
        </w:rPr>
        <w:t>.</w:t>
      </w:r>
      <w:r w:rsidR="00484A71">
        <w:rPr>
          <w:color w:val="000000" w:themeColor="text1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84A71" w:rsidRPr="004750F7">
        <w:rPr>
          <w:color w:val="000000" w:themeColor="text1"/>
        </w:rPr>
        <w:t xml:space="preserve"> </w:t>
      </w:r>
      <w:r w:rsidR="00484A71">
        <w:rPr>
          <w:color w:val="000000" w:themeColor="text1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5BB123FC" w14:textId="1994145E" w:rsidR="00484A71" w:rsidRPr="007D13D3" w:rsidRDefault="0025035C" w:rsidP="00484A71">
      <w:pPr>
        <w:pStyle w:val="ABSTRACT"/>
        <w:spacing w:line="240" w:lineRule="auto"/>
        <w:ind w:left="482" w:right="482"/>
        <w:rPr>
          <w:color w:val="000000" w:themeColor="text1"/>
        </w:rPr>
      </w:pPr>
      <w:proofErr w:type="spellStart"/>
      <w:r>
        <w:rPr>
          <w:b/>
          <w:color w:val="000000"/>
        </w:rPr>
        <w:t>Index</w:t>
      </w:r>
      <w:proofErr w:type="spellEnd"/>
      <w:r>
        <w:rPr>
          <w:b/>
          <w:color w:val="000000"/>
        </w:rPr>
        <w:t xml:space="preserve"> </w:t>
      </w:r>
      <w:r w:rsidR="00484A71" w:rsidRPr="004750F7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Terms</w:t>
      </w:r>
      <w:proofErr w:type="spellEnd"/>
      <w:r w:rsidR="00484A71">
        <w:rPr>
          <w:color w:val="000000"/>
        </w:rPr>
        <w:t>—Paraules clau del projecte, màxim 2 línies</w:t>
      </w:r>
      <w:r w:rsidR="00484A71" w:rsidRPr="004750F7">
        <w:rPr>
          <w:color w:val="000000" w:themeColor="text1"/>
        </w:rPr>
        <w:t>.</w:t>
      </w:r>
      <w:r w:rsidR="00484A71" w:rsidRPr="004750F7">
        <w:rPr>
          <w:color w:val="000000"/>
        </w:rPr>
        <w:t xml:space="preserve"> </w:t>
      </w:r>
      <w:r w:rsidR="00484A71">
        <w:rPr>
          <w:color w:val="000000" w:themeColor="text1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309016F6" w14:textId="77777777" w:rsidR="00484A71" w:rsidRPr="007D13D3" w:rsidRDefault="00484A71" w:rsidP="007D13D3">
      <w:pPr>
        <w:pStyle w:val="ABSTRACT"/>
        <w:spacing w:line="240" w:lineRule="auto"/>
        <w:ind w:left="482" w:right="482"/>
        <w:rPr>
          <w:color w:val="000000" w:themeColor="text1"/>
        </w:rPr>
      </w:pPr>
    </w:p>
    <w:p w14:paraId="19F856C9" w14:textId="77777777" w:rsidR="003410C8" w:rsidRPr="00FD473C" w:rsidRDefault="003410C8">
      <w:pPr>
        <w:pStyle w:val="PARAGRAPHnoindent"/>
        <w:spacing w:before="120"/>
        <w:jc w:val="center"/>
        <w:rPr>
          <w:color w:val="000000"/>
        </w:rPr>
      </w:pPr>
      <w:r w:rsidRPr="00FD473C">
        <w:rPr>
          <w:color w:val="000000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</w:rPr>
        <w:t xml:space="preserve">   </w:t>
      </w:r>
      <w:r w:rsidRPr="00FD473C">
        <w:rPr>
          <w:rFonts w:ascii="Wingdings" w:hAnsi="Wingdings"/>
          <w:color w:val="000000"/>
          <w:position w:val="-2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</w:rPr>
        <w:t xml:space="preserve">   </w:t>
      </w:r>
      <w:r w:rsidRPr="00FD473C">
        <w:rPr>
          <w:color w:val="000000"/>
        </w:rPr>
        <w:t>——————————</w:t>
      </w:r>
    </w:p>
    <w:p w14:paraId="67261FC7" w14:textId="60DE175D" w:rsidR="00421A63" w:rsidRPr="00FD473C" w:rsidRDefault="00BA7DBA" w:rsidP="0056412D">
      <w:pPr>
        <w:pStyle w:val="Ttulo1"/>
        <w:spacing w:before="200" w:line="240" w:lineRule="auto"/>
        <w:rPr>
          <w:color w:val="000000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bookmarkStart w:id="1" w:name="_Hlk74939961"/>
      <w:r>
        <w:rPr>
          <w:color w:val="000000"/>
        </w:rPr>
        <w:t>1</w:t>
      </w:r>
      <w:r>
        <w:rPr>
          <w:color w:val="000000"/>
        </w:rPr>
        <w:tab/>
        <w:t xml:space="preserve">Introducció </w:t>
      </w:r>
    </w:p>
    <w:p w14:paraId="3C9E0F6D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bookmarkStart w:id="2" w:name="_Hlk74939931"/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</w:rPr>
        <w:t>A</w:t>
      </w:r>
    </w:p>
    <w:p w14:paraId="421D164B" w14:textId="4CF04E76" w:rsidR="003D2612" w:rsidRDefault="003D2612" w:rsidP="003D2612">
      <w:pPr>
        <w:pStyle w:val="PARAGRAPHnoindent"/>
        <w:spacing w:line="240" w:lineRule="auto"/>
        <w:rPr>
          <w:color w:val="000000"/>
        </w:rPr>
      </w:pPr>
      <w:r w:rsidRPr="003D2612">
        <w:rPr>
          <w:color w:val="000000"/>
        </w:rPr>
        <w:t xml:space="preserve">ctualment estem vivint l'era de la </w:t>
      </w:r>
      <w:r w:rsidR="004F7B16">
        <w:rPr>
          <w:color w:val="000000"/>
        </w:rPr>
        <w:t>informació</w:t>
      </w:r>
      <w:r w:rsidRPr="003D2612">
        <w:rPr>
          <w:color w:val="000000"/>
        </w:rPr>
        <w:t xml:space="preserve">, i en aquests temps ens és estrany no trobar una aplicació per gairebé qualsevol cosa. No obstant </w:t>
      </w:r>
      <w:r w:rsidR="004F7B16">
        <w:rPr>
          <w:color w:val="000000"/>
        </w:rPr>
        <w:t xml:space="preserve">ens </w:t>
      </w:r>
      <w:r w:rsidRPr="003D2612">
        <w:rPr>
          <w:color w:val="000000"/>
        </w:rPr>
        <w:t xml:space="preserve">trobem que per a problemes quotidians, no existeix l'aplicació </w:t>
      </w:r>
      <w:r w:rsidR="00484A71">
        <w:rPr>
          <w:color w:val="000000"/>
        </w:rPr>
        <w:t>desitjada</w:t>
      </w:r>
      <w:r w:rsidRPr="003D2612">
        <w:rPr>
          <w:color w:val="000000"/>
        </w:rPr>
        <w:t xml:space="preserve">. Si ets pare o mare, potser t'has trobat </w:t>
      </w:r>
      <w:r w:rsidR="004F7B16">
        <w:rPr>
          <w:color w:val="000000"/>
        </w:rPr>
        <w:t xml:space="preserve">amb </w:t>
      </w:r>
      <w:r w:rsidRPr="003D2612">
        <w:rPr>
          <w:color w:val="000000"/>
        </w:rPr>
        <w:t>el problema de què l'escola dels teus fills no t'ho posa fàcil per comprar tiquets menjador, i voldries que una aplicació t'ho ressolés fàcilment, sense haver d'estar trucant, fent ingressos a comptes bancaris, o fent-te tu la gestió dels tiquets que et queden.</w:t>
      </w:r>
    </w:p>
    <w:p w14:paraId="24EFF85A" w14:textId="2D861586" w:rsidR="0025035C" w:rsidRPr="0025035C" w:rsidRDefault="0025035C" w:rsidP="0025035C">
      <w:pPr>
        <w:pStyle w:val="PARAGRAPH"/>
      </w:pPr>
    </w:p>
    <w:p w14:paraId="28608A39" w14:textId="77777777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spacing w:before="120" w:after="60" w:line="240" w:lineRule="auto"/>
        <w:jc w:val="center"/>
        <w:rPr>
          <w:i w:val="0"/>
          <w:color w:val="000000"/>
        </w:rPr>
      </w:pPr>
      <w:r w:rsidRPr="00FD473C"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 w14:paraId="1AA385CD" w14:textId="1AC2650C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 w:rsidRPr="00FD473C">
        <w:rPr>
          <w:color w:val="000000"/>
        </w:rPr>
        <w:t xml:space="preserve">E-mail de contacte: </w:t>
      </w:r>
      <w:r>
        <w:rPr>
          <w:color w:val="000000"/>
        </w:rPr>
        <w:t>lucasgarridoantolino99</w:t>
      </w:r>
      <w:r w:rsidRPr="00FD473C">
        <w:rPr>
          <w:color w:val="000000"/>
        </w:rPr>
        <w:t>@</w:t>
      </w:r>
      <w:r>
        <w:rPr>
          <w:color w:val="000000"/>
        </w:rPr>
        <w:t>gmail</w:t>
      </w:r>
      <w:r w:rsidRPr="00FD473C">
        <w:rPr>
          <w:color w:val="000000"/>
        </w:rPr>
        <w:t>.</w:t>
      </w:r>
      <w:r>
        <w:rPr>
          <w:color w:val="000000"/>
        </w:rPr>
        <w:t>com</w:t>
      </w:r>
    </w:p>
    <w:p w14:paraId="0E50BBD4" w14:textId="2EAB449E" w:rsidR="002675E3" w:rsidRPr="00970741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>Menció realitzada</w:t>
      </w:r>
      <w:r w:rsidRPr="00FD473C">
        <w:rPr>
          <w:color w:val="000000"/>
        </w:rPr>
        <w:t xml:space="preserve">: </w:t>
      </w:r>
      <w:r>
        <w:rPr>
          <w:color w:val="000000"/>
        </w:rPr>
        <w:t xml:space="preserve">Enginyeria de </w:t>
      </w:r>
      <w:r w:rsidRPr="00FD473C">
        <w:rPr>
          <w:color w:val="000000"/>
        </w:rPr>
        <w:t>Tecnologies de la Informació</w:t>
      </w:r>
    </w:p>
    <w:p w14:paraId="4A4269E4" w14:textId="5B07B18D" w:rsidR="002675E3" w:rsidRPr="00A23285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 xml:space="preserve">Treball </w:t>
      </w:r>
      <w:proofErr w:type="spellStart"/>
      <w:r>
        <w:rPr>
          <w:color w:val="000000"/>
        </w:rPr>
        <w:t>tutoritzat</w:t>
      </w:r>
      <w:proofErr w:type="spellEnd"/>
      <w:r>
        <w:rPr>
          <w:color w:val="000000"/>
        </w:rPr>
        <w:t xml:space="preserve"> per: Joan Bartrina </w:t>
      </w:r>
      <w:proofErr w:type="spellStart"/>
      <w:r>
        <w:rPr>
          <w:color w:val="000000"/>
        </w:rPr>
        <w:t>Rapesta</w:t>
      </w:r>
      <w:proofErr w:type="spellEnd"/>
      <w:r>
        <w:rPr>
          <w:color w:val="000000"/>
        </w:rPr>
        <w:t xml:space="preserve"> (departament)</w:t>
      </w:r>
    </w:p>
    <w:p w14:paraId="70E51A4E" w14:textId="77777777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>Curs 2020/21</w:t>
      </w:r>
    </w:p>
    <w:p w14:paraId="26967EA9" w14:textId="78FD6E86" w:rsidR="00026AD2" w:rsidRDefault="003D2612" w:rsidP="003D2612">
      <w:pPr>
        <w:pStyle w:val="PARAGRAPHnoindent"/>
        <w:spacing w:line="240" w:lineRule="auto"/>
        <w:rPr>
          <w:color w:val="000000"/>
        </w:rPr>
      </w:pPr>
      <w:r w:rsidRPr="003D2612">
        <w:rPr>
          <w:color w:val="000000"/>
        </w:rPr>
        <w:t xml:space="preserve">Normalment les escoles no disposen d’aplicacions per la gestió dels tiquets menjador, i els pares i mares es troben amb la molèstia de gestionar l’estada al menjador dels </w:t>
      </w:r>
      <w:r w:rsidRPr="003D2612">
        <w:rPr>
          <w:color w:val="000000"/>
        </w:rPr>
        <w:t xml:space="preserve">infants des de diferents plataformes com el l’ús del telèfon per concretar el dia que es quedarà al menjador, aplicació del banc per realitzar les transferències i l’Excel per controlar els tiquets que els queden. Aquest procés pot ser molest i molt lent, amb equivocacions per part del pare o mare, o de la gestió de l’escola a l’hora de tramitar els tiquets o els dies que es queden al menjador. </w:t>
      </w:r>
      <w:r w:rsidR="00A6626B" w:rsidRPr="00FD473C">
        <w:rPr>
          <w:color w:val="000000"/>
        </w:rPr>
        <w:t xml:space="preserve"> </w:t>
      </w:r>
    </w:p>
    <w:p w14:paraId="2E0CDE20" w14:textId="77777777" w:rsidR="003D2612" w:rsidRPr="003D2612" w:rsidRDefault="003D2612" w:rsidP="003D2612">
      <w:pPr>
        <w:pStyle w:val="PARAGRAPH"/>
      </w:pPr>
    </w:p>
    <w:p w14:paraId="0CB72BBC" w14:textId="48B7B7A0" w:rsidR="00484A71" w:rsidRPr="003D2612" w:rsidRDefault="003D2612" w:rsidP="002675E3">
      <w:pPr>
        <w:pStyle w:val="PARAGRAPH"/>
        <w:ind w:firstLine="0"/>
      </w:pPr>
      <w:r w:rsidRPr="003D2612">
        <w:t xml:space="preserve">En vers a aquest problema, ens </w:t>
      </w:r>
      <w:r w:rsidR="00484A71">
        <w:t xml:space="preserve">hem </w:t>
      </w:r>
      <w:r w:rsidRPr="003D2612">
        <w:t>plante</w:t>
      </w:r>
      <w:r w:rsidR="00484A71">
        <w:t>jat</w:t>
      </w:r>
      <w:r w:rsidRPr="003D2612">
        <w:t xml:space="preserve"> crear una solució en forma d’aplicació web per la gestió dels tiquets menjador d'una escola, on el pare o mare pugui pagar i controlar els dies que els seus fills es queden al menjador d'una manera fàcil e intuïtiva. Els usuaris podran entrar des de qualsevol lloc connectant-se a l'URL corresponent. L'escola o la direcció del menjador,  haurà de proporcionar als pares o mares les credencials d’accés per poder utilitzar la web. Aquest hauran d'incloure al seu perfil, el nom, el curs i l'edat del seu fill per poder comprar </w:t>
      </w:r>
      <w:r w:rsidR="00484A71">
        <w:t>els</w:t>
      </w:r>
      <w:r w:rsidRPr="003D2612">
        <w:t xml:space="preserve"> tiquets. A més el gestor dels tiquets, com l'escola o l'AMPA, podrà controlar quins infants es queden cada dia al menjador i de quin grup són.</w:t>
      </w:r>
    </w:p>
    <w:p w14:paraId="7B44B5AD" w14:textId="12225DED" w:rsidR="00F33FAB" w:rsidRDefault="003D2612" w:rsidP="004F7B16">
      <w:pPr>
        <w:pStyle w:val="PARAGRAPH"/>
        <w:ind w:firstLine="0"/>
      </w:pPr>
      <w:r w:rsidRPr="003D2612">
        <w:lastRenderedPageBreak/>
        <w:t xml:space="preserve">Durant el transcurs d'aquest projecte, </w:t>
      </w:r>
      <w:r w:rsidR="00484A71">
        <w:t>hem desenvolupat</w:t>
      </w:r>
      <w:r w:rsidRPr="003D2612">
        <w:t xml:space="preserve"> les principals funcionalitats de l'aplicació per </w:t>
      </w:r>
      <w:r w:rsidR="00484A71">
        <w:t xml:space="preserve">tenir una primera </w:t>
      </w:r>
      <w:proofErr w:type="spellStart"/>
      <w:r w:rsidR="00484A71">
        <w:t>demo</w:t>
      </w:r>
      <w:proofErr w:type="spellEnd"/>
      <w:r w:rsidR="00484A71">
        <w:t xml:space="preserve"> i</w:t>
      </w:r>
      <w:r w:rsidRPr="003D2612">
        <w:t xml:space="preserve"> utilitza</w:t>
      </w:r>
      <w:r w:rsidR="00484A71">
        <w:t>r-la en un futur</w:t>
      </w:r>
      <w:r w:rsidRPr="003D2612">
        <w:t xml:space="preserve"> en un entorn real</w:t>
      </w:r>
      <w:r>
        <w:t>.</w:t>
      </w:r>
    </w:p>
    <w:p w14:paraId="0FA9EA75" w14:textId="00EA3BA6" w:rsidR="00F33FAB" w:rsidRDefault="00D35AC2" w:rsidP="00F33FAB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2</w:t>
      </w:r>
      <w:r w:rsidR="00F33FAB" w:rsidRPr="00FD473C">
        <w:rPr>
          <w:color w:val="000000"/>
          <w:lang w:val="es-ES"/>
        </w:rPr>
        <w:tab/>
      </w:r>
      <w:r w:rsidR="00F33FAB">
        <w:rPr>
          <w:color w:val="000000"/>
        </w:rPr>
        <w:t>Estat de l’art</w:t>
      </w:r>
    </w:p>
    <w:p w14:paraId="04943A3D" w14:textId="79CF7258" w:rsidR="00F33FAB" w:rsidRDefault="00D35AC2" w:rsidP="00F33FAB">
      <w:pPr>
        <w:pStyle w:val="PARAGRAPHnoindent"/>
        <w:ind w:firstLine="320"/>
      </w:pPr>
      <w:r>
        <w:t>Tot seguit</w:t>
      </w:r>
      <w:r w:rsidR="00F33FAB" w:rsidRPr="00193603">
        <w:t xml:space="preserve"> tractaré d'analitzar qualsevol aplicació semblant a la que volem desenvolupar per tal de saber el que ens podem trobar al mercat, així</w:t>
      </w:r>
      <w:r w:rsidR="00F33FAB">
        <w:t xml:space="preserve"> com</w:t>
      </w:r>
      <w:r w:rsidR="00F33FAB" w:rsidRPr="00193603">
        <w:t xml:space="preserve"> trobar possibles idees i </w:t>
      </w:r>
      <w:r w:rsidR="00F33FAB">
        <w:t xml:space="preserve">poder crear millors </w:t>
      </w:r>
      <w:r w:rsidR="00F33FAB" w:rsidRPr="00193603">
        <w:t>funcionalitat</w:t>
      </w:r>
      <w:r w:rsidR="00F33FAB">
        <w:t>s</w:t>
      </w:r>
      <w:r w:rsidR="00F33FAB" w:rsidRPr="00193603">
        <w:t xml:space="preserve"> a la nostra aplicació. També ens pot servir per veure mancances de les altres aplicacions i tenir-ho en compte per desenvolupar-ne la nostra.</w:t>
      </w:r>
    </w:p>
    <w:p w14:paraId="458ADE52" w14:textId="77777777" w:rsidR="00F33FAB" w:rsidRPr="000E3681" w:rsidRDefault="00F33FAB" w:rsidP="00F33FAB">
      <w:pPr>
        <w:pStyle w:val="PARAGRAPH"/>
      </w:pPr>
    </w:p>
    <w:p w14:paraId="7B7FD769" w14:textId="77777777" w:rsidR="00F33FAB" w:rsidRDefault="00F33FAB" w:rsidP="00F33FAB">
      <w:pPr>
        <w:pStyle w:val="PARAGRAPHnoindent"/>
      </w:pPr>
      <w:r w:rsidRPr="00193603">
        <w:t>A la primera cerca</w:t>
      </w:r>
      <w:r>
        <w:t xml:space="preserve"> que he fet,</w:t>
      </w:r>
      <w:r w:rsidRPr="00193603">
        <w:t xml:space="preserve"> </w:t>
      </w:r>
      <w:r>
        <w:t>m’he</w:t>
      </w:r>
      <w:r w:rsidRPr="00193603">
        <w:t xml:space="preserve"> trob</w:t>
      </w:r>
      <w:r>
        <w:t>at amb</w:t>
      </w:r>
      <w:r w:rsidRPr="00193603">
        <w:t xml:space="preserve"> una aplicació mòbil</w:t>
      </w:r>
      <w:r>
        <w:t xml:space="preserve"> i web</w:t>
      </w:r>
      <w:r w:rsidRPr="00193603">
        <w:t xml:space="preserve"> que pot gestionar tiquets menjador i activitats extraescolars. Aquesta aplicació té el nom de </w:t>
      </w:r>
      <w:proofErr w:type="spellStart"/>
      <w:r w:rsidRPr="00193603">
        <w:t>ContaComes</w:t>
      </w:r>
      <w:proofErr w:type="spellEnd"/>
      <w:r w:rsidRPr="00193603">
        <w:t xml:space="preserve">, i permet tenir una interfície des del teu dispositiu mòbil per pagar i gestionar els tiquets. </w:t>
      </w:r>
      <w:proofErr w:type="spellStart"/>
      <w:r w:rsidRPr="00193603">
        <w:t>Contacomes</w:t>
      </w:r>
      <w:proofErr w:type="spellEnd"/>
      <w:r w:rsidRPr="00193603">
        <w:t xml:space="preserve"> es una aplicació bastant complerta la qual té moltes funcionalitats</w:t>
      </w:r>
      <w:r>
        <w:t xml:space="preserve"> segons el que podem veure a la web</w:t>
      </w:r>
      <w:r w:rsidRPr="00193603">
        <w:t xml:space="preserve">, encara que no l’he pogut utilitzar i no tinc la certesa de que </w:t>
      </w:r>
      <w:r>
        <w:t xml:space="preserve">soluciona els problemes que </w:t>
      </w:r>
      <w:proofErr w:type="spellStart"/>
      <w:r>
        <w:t>plantejem</w:t>
      </w:r>
      <w:proofErr w:type="spellEnd"/>
      <w:r w:rsidRPr="00193603">
        <w:t>. Pot ser que el major inconvenient que pot tenir aquesta aplicació sigui el cost que suposaria pels centres educatius</w:t>
      </w:r>
      <w:r>
        <w:t>, ja que no moltes escoles tenen aquest tipus d’aplicació implementada. No obstant, no he pogut veure el preu d’aquest software i tampoc he tingut accés per poder veure tot el que ofereix, ja que només te accessos per a usuaris d’escoles que ho contracten.</w:t>
      </w:r>
    </w:p>
    <w:p w14:paraId="7277DF5D" w14:textId="77777777" w:rsidR="00F33FAB" w:rsidRPr="000E3681" w:rsidRDefault="00F33FAB" w:rsidP="00F33FAB">
      <w:pPr>
        <w:pStyle w:val="PARAGRAPH"/>
      </w:pPr>
    </w:p>
    <w:p w14:paraId="7BC0D550" w14:textId="2306188A" w:rsidR="00F33FAB" w:rsidRDefault="00D35AC2" w:rsidP="00F33FAB">
      <w:pPr>
        <w:pStyle w:val="PARAGRAPHnoindent"/>
      </w:pPr>
      <w:r>
        <w:t>En una segona cerca</w:t>
      </w:r>
      <w:r w:rsidR="00F33FAB" w:rsidRPr="00193603">
        <w:t xml:space="preserve"> ens trobem un altra aplicació semblant a l'anterior creada per l'empresa </w:t>
      </w:r>
      <w:proofErr w:type="spellStart"/>
      <w:r w:rsidR="00F33FAB" w:rsidRPr="00193603">
        <w:t>Intur</w:t>
      </w:r>
      <w:proofErr w:type="spellEnd"/>
      <w:r w:rsidR="00F33FAB" w:rsidRPr="00193603">
        <w:t xml:space="preserve"> </w:t>
      </w:r>
      <w:proofErr w:type="spellStart"/>
      <w:r w:rsidR="00F33FAB" w:rsidRPr="00193603">
        <w:t>Restauración</w:t>
      </w:r>
      <w:proofErr w:type="spellEnd"/>
      <w:r w:rsidR="00F33FAB" w:rsidRPr="00193603">
        <w:t xml:space="preserve"> Colectiva, però en aquest cas al contrari de l'altra aplicació, és especialment per als menjadors on treballa aquesta empresa, ja que és una empresa de gestió i càtering de menjadors escolars. Això suposa un inconvenient per als col·legis que ja tinguin una empresa de restauració contractada i vulguin utilitzar aquests tipus d'aplicacions.</w:t>
      </w:r>
      <w:r w:rsidR="00F33FAB">
        <w:t xml:space="preserve"> En aquest cas tampoc he tingut accés per veure com funciona l’aplicació per dins.</w:t>
      </w:r>
    </w:p>
    <w:p w14:paraId="2FC458DF" w14:textId="77777777" w:rsidR="00F33FAB" w:rsidRPr="000E3681" w:rsidRDefault="00F33FAB" w:rsidP="00F33FAB">
      <w:pPr>
        <w:pStyle w:val="PARAGRAPH"/>
      </w:pPr>
    </w:p>
    <w:p w14:paraId="1A9231C4" w14:textId="77777777" w:rsidR="00F33FAB" w:rsidRDefault="00F33FAB" w:rsidP="00F33FAB">
      <w:pPr>
        <w:pStyle w:val="PARAGRAPHnoindent"/>
      </w:pPr>
      <w:r w:rsidRPr="00193603">
        <w:t xml:space="preserve">Per últim he trobat diverses </w:t>
      </w:r>
      <w:proofErr w:type="spellStart"/>
      <w:r w:rsidRPr="00193603">
        <w:t>apps</w:t>
      </w:r>
      <w:proofErr w:type="spellEnd"/>
      <w:r w:rsidRPr="00193603">
        <w:t>, sense gaire suport darrere, les quals es trobaven a la botiga de Microsoft sense gaire explicació i no he tingut sensació de que es tracti d'una d'aplicació funcional.</w:t>
      </w:r>
    </w:p>
    <w:p w14:paraId="758BDC01" w14:textId="77777777" w:rsidR="00F33FAB" w:rsidRPr="000E3681" w:rsidRDefault="00F33FAB" w:rsidP="00F33FAB">
      <w:pPr>
        <w:pStyle w:val="PARAGRAPH"/>
      </w:pPr>
    </w:p>
    <w:p w14:paraId="4D4FF655" w14:textId="09AE005F" w:rsidR="00F33FAB" w:rsidRDefault="00F33FAB" w:rsidP="00F33FAB">
      <w:pPr>
        <w:pStyle w:val="PARAGRAPH"/>
        <w:ind w:firstLine="0"/>
      </w:pPr>
      <w:r w:rsidRPr="00193603">
        <w:t xml:space="preserve">En conclusió, ens trobem en una situació on </w:t>
      </w:r>
      <w:r>
        <w:t>existeixen vaires aplicacions</w:t>
      </w:r>
      <w:r w:rsidRPr="00193603">
        <w:t>, les quals s'han de pagar o contractar els seus serveis.</w:t>
      </w:r>
      <w:r>
        <w:t xml:space="preserve"> Realment n’he trobat dues que siguin funcionals, ja que a la resta no hi havia informació al respecte i no es trobaven a cap pagina de cap empresa en concret.</w:t>
      </w:r>
      <w:r w:rsidRPr="00193603">
        <w:t xml:space="preserve"> </w:t>
      </w:r>
      <w:r>
        <w:t xml:space="preserve">Per tant la competència que podem trobar a l’hora de treure aquesta aplicació es gairebé nul·la i ens deixa possibilitats de crear i millorar el que ja es troba al </w:t>
      </w:r>
      <w:proofErr w:type="spellStart"/>
      <w:r>
        <w:t>merctat</w:t>
      </w:r>
      <w:proofErr w:type="spellEnd"/>
      <w:r>
        <w:t xml:space="preserve">. Per altra banda, també hem de tenir en compte que moltes escoles es troben sense cap aplicació d’aquest tipus i hauríem d’analitzar el per </w:t>
      </w:r>
      <w:proofErr w:type="spellStart"/>
      <w:r>
        <w:t>qué</w:t>
      </w:r>
      <w:proofErr w:type="spellEnd"/>
      <w:r>
        <w:t xml:space="preserve"> d’aquesta situació. Crec que tenim</w:t>
      </w:r>
      <w:r w:rsidRPr="00193603">
        <w:t xml:space="preserve"> un ventall</w:t>
      </w:r>
      <w:r>
        <w:t xml:space="preserve"> de possibilitats</w:t>
      </w:r>
      <w:r w:rsidRPr="00193603">
        <w:t xml:space="preserve"> per desenvolupar </w:t>
      </w:r>
      <w:r>
        <w:t>la nostra aplicació</w:t>
      </w:r>
      <w:r w:rsidRPr="00193603">
        <w:t xml:space="preserve"> web</w:t>
      </w:r>
      <w:r>
        <w:t xml:space="preserve"> i tingui cabuda al mercat.</w:t>
      </w:r>
    </w:p>
    <w:p w14:paraId="046C7F11" w14:textId="6CD53A68" w:rsidR="00D35AC2" w:rsidRDefault="00D35AC2" w:rsidP="00D35AC2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3</w:t>
      </w:r>
      <w:r w:rsidRPr="00FD473C">
        <w:rPr>
          <w:color w:val="000000"/>
          <w:lang w:val="es-ES"/>
        </w:rPr>
        <w:tab/>
      </w:r>
      <w:r>
        <w:rPr>
          <w:color w:val="000000"/>
        </w:rPr>
        <w:t>Estudi de Viabilitat</w:t>
      </w:r>
    </w:p>
    <w:p w14:paraId="5153668C" w14:textId="28448E23" w:rsidR="00D35AC2" w:rsidRDefault="00D35AC2" w:rsidP="00D35AC2">
      <w:pPr>
        <w:pStyle w:val="PARAGRAPHnoindent"/>
        <w:ind w:firstLine="320"/>
      </w:pPr>
      <w:r>
        <w:t>Un cop vist el que ens podem trobar al mercat</w:t>
      </w:r>
      <w:r w:rsidR="009230FB">
        <w:t xml:space="preserve"> i al no tenir cap tecnologia definida per dur a terme l’aplicació que volem crear</w:t>
      </w:r>
      <w:r>
        <w:t xml:space="preserve">, presentaré les tecnologies </w:t>
      </w:r>
      <w:r w:rsidR="009230FB">
        <w:t xml:space="preserve">que he </w:t>
      </w:r>
      <w:r>
        <w:t>utilitza</w:t>
      </w:r>
      <w:r w:rsidR="009230FB">
        <w:t>t</w:t>
      </w:r>
      <w:r>
        <w:t xml:space="preserve"> en el desenvolupament de l’aplicació, i el perquè he decidit utilitzar-ne aquestes i no unes altres. </w:t>
      </w:r>
    </w:p>
    <w:p w14:paraId="502164C4" w14:textId="2C2395F6" w:rsidR="00CF7F31" w:rsidRDefault="00CF7F31" w:rsidP="00CF7F31">
      <w:pPr>
        <w:pStyle w:val="PARAGRAPH"/>
        <w:ind w:firstLine="0"/>
      </w:pPr>
    </w:p>
    <w:p w14:paraId="6C3CC147" w14:textId="5F8A07F5" w:rsidR="00CF7F31" w:rsidRPr="00CF7F31" w:rsidRDefault="00CF7F31" w:rsidP="00CF7F31">
      <w:pPr>
        <w:pStyle w:val="PARAGRAPH"/>
        <w:ind w:firstLine="0"/>
      </w:pPr>
      <w:r>
        <w:t xml:space="preserve">Primer de tot, he decidit crear l’aplicació, com una aplicació web, per tal de que es pugui utilitzar tant en ordinadors com en </w:t>
      </w:r>
      <w:proofErr w:type="spellStart"/>
      <w:r>
        <w:t>movils</w:t>
      </w:r>
      <w:proofErr w:type="spellEnd"/>
      <w:r>
        <w:t xml:space="preserve">. També he pres aquesta decisió per poder utilitzar </w:t>
      </w:r>
      <w:proofErr w:type="spellStart"/>
      <w:r>
        <w:t>ReactJS</w:t>
      </w:r>
      <w:proofErr w:type="spellEnd"/>
      <w:r>
        <w:t xml:space="preserve">. No he utilitzat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per la </w:t>
      </w:r>
      <w:proofErr w:type="spellStart"/>
      <w:r>
        <w:t>corva</w:t>
      </w:r>
      <w:proofErr w:type="spellEnd"/>
      <w:r>
        <w:t xml:space="preserve"> de aprenentatge que hem suposava i per no poder arribar als objectius establerts en apartats posteriors.</w:t>
      </w:r>
    </w:p>
    <w:p w14:paraId="6105EB67" w14:textId="77777777" w:rsidR="00D35AC2" w:rsidRPr="00DD776F" w:rsidRDefault="00D35AC2" w:rsidP="009230FB">
      <w:pPr>
        <w:pStyle w:val="PARAGRAPH"/>
        <w:ind w:firstLine="0"/>
      </w:pPr>
    </w:p>
    <w:p w14:paraId="3B24C93A" w14:textId="54320B6F" w:rsidR="00D35AC2" w:rsidRPr="007738A2" w:rsidRDefault="00D35AC2" w:rsidP="00D35AC2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1</w:t>
      </w:r>
      <w:r w:rsidRPr="007738A2">
        <w:rPr>
          <w:color w:val="000000"/>
        </w:rPr>
        <w:t xml:space="preserve"> </w:t>
      </w:r>
      <w:proofErr w:type="spellStart"/>
      <w:r>
        <w:rPr>
          <w:color w:val="000000"/>
        </w:rPr>
        <w:t>ReactJS</w:t>
      </w:r>
      <w:proofErr w:type="spellEnd"/>
    </w:p>
    <w:p w14:paraId="0D4884C0" w14:textId="77777777" w:rsidR="00D35AC2" w:rsidRDefault="00D35AC2" w:rsidP="00D35AC2">
      <w:pPr>
        <w:pStyle w:val="PARAGRAPH"/>
      </w:pPr>
      <w:r>
        <w:t xml:space="preserve">He decidit crear l’aplicació web amb la llibreria </w:t>
      </w:r>
      <w:proofErr w:type="spellStart"/>
      <w:r>
        <w:t>ReactJS</w:t>
      </w:r>
      <w:proofErr w:type="spellEnd"/>
      <w:r>
        <w:t xml:space="preserve"> que es una de les llibreries més populars i utilitzades en el món del desenvolupament web. Aquesta ha sigut creada per </w:t>
      </w:r>
      <w:proofErr w:type="spellStart"/>
      <w:r>
        <w:t>Facebook</w:t>
      </w:r>
      <w:proofErr w:type="spellEnd"/>
      <w:r>
        <w:t xml:space="preserve"> i te una gran comunitat la qual genera molta informació al respecte. El principal avantatge pel qual he decidit utilitzar aquesta llibreria en comptes d’un </w:t>
      </w:r>
      <w:proofErr w:type="spellStart"/>
      <w:r>
        <w:t>framework</w:t>
      </w:r>
      <w:proofErr w:type="spellEnd"/>
      <w:r>
        <w:t xml:space="preserve">, es que </w:t>
      </w:r>
      <w:r w:rsidRPr="00392CAA">
        <w:t>pot generar el DOM de forma dinàmica i això ens proporciona poder visualitzar el canvi de dades sense haver de renderitzar tota la web de nou, actualitzant només el component que ha canviat d'estat</w:t>
      </w:r>
      <w:r>
        <w:t xml:space="preserve">. D’aquesta manera s’aconsegueix tenir temps de resposta més ràpids si s’ha d’actualitzar un canvi d’un valor. Un altre gran avantatge del que disposa </w:t>
      </w:r>
      <w:proofErr w:type="spellStart"/>
      <w:r>
        <w:t>ReactJS</w:t>
      </w:r>
      <w:proofErr w:type="spellEnd"/>
      <w:r>
        <w:t xml:space="preserve"> es la </w:t>
      </w:r>
      <w:r w:rsidRPr="00392CAA">
        <w:t xml:space="preserve">creació </w:t>
      </w:r>
      <w:r>
        <w:t xml:space="preserve">de </w:t>
      </w:r>
      <w:r w:rsidRPr="00392CAA">
        <w:t xml:space="preserve">components </w:t>
      </w:r>
      <w:r>
        <w:t xml:space="preserve">per crear la nostra web, </w:t>
      </w:r>
      <w:r w:rsidRPr="00392CAA">
        <w:t>els quals són reutilitzable</w:t>
      </w:r>
      <w:r>
        <w:t>s</w:t>
      </w:r>
      <w:r w:rsidRPr="00392CAA">
        <w:t xml:space="preserve"> i fa que l'aplicació </w:t>
      </w:r>
      <w:r>
        <w:t xml:space="preserve">web </w:t>
      </w:r>
      <w:r w:rsidRPr="00392CAA">
        <w:t xml:space="preserve">sigui fàcilment escalable i </w:t>
      </w:r>
      <w:r>
        <w:t xml:space="preserve">fàcil </w:t>
      </w:r>
      <w:r w:rsidRPr="00392CAA">
        <w:t>de mantenir</w:t>
      </w:r>
      <w:r>
        <w:t>. A més es pot generar un arbre de nodes per tal de visualitzar on s’utilitza cada component i veure fàcilment l’estructura de l’aplicació.</w:t>
      </w:r>
    </w:p>
    <w:p w14:paraId="32196296" w14:textId="77777777" w:rsidR="00D35AC2" w:rsidRDefault="00D35AC2" w:rsidP="00D35AC2">
      <w:pPr>
        <w:pStyle w:val="PARAGRAPH"/>
      </w:pPr>
    </w:p>
    <w:p w14:paraId="12E7EE1C" w14:textId="2D3305E4" w:rsidR="00D35AC2" w:rsidRDefault="00D35AC2" w:rsidP="00D35AC2">
      <w:pPr>
        <w:pStyle w:val="PARAGRAPH"/>
        <w:ind w:firstLine="0"/>
      </w:pPr>
      <w:r>
        <w:t xml:space="preserve">Un altre motiu pel qual he decidit utilitzar aquesta llibreria en comptes d’un </w:t>
      </w:r>
      <w:proofErr w:type="spellStart"/>
      <w:r>
        <w:t>framework</w:t>
      </w:r>
      <w:proofErr w:type="spellEnd"/>
      <w:r>
        <w:t xml:space="preserve"> com Angular es que e</w:t>
      </w:r>
      <w:r w:rsidRPr="00540329">
        <w:t xml:space="preserve">ls </w:t>
      </w:r>
      <w:proofErr w:type="spellStart"/>
      <w:r w:rsidRPr="00540329">
        <w:t>framework</w:t>
      </w:r>
      <w:proofErr w:type="spellEnd"/>
      <w:r w:rsidRPr="00540329">
        <w:t xml:space="preserve"> són un conjunt d'eines, estils, i llibreres les quals defineixen una estructura i metodologia. Aquests fan que les webs siguin molt més fàcil de mantenir i escalar com vue.js o Angular</w:t>
      </w:r>
      <w:r>
        <w:t xml:space="preserve">. </w:t>
      </w:r>
      <w:r w:rsidRPr="00540329">
        <w:t xml:space="preserve">Les llibreries en canvi són un conjunt de funcionalitats que </w:t>
      </w:r>
      <w:r w:rsidR="005A4E83">
        <w:t>ajuden</w:t>
      </w:r>
      <w:r w:rsidRPr="00540329">
        <w:t xml:space="preserve"> a realitzar la nostra </w:t>
      </w:r>
      <w:proofErr w:type="spellStart"/>
      <w:r w:rsidRPr="00540329">
        <w:t>app</w:t>
      </w:r>
      <w:proofErr w:type="spellEnd"/>
      <w:r w:rsidRPr="00540329">
        <w:t xml:space="preserve"> més fàcilment. Aquestes poden ser un utilitzades com nosaltres vulguem sense tenir una estructura definida</w:t>
      </w:r>
      <w:r>
        <w:t xml:space="preserve">. En concret </w:t>
      </w:r>
      <w:proofErr w:type="spellStart"/>
      <w:r>
        <w:t>ReactJS</w:t>
      </w:r>
      <w:proofErr w:type="spellEnd"/>
      <w:r>
        <w:t xml:space="preserve"> només ens servirà per crear la interfície gràfica on </w:t>
      </w:r>
      <w:proofErr w:type="spellStart"/>
      <w:r>
        <w:t>s’utilitzará</w:t>
      </w:r>
      <w:proofErr w:type="spellEnd"/>
      <w:r>
        <w:t xml:space="preserve"> JSX</w:t>
      </w:r>
      <w:r w:rsidR="005A4E83">
        <w:t xml:space="preserve">, </w:t>
      </w:r>
      <w:proofErr w:type="spellStart"/>
      <w:r w:rsidR="005A4E83">
        <w:t>llenguatje</w:t>
      </w:r>
      <w:proofErr w:type="spellEnd"/>
      <w:r w:rsidR="005A4E83">
        <w:t xml:space="preserve"> semblant a HTML, </w:t>
      </w:r>
      <w:r>
        <w:t xml:space="preserve"> i </w:t>
      </w:r>
      <w:proofErr w:type="spellStart"/>
      <w:r>
        <w:t>JavaScript</w:t>
      </w:r>
      <w:proofErr w:type="spellEnd"/>
      <w:r>
        <w:t xml:space="preserve">. </w:t>
      </w:r>
    </w:p>
    <w:p w14:paraId="66A664F0" w14:textId="77777777" w:rsidR="00D35AC2" w:rsidRDefault="00D35AC2" w:rsidP="00D35AC2">
      <w:pPr>
        <w:pStyle w:val="PARAGRAPH"/>
        <w:ind w:firstLine="0"/>
      </w:pPr>
    </w:p>
    <w:p w14:paraId="187B30F1" w14:textId="184FE3C9" w:rsidR="00D35AC2" w:rsidRPr="007738A2" w:rsidRDefault="00D35AC2" w:rsidP="00D35AC2">
      <w:pPr>
        <w:pStyle w:val="Ttulo2"/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2</w:t>
      </w:r>
      <w:r w:rsidRPr="007738A2">
        <w:rPr>
          <w:color w:val="000000"/>
        </w:rPr>
        <w:t xml:space="preserve"> </w:t>
      </w:r>
      <w:r>
        <w:rPr>
          <w:color w:val="000000"/>
        </w:rPr>
        <w:t>PHP</w:t>
      </w:r>
    </w:p>
    <w:p w14:paraId="49115AA7" w14:textId="77777777" w:rsidR="00D35AC2" w:rsidRDefault="00D35AC2" w:rsidP="00D35AC2">
      <w:pPr>
        <w:pStyle w:val="PARAGRAPH"/>
      </w:pPr>
      <w:r>
        <w:t xml:space="preserve">Per tal de crear la API des d’on es fan les consultes SQL i s’envia </w:t>
      </w:r>
      <w:proofErr w:type="spellStart"/>
      <w:r>
        <w:t>l’informació</w:t>
      </w:r>
      <w:proofErr w:type="spellEnd"/>
      <w:r>
        <w:t xml:space="preserve"> a la interfície d’usuari creada amb </w:t>
      </w:r>
      <w:proofErr w:type="spellStart"/>
      <w:r>
        <w:t>ReactJS</w:t>
      </w:r>
      <w:proofErr w:type="spellEnd"/>
      <w:r>
        <w:t xml:space="preserve">, he utilitzat PHP. He decidit fer-ho amb aquest </w:t>
      </w:r>
      <w:proofErr w:type="spellStart"/>
      <w:r>
        <w:t>llenguatje</w:t>
      </w:r>
      <w:proofErr w:type="spellEnd"/>
      <w:r>
        <w:t xml:space="preserve"> per què durant el transcurs del nostre grau en Enginyeria </w:t>
      </w:r>
      <w:proofErr w:type="spellStart"/>
      <w:r>
        <w:t>Informatica</w:t>
      </w:r>
      <w:proofErr w:type="spellEnd"/>
      <w:r>
        <w:t xml:space="preserve">, hem utilitzat aquest </w:t>
      </w:r>
      <w:proofErr w:type="spellStart"/>
      <w:r>
        <w:t>llenguatje</w:t>
      </w:r>
      <w:proofErr w:type="spellEnd"/>
      <w:r>
        <w:t xml:space="preserve"> i m’ha sigut familiar i fàcil </w:t>
      </w:r>
      <w:proofErr w:type="spellStart"/>
      <w:r>
        <w:t>d’implemetar</w:t>
      </w:r>
      <w:proofErr w:type="spellEnd"/>
      <w:r>
        <w:t xml:space="preserve">-ho. A més, el principal repte que tenia era aprendre a utilitzar </w:t>
      </w:r>
      <w:proofErr w:type="spellStart"/>
      <w:r>
        <w:t>ReactJS</w:t>
      </w:r>
      <w:proofErr w:type="spellEnd"/>
      <w:r>
        <w:t xml:space="preserve"> ja que no </w:t>
      </w:r>
      <w:proofErr w:type="spellStart"/>
      <w:r>
        <w:t>estaba</w:t>
      </w:r>
      <w:proofErr w:type="spellEnd"/>
      <w:r>
        <w:t xml:space="preserve"> familiaritzat amb aquest. </w:t>
      </w:r>
    </w:p>
    <w:p w14:paraId="39CF8EFC" w14:textId="77777777" w:rsidR="00D35AC2" w:rsidRDefault="00D35AC2" w:rsidP="00D35AC2">
      <w:pPr>
        <w:pStyle w:val="PARAGRAPH"/>
      </w:pPr>
    </w:p>
    <w:p w14:paraId="6AAD3CF9" w14:textId="446F3032" w:rsidR="00D35AC2" w:rsidRPr="007738A2" w:rsidRDefault="00D35AC2" w:rsidP="00D35AC2">
      <w:pPr>
        <w:pStyle w:val="Ttulo2"/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3</w:t>
      </w:r>
      <w:r w:rsidRPr="007738A2">
        <w:rPr>
          <w:color w:val="000000"/>
        </w:rPr>
        <w:t xml:space="preserve"> </w:t>
      </w:r>
      <w:r>
        <w:rPr>
          <w:color w:val="000000"/>
        </w:rPr>
        <w:t>CSS</w:t>
      </w:r>
    </w:p>
    <w:p w14:paraId="13091E16" w14:textId="77777777" w:rsidR="00D35AC2" w:rsidRDefault="00D35AC2" w:rsidP="00D35AC2">
      <w:pPr>
        <w:pStyle w:val="PARAGRAPH"/>
      </w:pPr>
      <w:r w:rsidRPr="004F42DE">
        <w:t xml:space="preserve">L'estil </w:t>
      </w:r>
      <w:r>
        <w:t>de l’aplicació</w:t>
      </w:r>
      <w:r w:rsidRPr="004F42DE">
        <w:t xml:space="preserve"> web </w:t>
      </w:r>
      <w:r>
        <w:t>l’he realitzat amb</w:t>
      </w:r>
      <w:r w:rsidRPr="004F42DE">
        <w:t xml:space="preserve"> CSS, però </w:t>
      </w:r>
      <w:r w:rsidRPr="004F42DE">
        <w:lastRenderedPageBreak/>
        <w:t xml:space="preserve">desenvolupar des d'un inici tot l'estil de la pàgina i la disposició dels elements pot ser una mica </w:t>
      </w:r>
      <w:proofErr w:type="spellStart"/>
      <w:r>
        <w:t>engorròs</w:t>
      </w:r>
      <w:proofErr w:type="spellEnd"/>
      <w:r w:rsidRPr="004F42DE">
        <w:t xml:space="preserve">. Per aquest motiu existeixen llibreries CSS com </w:t>
      </w:r>
      <w:proofErr w:type="spellStart"/>
      <w:r w:rsidRPr="004F42DE">
        <w:t>Boostrap</w:t>
      </w:r>
      <w:proofErr w:type="spellEnd"/>
      <w:r w:rsidRPr="004F42DE">
        <w:t xml:space="preserve"> el qual et facilita la disposició de la teva web sense gaire complicació i només has d'anomenar els blocs com les classes definides a la llibreria. En la meva aplicació web </w:t>
      </w:r>
      <w:r>
        <w:t xml:space="preserve">he utilitzat la llibreria </w:t>
      </w:r>
      <w:proofErr w:type="spellStart"/>
      <w:r>
        <w:t>Boostrap</w:t>
      </w:r>
      <w:proofErr w:type="spellEnd"/>
      <w:r w:rsidRPr="004F42DE">
        <w:t xml:space="preserve"> per facilitar-me la feina i poder centrar-me en les funcionalitats de l'aplicació</w:t>
      </w:r>
      <w:r>
        <w:t>, encara que he hagut de crear més codi per tal de que es veiés com jo volia.</w:t>
      </w:r>
    </w:p>
    <w:p w14:paraId="5FD3EE9C" w14:textId="77777777" w:rsidR="00D35AC2" w:rsidRDefault="00D35AC2" w:rsidP="00D35AC2">
      <w:pPr>
        <w:pStyle w:val="PARAGRAPH"/>
      </w:pPr>
    </w:p>
    <w:p w14:paraId="6075AE7C" w14:textId="176049FF" w:rsidR="00D35AC2" w:rsidRPr="007738A2" w:rsidRDefault="00D35AC2" w:rsidP="00D35AC2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4</w:t>
      </w:r>
      <w:r w:rsidRPr="007738A2"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</w:p>
    <w:p w14:paraId="7350F8FA" w14:textId="670FA97A" w:rsidR="00D35AC2" w:rsidRDefault="00D35AC2" w:rsidP="00D35AC2">
      <w:pPr>
        <w:pStyle w:val="PARAGRAPH"/>
      </w:pPr>
      <w:r w:rsidRPr="00540329">
        <w:t xml:space="preserve">Per a crear la base de dades de l'aplicació web </w:t>
      </w:r>
      <w:r>
        <w:t>he utilitzat</w:t>
      </w:r>
      <w:r w:rsidRPr="00540329">
        <w:t xml:space="preserve"> </w:t>
      </w:r>
      <w:proofErr w:type="spellStart"/>
      <w:r w:rsidRPr="00540329">
        <w:t>MySQL</w:t>
      </w:r>
      <w:proofErr w:type="spellEnd"/>
      <w:r w:rsidRPr="00540329">
        <w:t xml:space="preserve">. Aquest sistema és molt popular i dels més utilitzats. </w:t>
      </w:r>
      <w:proofErr w:type="spellStart"/>
      <w:r w:rsidRPr="00540329">
        <w:t>MySQL</w:t>
      </w:r>
      <w:proofErr w:type="spellEnd"/>
      <w:r w:rsidRPr="00540329">
        <w:t xml:space="preserve"> ens proporciona una base de dades gratuïta i de codi obert. També ens possibilita utilitzar i gestionar una base de dades sense saber gaires comandes SQL, ja que té una interfície fàcil d'utilitzar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Pr="00540329">
        <w:t>. Com a sistema té un bon rendiment sense afegir cap funcionalitat avançada. Aquesta base de dades utilitza diferents capes de seguretat, donant drets d'accés i privilegis pels usuaris. No cal tenir una gran capacitat de còmput, ja que utilitza pocs requeriments de la CPU i de la memòria RAM, a més és compatible amb sistemes operatius Linux i Windows</w:t>
      </w:r>
      <w:r>
        <w:t>.</w:t>
      </w:r>
    </w:p>
    <w:p w14:paraId="1B99DE1B" w14:textId="744BABE0" w:rsidR="004F7B16" w:rsidRDefault="00D35AC2" w:rsidP="004F7B16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4</w:t>
      </w:r>
      <w:r w:rsidR="004F7B16" w:rsidRPr="00FD473C">
        <w:rPr>
          <w:color w:val="000000"/>
          <w:lang w:val="es-ES"/>
        </w:rPr>
        <w:tab/>
      </w:r>
      <w:r w:rsidR="004F7B16">
        <w:rPr>
          <w:color w:val="000000"/>
        </w:rPr>
        <w:t>Objectius</w:t>
      </w:r>
    </w:p>
    <w:p w14:paraId="78EA63DC" w14:textId="1501C99F" w:rsidR="004F7B16" w:rsidRPr="009B421F" w:rsidRDefault="000B7A9E" w:rsidP="004F7B16">
      <w:pPr>
        <w:pStyle w:val="PARAGRAPH"/>
        <w:ind w:firstLine="320"/>
      </w:pPr>
      <w:r>
        <w:t xml:space="preserve">Arrel </w:t>
      </w:r>
      <w:r w:rsidR="00D35AC2">
        <w:t xml:space="preserve">del </w:t>
      </w:r>
      <w:r>
        <w:t>problema</w:t>
      </w:r>
      <w:r w:rsidR="00D35AC2">
        <w:t xml:space="preserve"> explicat en primer apartat,</w:t>
      </w:r>
      <w:r w:rsidR="002675E3">
        <w:t xml:space="preserve"> </w:t>
      </w:r>
      <w:r>
        <w:t xml:space="preserve">ens trobem que el nostre principal objectiu durant el transcurs del Treball </w:t>
      </w:r>
      <w:r w:rsidR="00F33FAB">
        <w:t xml:space="preserve">de </w:t>
      </w:r>
      <w:r>
        <w:t xml:space="preserve">Final de Grau ha sigut la creació d’una aplicació </w:t>
      </w:r>
      <w:r w:rsidR="005A4E83">
        <w:t xml:space="preserve">web </w:t>
      </w:r>
      <w:r>
        <w:t xml:space="preserve">que gestioni la compra de </w:t>
      </w:r>
      <w:proofErr w:type="spellStart"/>
      <w:r>
        <w:t>tickets</w:t>
      </w:r>
      <w:proofErr w:type="spellEnd"/>
      <w:r>
        <w:t xml:space="preserve"> menjador.</w:t>
      </w:r>
      <w:r w:rsidR="00B20F79">
        <w:t xml:space="preserve"> Però per tal de definir clarament el que volem desenvolupar, en aquest apartat </w:t>
      </w:r>
      <w:proofErr w:type="spellStart"/>
      <w:r w:rsidR="00B20F79">
        <w:t>definire</w:t>
      </w:r>
      <w:proofErr w:type="spellEnd"/>
      <w:r w:rsidR="00B20F79">
        <w:t xml:space="preserve"> els principals objectius del projecte</w:t>
      </w:r>
      <w:r w:rsidR="009230FB">
        <w:t>.</w:t>
      </w:r>
    </w:p>
    <w:p w14:paraId="5305D5A6" w14:textId="77777777" w:rsidR="004F7B16" w:rsidRDefault="004F7B16" w:rsidP="004F7B16">
      <w:pPr>
        <w:pStyle w:val="PARAGRAPH"/>
        <w:ind w:firstLine="0"/>
      </w:pPr>
    </w:p>
    <w:p w14:paraId="21E21C58" w14:textId="6D6CB857" w:rsidR="004F7B16" w:rsidRDefault="004F7B16" w:rsidP="004F7B16">
      <w:pPr>
        <w:pStyle w:val="PARAGRAPH"/>
        <w:ind w:firstLine="0"/>
      </w:pPr>
      <w:r w:rsidRPr="009B421F">
        <w:t>A continuació</w:t>
      </w:r>
      <w:r w:rsidR="005A4E83">
        <w:t xml:space="preserve"> he</w:t>
      </w:r>
      <w:r w:rsidRPr="009B421F">
        <w:t xml:space="preserve"> defini</w:t>
      </w:r>
      <w:r w:rsidR="005A4E83">
        <w:t>t</w:t>
      </w:r>
      <w:r w:rsidRPr="009B421F">
        <w:t xml:space="preserve"> els objectius que vull aconseguir al realitzar el meu </w:t>
      </w:r>
      <w:r w:rsidR="00F33FAB">
        <w:t>T</w:t>
      </w:r>
      <w:r w:rsidRPr="009B421F">
        <w:t xml:space="preserve">reball </w:t>
      </w:r>
      <w:r w:rsidR="00F33FAB">
        <w:t>de Final</w:t>
      </w:r>
      <w:r w:rsidRPr="009B421F">
        <w:t xml:space="preserve"> de </w:t>
      </w:r>
      <w:r w:rsidR="00F33FAB">
        <w:t>G</w:t>
      </w:r>
      <w:r w:rsidRPr="009B421F">
        <w:t>rau:</w:t>
      </w:r>
    </w:p>
    <w:p w14:paraId="7A662A0A" w14:textId="77777777" w:rsidR="004F7B16" w:rsidRPr="009B421F" w:rsidRDefault="004F7B16" w:rsidP="004F7B16">
      <w:pPr>
        <w:pStyle w:val="PARAGRAPH"/>
      </w:pPr>
    </w:p>
    <w:p w14:paraId="7510AEA4" w14:textId="2BED90D9" w:rsidR="004F7B16" w:rsidRPr="009B421F" w:rsidRDefault="004F7B16" w:rsidP="002675E3">
      <w:pPr>
        <w:pStyle w:val="PARAGRAPH"/>
        <w:numPr>
          <w:ilvl w:val="0"/>
          <w:numId w:val="42"/>
        </w:numPr>
      </w:pPr>
      <w:r w:rsidRPr="009B421F">
        <w:t>Crear una aplicació web funcional per gestionar els</w:t>
      </w:r>
      <w:r>
        <w:t xml:space="preserve"> </w:t>
      </w:r>
      <w:r w:rsidRPr="009B421F">
        <w:t>tiquets menjador d’una escola.</w:t>
      </w:r>
    </w:p>
    <w:p w14:paraId="1C08B0AF" w14:textId="1B1657B5" w:rsidR="004F7B16" w:rsidRDefault="004F7B16" w:rsidP="000B7A9E">
      <w:pPr>
        <w:pStyle w:val="PARAGRAPH"/>
        <w:numPr>
          <w:ilvl w:val="0"/>
          <w:numId w:val="42"/>
        </w:numPr>
      </w:pPr>
      <w:r w:rsidRPr="009B421F">
        <w:t>Garantir una eina fàcil d’utilitzar per a  pares i</w:t>
      </w:r>
      <w:r w:rsidR="000B7A9E">
        <w:t xml:space="preserve"> </w:t>
      </w:r>
      <w:r w:rsidRPr="009B421F">
        <w:t>mares, i l’administració del centre.</w:t>
      </w:r>
    </w:p>
    <w:p w14:paraId="146EDAA8" w14:textId="77777777" w:rsidR="004F7B16" w:rsidRDefault="004F7B16" w:rsidP="004F7B16">
      <w:pPr>
        <w:pStyle w:val="PARAGRAPH"/>
        <w:ind w:left="240" w:firstLine="0"/>
      </w:pPr>
    </w:p>
    <w:p w14:paraId="7BC71188" w14:textId="139CA3DA" w:rsidR="004F7B16" w:rsidRDefault="004F7B16" w:rsidP="004F7B16">
      <w:pPr>
        <w:pStyle w:val="PARAGRAPH"/>
        <w:ind w:firstLine="0"/>
      </w:pPr>
      <w:r>
        <w:t>Objectiu</w:t>
      </w:r>
      <w:r w:rsidR="00B20F79">
        <w:t xml:space="preserve"> que volem complir en un futur pròxim</w:t>
      </w:r>
      <w:r>
        <w:t>:</w:t>
      </w:r>
    </w:p>
    <w:p w14:paraId="1EF87895" w14:textId="77777777" w:rsidR="004F7B16" w:rsidRPr="009B421F" w:rsidRDefault="004F7B16" w:rsidP="004F7B16">
      <w:pPr>
        <w:pStyle w:val="PARAGRAPH"/>
        <w:ind w:left="240" w:firstLine="0"/>
      </w:pPr>
    </w:p>
    <w:p w14:paraId="3D36AE71" w14:textId="7B46A5B4" w:rsidR="004F7B16" w:rsidRDefault="004F7B16" w:rsidP="00B20F79">
      <w:pPr>
        <w:pStyle w:val="PARAGRAPH"/>
        <w:numPr>
          <w:ilvl w:val="0"/>
          <w:numId w:val="42"/>
        </w:numPr>
      </w:pPr>
      <w:r w:rsidRPr="009B421F">
        <w:t>Expandir l’aplicació web a diferents escoles.</w:t>
      </w:r>
    </w:p>
    <w:p w14:paraId="604FDD7B" w14:textId="51E4EC7D" w:rsidR="002675E3" w:rsidRDefault="002675E3" w:rsidP="002675E3">
      <w:pPr>
        <w:pStyle w:val="PARAGRAPH"/>
      </w:pPr>
    </w:p>
    <w:p w14:paraId="75CEF55F" w14:textId="1C7C4132" w:rsidR="004F7B16" w:rsidRDefault="002675E3" w:rsidP="002675E3">
      <w:pPr>
        <w:pStyle w:val="PARAGRAPH"/>
      </w:pPr>
      <w:r>
        <w:t xml:space="preserve">Aquest </w:t>
      </w:r>
      <w:proofErr w:type="spellStart"/>
      <w:r>
        <w:t>ultim</w:t>
      </w:r>
      <w:proofErr w:type="spellEnd"/>
      <w:r>
        <w:t xml:space="preserve"> objectiu el volem aconseguir en un període mes llarg de temps ja que al començar </w:t>
      </w:r>
      <w:proofErr w:type="spellStart"/>
      <w:r>
        <w:t>desde</w:t>
      </w:r>
      <w:proofErr w:type="spellEnd"/>
      <w:r>
        <w:t xml:space="preserve"> zero, no hi tenim temps suficient per complir-ho durant el transcurs del TFG.</w:t>
      </w:r>
    </w:p>
    <w:p w14:paraId="546FD3F8" w14:textId="23E60A6A" w:rsidR="002675E3" w:rsidRDefault="00D35AC2" w:rsidP="002675E3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5</w:t>
      </w:r>
      <w:r w:rsidR="002675E3" w:rsidRPr="00FD473C">
        <w:rPr>
          <w:color w:val="000000"/>
          <w:lang w:val="es-ES"/>
        </w:rPr>
        <w:tab/>
      </w:r>
      <w:r w:rsidR="002675E3">
        <w:rPr>
          <w:color w:val="000000"/>
        </w:rPr>
        <w:t>Requisits</w:t>
      </w:r>
    </w:p>
    <w:p w14:paraId="1199CD90" w14:textId="610435C5" w:rsidR="002675E3" w:rsidRDefault="002675E3" w:rsidP="002675E3">
      <w:pPr>
        <w:pStyle w:val="PARAGRAPH"/>
      </w:pPr>
      <w:r>
        <w:t>Un cop definits els objectius del TFG, falta definir els requisits</w:t>
      </w:r>
      <w:r w:rsidR="009230FB">
        <w:t xml:space="preserve"> funcionals i no funcionals</w:t>
      </w:r>
      <w:r>
        <w:t xml:space="preserve"> de l’aplicació</w:t>
      </w:r>
      <w:r w:rsidR="005A4E83">
        <w:t xml:space="preserve"> web</w:t>
      </w:r>
      <w:r>
        <w:t xml:space="preserve"> per tal de complir aquest objectius.</w:t>
      </w:r>
    </w:p>
    <w:p w14:paraId="47E16AE7" w14:textId="77777777" w:rsidR="002675E3" w:rsidRDefault="002675E3" w:rsidP="002675E3">
      <w:pPr>
        <w:pStyle w:val="PARAGRAPH"/>
        <w:ind w:firstLine="0"/>
      </w:pPr>
    </w:p>
    <w:p w14:paraId="232B8B43" w14:textId="30A68E35" w:rsidR="002675E3" w:rsidRDefault="00D35AC2" w:rsidP="002675E3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5</w:t>
      </w:r>
      <w:r w:rsidR="004F7B16">
        <w:rPr>
          <w:color w:val="000000"/>
        </w:rPr>
        <w:t>.1</w:t>
      </w:r>
      <w:r w:rsidR="004F7B16" w:rsidRPr="007738A2">
        <w:rPr>
          <w:color w:val="000000"/>
        </w:rPr>
        <w:t xml:space="preserve"> </w:t>
      </w:r>
      <w:r w:rsidR="004F7B16">
        <w:rPr>
          <w:color w:val="000000"/>
        </w:rPr>
        <w:t>Requisits Funcionals</w:t>
      </w:r>
    </w:p>
    <w:p w14:paraId="6B314D62" w14:textId="309AA00F" w:rsidR="002675E3" w:rsidRDefault="002675E3" w:rsidP="002675E3">
      <w:pPr>
        <w:pStyle w:val="PARAGRAPHnoindent"/>
      </w:pPr>
      <w:r>
        <w:t>A continuació definiré els requisits funcionals que hem complert:</w:t>
      </w:r>
    </w:p>
    <w:p w14:paraId="36FB1CE4" w14:textId="77777777" w:rsidR="002675E3" w:rsidRPr="002675E3" w:rsidRDefault="002675E3" w:rsidP="002675E3">
      <w:pPr>
        <w:pStyle w:val="PARAGRAPH"/>
      </w:pPr>
    </w:p>
    <w:p w14:paraId="7D6D6C2B" w14:textId="73E56CD7" w:rsidR="004F7B16" w:rsidRPr="009B421F" w:rsidRDefault="004F7B16" w:rsidP="002675E3">
      <w:pPr>
        <w:pStyle w:val="PARAGRAPH"/>
        <w:numPr>
          <w:ilvl w:val="0"/>
          <w:numId w:val="42"/>
        </w:numPr>
      </w:pPr>
      <w:r w:rsidRPr="009B421F">
        <w:t xml:space="preserve">Els administradors i usuaris s’han de poder </w:t>
      </w:r>
      <w:proofErr w:type="spellStart"/>
      <w:r w:rsidRPr="009B421F">
        <w:t>loggejar</w:t>
      </w:r>
      <w:proofErr w:type="spellEnd"/>
      <w:r w:rsidRPr="009B421F">
        <w:t>.</w:t>
      </w:r>
    </w:p>
    <w:p w14:paraId="69DBB4DD" w14:textId="51180484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pares i mares dels infants, han de poder comprar tiquets des de l’aplicació.</w:t>
      </w:r>
    </w:p>
    <w:p w14:paraId="2CB67D3E" w14:textId="52BAC397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pares i mares dels infants, han de poder seleccionar els dies que es queden al menjador.</w:t>
      </w:r>
    </w:p>
    <w:p w14:paraId="6FEF9022" w14:textId="1841D05F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Ha d’haver-hi una opció per seleccionar el mes complet, i pagar-ho.</w:t>
      </w:r>
    </w:p>
    <w:p w14:paraId="547955AC" w14:textId="43E22179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usuaris han de poder afegir els seus infants.</w:t>
      </w:r>
    </w:p>
    <w:p w14:paraId="4DD881EC" w14:textId="76B4E9C3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S’han de poder cancel·lar els dies que tens seleccionats, en un termini definit.</w:t>
      </w:r>
    </w:p>
    <w:p w14:paraId="05FD1DCB" w14:textId="15C73AD2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 de poder retornar els diners si estan dins del termini de retorn.</w:t>
      </w:r>
    </w:p>
    <w:p w14:paraId="5A6CAD2A" w14:textId="1CD364EF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usuaris han de poder veure el menú del dia.</w:t>
      </w:r>
    </w:p>
    <w:p w14:paraId="163C1BD9" w14:textId="5C900355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 de poder descarregar el menú de tots els dies del mes.</w:t>
      </w:r>
    </w:p>
    <w:p w14:paraId="1B05036A" w14:textId="3E0B8756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 pare o mare ha de poder recarregar els diners de l’aplicació i veure els que li queden.</w:t>
      </w:r>
    </w:p>
    <w:p w14:paraId="2A60BA19" w14:textId="1A2D0EB4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els infants apuntats al menjador agrupats per cursos.</w:t>
      </w:r>
    </w:p>
    <w:p w14:paraId="5BD01A96" w14:textId="092D8F03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passar llista dels infants aquell dia.</w:t>
      </w:r>
    </w:p>
    <w:p w14:paraId="5998CD99" w14:textId="3215FABB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afegir infants.</w:t>
      </w:r>
    </w:p>
    <w:p w14:paraId="56145001" w14:textId="0BF2485E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posar algun infant en un dia de menjador.</w:t>
      </w:r>
    </w:p>
    <w:p w14:paraId="644E2601" w14:textId="0401EB9E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afegir el menú del dia.</w:t>
      </w:r>
    </w:p>
    <w:p w14:paraId="2514E6EE" w14:textId="23DE5740" w:rsidR="004F7B16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el menú del dia.</w:t>
      </w:r>
    </w:p>
    <w:p w14:paraId="7B1EF8D0" w14:textId="407D5CC2" w:rsidR="002675E3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si l’infant h</w:t>
      </w:r>
      <w:r w:rsidR="00EB47DD">
        <w:t xml:space="preserve">a  </w:t>
      </w:r>
      <w:r w:rsidRPr="009B421F">
        <w:t>pagat o no, el dia de menjador.</w:t>
      </w:r>
    </w:p>
    <w:p w14:paraId="18449F24" w14:textId="21D798DA" w:rsidR="004F7B16" w:rsidRDefault="00D35AC2" w:rsidP="002675E3">
      <w:pPr>
        <w:pStyle w:val="Ttulo2"/>
      </w:pPr>
      <w:r>
        <w:t>5</w:t>
      </w:r>
      <w:r w:rsidR="004F7B16" w:rsidRPr="007738A2">
        <w:t>.</w:t>
      </w:r>
      <w:r w:rsidR="00EB47DD">
        <w:t>2</w:t>
      </w:r>
      <w:r w:rsidR="004F7B16" w:rsidRPr="007738A2">
        <w:t xml:space="preserve"> </w:t>
      </w:r>
      <w:r w:rsidR="004F7B16">
        <w:t>Requisits No Funcionals</w:t>
      </w:r>
    </w:p>
    <w:p w14:paraId="0F064EEE" w14:textId="6BEE080F" w:rsidR="00EB47DD" w:rsidRDefault="00EB47DD" w:rsidP="00EB47DD">
      <w:pPr>
        <w:pStyle w:val="PARAGRAPHnoindent"/>
      </w:pPr>
      <w:r>
        <w:t>A continuació definiré els requeriments no funcionals que haurà de complir l’aplicació:</w:t>
      </w:r>
    </w:p>
    <w:p w14:paraId="25B820D6" w14:textId="77777777" w:rsidR="00EB47DD" w:rsidRPr="00EB47DD" w:rsidRDefault="00EB47DD" w:rsidP="00EB47DD">
      <w:pPr>
        <w:pStyle w:val="PARAGRAPH"/>
      </w:pPr>
    </w:p>
    <w:p w14:paraId="000EB284" w14:textId="5B5ED73F" w:rsidR="00EB47DD" w:rsidRDefault="00EB47DD" w:rsidP="00EB47DD">
      <w:pPr>
        <w:pStyle w:val="PARAGRAPHnoindent"/>
        <w:numPr>
          <w:ilvl w:val="0"/>
          <w:numId w:val="42"/>
        </w:numPr>
      </w:pPr>
      <w:r>
        <w:t xml:space="preserve">Dos tipus de sessions, els administradors (Escola, menjador) i els usuaris (Pares i mares). </w:t>
      </w:r>
    </w:p>
    <w:p w14:paraId="4EE33251" w14:textId="4CCD5598" w:rsidR="00EB47DD" w:rsidRDefault="00EB47DD" w:rsidP="00EB47DD">
      <w:pPr>
        <w:pStyle w:val="PARAGRAPHnoindent"/>
        <w:numPr>
          <w:ilvl w:val="0"/>
          <w:numId w:val="42"/>
        </w:numPr>
      </w:pPr>
      <w:r>
        <w:t>Connexió amb una base de dades.</w:t>
      </w:r>
    </w:p>
    <w:p w14:paraId="7D0E2863" w14:textId="05143971" w:rsidR="00EB47DD" w:rsidRDefault="00EB47DD" w:rsidP="00EB47DD">
      <w:pPr>
        <w:pStyle w:val="PARAGRAPHnoindent"/>
        <w:numPr>
          <w:ilvl w:val="0"/>
          <w:numId w:val="42"/>
        </w:numPr>
      </w:pPr>
      <w:r>
        <w:t>Desenvolupament amb una tecnologia popular</w:t>
      </w:r>
      <w:r w:rsidR="00CF7F31">
        <w:t xml:space="preserve"> (</w:t>
      </w:r>
      <w:proofErr w:type="spellStart"/>
      <w:r w:rsidR="00CF7F31">
        <w:t>ReactJS</w:t>
      </w:r>
      <w:proofErr w:type="spellEnd"/>
      <w:r w:rsidR="00CF7F31">
        <w:t>)</w:t>
      </w:r>
      <w:r>
        <w:t>.</w:t>
      </w:r>
    </w:p>
    <w:p w14:paraId="23305913" w14:textId="1339CF66" w:rsidR="00EB47DD" w:rsidRDefault="00EB47DD" w:rsidP="00EB47DD">
      <w:pPr>
        <w:pStyle w:val="PARAGRAPHnoindent"/>
        <w:numPr>
          <w:ilvl w:val="0"/>
          <w:numId w:val="42"/>
        </w:numPr>
      </w:pPr>
      <w:r>
        <w:t>Aplicació web intuïtiva i fàcil d’utilitzar.</w:t>
      </w:r>
    </w:p>
    <w:p w14:paraId="10D5F22A" w14:textId="4C1BBF47" w:rsidR="00EB47DD" w:rsidRDefault="00EB47DD" w:rsidP="00EB47DD">
      <w:pPr>
        <w:pStyle w:val="PARAGRAPHnoindent"/>
        <w:numPr>
          <w:ilvl w:val="0"/>
          <w:numId w:val="42"/>
        </w:numPr>
      </w:pPr>
      <w:r>
        <w:t xml:space="preserve">L’aplicació s’ha de poder veure des de </w:t>
      </w:r>
      <w:proofErr w:type="spellStart"/>
      <w:r>
        <w:t>smartphones</w:t>
      </w:r>
      <w:proofErr w:type="spellEnd"/>
      <w:r>
        <w:t xml:space="preserve"> i ordinadors.</w:t>
      </w:r>
    </w:p>
    <w:p w14:paraId="7AB7FAF0" w14:textId="12F6B4B0" w:rsidR="00EB47DD" w:rsidRDefault="00EB47DD" w:rsidP="00EB47DD">
      <w:pPr>
        <w:pStyle w:val="PARAGRAPHnoindent"/>
        <w:numPr>
          <w:ilvl w:val="0"/>
          <w:numId w:val="42"/>
        </w:numPr>
      </w:pPr>
      <w:r>
        <w:t>L’aplicació de ha de ser fàcilment escalable i fàcil de mantenir.</w:t>
      </w:r>
    </w:p>
    <w:p w14:paraId="7F22C68A" w14:textId="630B81FD" w:rsidR="00EB47DD" w:rsidRDefault="00EB47DD" w:rsidP="00EB47DD">
      <w:pPr>
        <w:pStyle w:val="PARAGRAPHnoindent"/>
        <w:numPr>
          <w:ilvl w:val="0"/>
          <w:numId w:val="42"/>
        </w:numPr>
      </w:pPr>
      <w:r>
        <w:t>Les bases de dades han d’estar normalitzades.</w:t>
      </w:r>
    </w:p>
    <w:p w14:paraId="3C960111" w14:textId="5D6D6AB4" w:rsidR="00F33FAB" w:rsidRDefault="00EB47DD" w:rsidP="00F33FAB">
      <w:pPr>
        <w:pStyle w:val="PARAGRAPHnoindent"/>
        <w:numPr>
          <w:ilvl w:val="0"/>
          <w:numId w:val="42"/>
        </w:numPr>
      </w:pPr>
      <w:r>
        <w:t xml:space="preserve">S’ha d’estar </w:t>
      </w:r>
      <w:proofErr w:type="spellStart"/>
      <w:r>
        <w:t>loggejat</w:t>
      </w:r>
      <w:proofErr w:type="spellEnd"/>
      <w:r>
        <w:t xml:space="preserve"> per utilitzar l’aplicació</w:t>
      </w:r>
      <w:r w:rsidR="00F33FAB">
        <w:t>.</w:t>
      </w:r>
    </w:p>
    <w:p w14:paraId="49A3681C" w14:textId="27CC5CF4" w:rsidR="00F33FAB" w:rsidRPr="00F33FAB" w:rsidRDefault="00F33FAB" w:rsidP="00F33FAB">
      <w:pPr>
        <w:pStyle w:val="PARAGRAPH"/>
        <w:numPr>
          <w:ilvl w:val="0"/>
          <w:numId w:val="42"/>
        </w:numPr>
      </w:pPr>
      <w:r>
        <w:t>L’aplicació s’ha de veure amb un estil definit.</w:t>
      </w:r>
    </w:p>
    <w:p w14:paraId="4DF59560" w14:textId="5ABEBF0D" w:rsidR="005A4E83" w:rsidRPr="007738A2" w:rsidRDefault="005A4E83" w:rsidP="005A4E83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6</w:t>
      </w:r>
      <w:r w:rsidRPr="007738A2">
        <w:rPr>
          <w:color w:val="000000"/>
        </w:rPr>
        <w:tab/>
      </w:r>
      <w:r>
        <w:rPr>
          <w:color w:val="000000"/>
        </w:rPr>
        <w:t>Planificació</w:t>
      </w:r>
    </w:p>
    <w:p w14:paraId="622C8C48" w14:textId="54A83FCD" w:rsidR="005A4E83" w:rsidRDefault="0065419A" w:rsidP="005A4E83">
      <w:pPr>
        <w:pStyle w:val="PARAGRAPHnoindent"/>
      </w:pPr>
      <w:r>
        <w:t xml:space="preserve">Per tal d’aconseguir realitzar els objectius establerts i els requisits de l’aplicació web. Vaig crear una planificació amb un diagrama de Gantt[]. </w:t>
      </w:r>
      <w:r w:rsidR="005A4E83">
        <w:t>En aquest diagrama h</w:t>
      </w:r>
      <w:r>
        <w:t>e</w:t>
      </w:r>
      <w:r w:rsidR="005A4E83">
        <w:t xml:space="preserve"> definit el transcurs del projecte que portaré a terme du</w:t>
      </w:r>
      <w:r w:rsidR="005A4E83">
        <w:lastRenderedPageBreak/>
        <w:t>rant tot el desenvolupament del TFG. Principalment els primers dies he estat estudiant les tecnologies que utilitzaré, a més he pensat com crear i desenvolupar la base de dades que vull tenir per a que funcioni l’aplicació web.</w:t>
      </w:r>
    </w:p>
    <w:p w14:paraId="620E9799" w14:textId="77777777" w:rsidR="005A4E83" w:rsidRDefault="005A4E83" w:rsidP="005A4E83">
      <w:pPr>
        <w:pStyle w:val="PARAGRAPHnoindent"/>
      </w:pPr>
      <w:r>
        <w:t xml:space="preserve">El pes del treball està en realitzar l’aplicació amb </w:t>
      </w:r>
      <w:proofErr w:type="spellStart"/>
      <w:r>
        <w:t>reactjs</w:t>
      </w:r>
      <w:proofErr w:type="spellEnd"/>
      <w:r>
        <w:t>, encara que s’haurà d’anar fent la documentació del projecte conjuntament.</w:t>
      </w:r>
    </w:p>
    <w:p w14:paraId="78731AE5" w14:textId="2C2B7A1D" w:rsidR="00DC53F9" w:rsidRPr="00DC53F9" w:rsidRDefault="005A4E83" w:rsidP="00DC53F9">
      <w:pPr>
        <w:pStyle w:val="PARAGRAPHnoindent"/>
      </w:pPr>
      <w:r>
        <w:t>Aquest diagrama ens servirà per saber si estem seguint correctament les dates estimades que hem definit durant el desenvolupament del TFG.</w:t>
      </w:r>
      <w:bookmarkEnd w:id="2"/>
    </w:p>
    <w:bookmarkEnd w:id="1"/>
    <w:p w14:paraId="59E2E7B7" w14:textId="77777777" w:rsidR="00DC53F9" w:rsidRPr="007738A2" w:rsidRDefault="00DC53F9" w:rsidP="00DC53F9">
      <w:pPr>
        <w:pStyle w:val="Ttulo1"/>
        <w:spacing w:line="240" w:lineRule="auto"/>
        <w:rPr>
          <w:color w:val="000000"/>
        </w:rPr>
      </w:pPr>
      <w:r w:rsidRPr="007738A2">
        <w:rPr>
          <w:color w:val="000000"/>
        </w:rPr>
        <w:t>3</w:t>
      </w:r>
      <w:r w:rsidRPr="007738A2">
        <w:rPr>
          <w:color w:val="000000"/>
        </w:rPr>
        <w:tab/>
        <w:t>Conclusió</w:t>
      </w:r>
    </w:p>
    <w:p w14:paraId="70E036B6" w14:textId="77777777" w:rsidR="00DC53F9" w:rsidRPr="00541923" w:rsidRDefault="00DC53F9" w:rsidP="00DC53F9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bookmarkStart w:id="3" w:name="_Hlk74940055"/>
      <w:r w:rsidRPr="00541923">
        <w:rPr>
          <w:rFonts w:ascii="Palatino" w:hAnsi="Palatino"/>
          <w:color w:val="000000"/>
          <w:sz w:val="19"/>
          <w:szCs w:val="19"/>
        </w:rPr>
        <w:t>A continuació exposaré les conclusions del meu Treball de Final de Grau “Aplicació per la gestió dels tiquets menjador d'una escola”. En aquestes conclusions repassaré si s’han arribat a assolir els objectius fixats al començament del projecte amb els resultats exposats en l’apartat anterior.</w:t>
      </w:r>
    </w:p>
    <w:p w14:paraId="649FDF26" w14:textId="77777777" w:rsidR="00DC53F9" w:rsidRPr="00541923" w:rsidRDefault="00DC53F9" w:rsidP="00DC53F9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El primer objectiu definit va ser “Crear una aplicació web per gestionar tiquets menjador d’una escola”, aquest ha sigut el principal objectiu del meu TFG i com hem vist en l’apartat anterior s’han complert la majoria de requeriments, encara que alguns no s’han pogut arribar a desenvolupar per els inconvenients exposats. Crec que aquest objectiu ha estat assolit, ja que l’aplicació compleix la majoria de requeriments i amb aquestes funcionalitats pot servir per gestionar els tiquets d’un menjador.</w:t>
      </w:r>
    </w:p>
    <w:p w14:paraId="64409888" w14:textId="77777777" w:rsidR="00DC53F9" w:rsidRPr="00541923" w:rsidRDefault="00DC53F9" w:rsidP="00DC53F9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 xml:space="preserve">El segon objectiu que vam definir era “Garantir una eina fàcil d’utilitzar per a pares i mares, i l’administració del centre”. Aquest objectiu s’ha assolit amb la disposició creada de la web i amb els estils CSS creats. S’ha intentat fer una web intuïtiva amb algun text explicatiu per tal de que als pares, mares i administradors pugin aprendre a utilitzar aquesta eina fàcilment. Per tant, crec que l’objectiu queda, encara que no soc expert en maquetació </w:t>
      </w:r>
      <w:r w:rsidRPr="00541923">
        <w:rPr>
          <w:rFonts w:ascii="Palatino" w:hAnsi="Palatino"/>
          <w:color w:val="000000"/>
          <w:sz w:val="19"/>
          <w:szCs w:val="19"/>
        </w:rPr>
        <w:t xml:space="preserve">d’aplicacions web. </w:t>
      </w:r>
    </w:p>
    <w:p w14:paraId="1D28908B" w14:textId="77777777" w:rsidR="00DC53F9" w:rsidRPr="00541923" w:rsidRDefault="00DC53F9" w:rsidP="00DC53F9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L’últim objectiu “Expandir l’aplicació web a diferents escoles”, s’ha resolt intentant crear una aplicació base molt bona la qual està pensada per funcionar en una escola, però que en un futur es pugui expandir a diverses escoles des d’un punt centralitzat. Aquest últim objectiu el considero assolit encara que s’haurien de fer modificacions en el codi per encabir diverses escoles, però tal i com he dit anteriorment, l’aplicació s’ha pensat per a que sigui escalable.</w:t>
      </w:r>
    </w:p>
    <w:p w14:paraId="383DF6FE" w14:textId="77777777" w:rsidR="00DC53F9" w:rsidRPr="00541923" w:rsidRDefault="00DC53F9" w:rsidP="00DC53F9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Per últim, dir que s’ha intentat respectar al màxim la planificació inicial, per tal d’aconseguir assolir els objectius establerts, i que les variacions en aquesta s’han degut al mal plantejament inicial de les tasques establertes.</w:t>
      </w:r>
    </w:p>
    <w:p w14:paraId="3C394797" w14:textId="77777777" w:rsidR="00DC53F9" w:rsidRPr="00541923" w:rsidRDefault="00DC53F9" w:rsidP="00DC53F9">
      <w:pPr>
        <w:pStyle w:val="Text"/>
        <w:spacing w:line="240" w:lineRule="auto"/>
        <w:ind w:firstLine="0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En conclusió el meu Treball de Final de Grau “Aplicació per la gestió dels tiquets menjador d'una escola” ha quedat resolt amb l’aplicació creada, resolent la majoria de requeriments i establint bases per a la futura aplicació que volem crear.</w:t>
      </w:r>
      <w:bookmarkEnd w:id="3"/>
    </w:p>
    <w:p w14:paraId="6D5B7661" w14:textId="77777777" w:rsidR="00DC53F9" w:rsidRPr="00DC53F9" w:rsidRDefault="00DC53F9" w:rsidP="00DC53F9">
      <w:pPr>
        <w:pStyle w:val="PARAGRAPH"/>
      </w:pPr>
    </w:p>
    <w:p w14:paraId="6D4522DD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Agraïments</w:t>
      </w:r>
    </w:p>
    <w:p w14:paraId="10577232" w14:textId="2B84829E" w:rsidR="003410C8" w:rsidRDefault="00537DEA" w:rsidP="0056412D">
      <w:pPr>
        <w:pStyle w:val="PARAGRAPHnoindent"/>
        <w:spacing w:line="240" w:lineRule="auto"/>
        <w:rPr>
          <w:color w:val="000000"/>
        </w:rPr>
      </w:pPr>
      <w:r w:rsidRPr="007738A2">
        <w:rPr>
          <w:color w:val="000000" w:themeColor="text1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</w:rPr>
        <w:t>.</w:t>
      </w:r>
    </w:p>
    <w:p w14:paraId="216CCD87" w14:textId="77777777" w:rsidR="0065419A" w:rsidRPr="0065419A" w:rsidRDefault="0065419A" w:rsidP="0065419A">
      <w:pPr>
        <w:pStyle w:val="PARAGRAPH"/>
      </w:pPr>
    </w:p>
    <w:p w14:paraId="05C4B006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 w:rsidRPr="007738A2">
        <w:rPr>
          <w:rFonts w:ascii="Helvetica" w:hAnsi="Helvetica"/>
          <w:b/>
          <w:bCs/>
          <w:color w:val="000000"/>
          <w:sz w:val="22"/>
        </w:rPr>
        <w:t>Bibliografia</w:t>
      </w:r>
    </w:p>
    <w:p w14:paraId="65A19112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</w:rPr>
      </w:pPr>
      <w:r w:rsidRPr="007738A2">
        <w:rPr>
          <w:color w:val="000000"/>
          <w:sz w:val="16"/>
          <w:szCs w:val="16"/>
        </w:rPr>
        <w:t>Referència 1</w:t>
      </w:r>
    </w:p>
    <w:p w14:paraId="024756E7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</w:rPr>
      </w:pPr>
      <w:r w:rsidRPr="007738A2">
        <w:rPr>
          <w:color w:val="000000"/>
          <w:sz w:val="16"/>
        </w:rPr>
        <w:t>Referència 2</w:t>
      </w:r>
    </w:p>
    <w:p w14:paraId="05DD9CF6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</w:rPr>
      </w:pPr>
      <w:r w:rsidRPr="007738A2">
        <w:rPr>
          <w:color w:val="000000"/>
          <w:sz w:val="16"/>
        </w:rPr>
        <w:t>Etc.</w:t>
      </w:r>
    </w:p>
    <w:p w14:paraId="21DB2FF6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</w:rPr>
      </w:pPr>
    </w:p>
    <w:p w14:paraId="70CBA960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</w:rPr>
      </w:pPr>
    </w:p>
    <w:p w14:paraId="502DC198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</w:rPr>
      </w:pPr>
      <w:r>
        <w:rPr>
          <w:rFonts w:ascii="Helvetica" w:hAnsi="Helvetica"/>
          <w:b/>
          <w:bCs/>
          <w:color w:val="000000"/>
          <w:sz w:val="22"/>
        </w:rPr>
        <w:br w:type="page"/>
      </w:r>
    </w:p>
    <w:p w14:paraId="7662C858" w14:textId="77777777" w:rsidR="009230FB" w:rsidRDefault="009230FB" w:rsidP="0056412D">
      <w:pPr>
        <w:pStyle w:val="References"/>
        <w:rPr>
          <w:rFonts w:ascii="Helvetica" w:hAnsi="Helvetica"/>
          <w:b/>
          <w:bCs/>
          <w:color w:val="000000"/>
          <w:sz w:val="22"/>
        </w:rPr>
        <w:sectPr w:rsidR="009230FB" w:rsidSect="00E31571">
          <w:headerReference w:type="even" r:id="rId14"/>
          <w:headerReference w:type="default" r:id="rId15"/>
          <w:type w:val="continuous"/>
          <w:pgSz w:w="11340" w:h="15480" w:code="1"/>
          <w:pgMar w:top="1196" w:right="607" w:bottom="357" w:left="720" w:header="607" w:footer="74" w:gutter="0"/>
          <w:paperSrc w:first="261" w:other="261"/>
          <w:cols w:num="2" w:space="240"/>
        </w:sectPr>
      </w:pPr>
    </w:p>
    <w:p w14:paraId="0668D43E" w14:textId="372A8CA8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</w:rPr>
      </w:pPr>
      <w:r w:rsidRPr="007738A2">
        <w:rPr>
          <w:rFonts w:ascii="Helvetica" w:hAnsi="Helvetica"/>
          <w:b/>
          <w:bCs/>
          <w:color w:val="000000"/>
          <w:sz w:val="22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</w:rPr>
        <w:t>X</w:t>
      </w:r>
    </w:p>
    <w:p w14:paraId="7EA2F0D6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bookmarkStart w:id="4" w:name="_Hlk74940115"/>
      <w:r w:rsidRPr="007738A2">
        <w:rPr>
          <w:rFonts w:ascii="Helvetica" w:hAnsi="Helvetica"/>
          <w:b/>
          <w:bCs/>
          <w:color w:val="000000"/>
          <w:sz w:val="22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</w:rPr>
        <w:t>Secció d’apèndix</w:t>
      </w:r>
    </w:p>
    <w:p w14:paraId="4BFE4949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</w:rPr>
      </w:pPr>
      <w:r w:rsidRPr="007738A2">
        <w:rPr>
          <w:color w:val="000000" w:themeColor="text1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</w:rPr>
        <w:t>.</w:t>
      </w:r>
    </w:p>
    <w:p w14:paraId="754E65FC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A2</w:t>
      </w:r>
      <w:r w:rsidRPr="007738A2">
        <w:rPr>
          <w:rFonts w:ascii="Helvetica" w:hAnsi="Helvetica"/>
          <w:b/>
          <w:bCs/>
          <w:color w:val="000000"/>
          <w:sz w:val="22"/>
        </w:rPr>
        <w:t xml:space="preserve">. </w:t>
      </w:r>
      <w:r>
        <w:rPr>
          <w:rFonts w:ascii="Helvetica" w:hAnsi="Helvetica"/>
          <w:b/>
          <w:bCs/>
          <w:color w:val="000000"/>
          <w:sz w:val="22"/>
        </w:rPr>
        <w:t>Secció d’apèndix</w:t>
      </w:r>
    </w:p>
    <w:p w14:paraId="79FFDD4F" w14:textId="77777777" w:rsidR="00CF7F31" w:rsidRDefault="009230FB" w:rsidP="0056412D">
      <w:pPr>
        <w:pStyle w:val="References"/>
        <w:rPr>
          <w:rFonts w:ascii="Palatino Linotype" w:hAnsi="Palatino Linotype"/>
          <w:color w:val="000000"/>
          <w:spacing w:val="-6"/>
        </w:rPr>
      </w:pPr>
      <w:r w:rsidRPr="005307CD">
        <w:rPr>
          <w:noProof/>
        </w:rPr>
        <w:drawing>
          <wp:inline distT="0" distB="0" distL="0" distR="0" wp14:anchorId="76E5EAAA" wp14:editId="63015F8F">
            <wp:extent cx="6287842" cy="38702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83" cy="38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9276" w14:textId="77777777" w:rsidR="00CF7F31" w:rsidRDefault="00CF7F31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99CB316" w14:textId="67DA1FF9" w:rsidR="004F2346" w:rsidRDefault="00CF7F31" w:rsidP="0056412D">
      <w:pPr>
        <w:pStyle w:val="References"/>
        <w:rPr>
          <w:rFonts w:ascii="Palatino Linotype" w:hAnsi="Palatino Linotype"/>
          <w:color w:val="000000"/>
          <w:spacing w:val="-6"/>
        </w:rPr>
      </w:pPr>
      <w:r w:rsidRPr="000B0CB7">
        <w:rPr>
          <w:noProof/>
        </w:rPr>
        <w:drawing>
          <wp:inline distT="0" distB="0" distL="0" distR="0" wp14:anchorId="47F1FBD4" wp14:editId="1A2394CA">
            <wp:extent cx="6358255" cy="3617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69F3B6A3" w14:textId="77777777" w:rsidR="009230FB" w:rsidRDefault="009230FB" w:rsidP="00CF7F31">
      <w:pPr>
        <w:pStyle w:val="PARAGRAPH"/>
        <w:spacing w:line="240" w:lineRule="auto"/>
        <w:rPr>
          <w:color w:val="000000"/>
        </w:rPr>
      </w:pPr>
    </w:p>
    <w:p w14:paraId="6CBB23A1" w14:textId="0575F246" w:rsidR="00CF7F31" w:rsidRDefault="00CF7F31" w:rsidP="00CF7F31">
      <w:pPr>
        <w:pStyle w:val="PARAGRAPH"/>
        <w:spacing w:line="240" w:lineRule="auto"/>
        <w:rPr>
          <w:color w:val="000000"/>
        </w:rPr>
      </w:pPr>
    </w:p>
    <w:p w14:paraId="6CF9E3AB" w14:textId="684F466B" w:rsidR="00CF7F31" w:rsidRDefault="00CF7F31" w:rsidP="00CF7F31">
      <w:pPr>
        <w:pStyle w:val="PARAGRAPH"/>
        <w:spacing w:line="240" w:lineRule="auto"/>
        <w:rPr>
          <w:color w:val="000000"/>
        </w:rPr>
        <w:sectPr w:rsidR="00CF7F31" w:rsidSect="009230FB">
          <w:type w:val="continuous"/>
          <w:pgSz w:w="11340" w:h="15480" w:code="1"/>
          <w:pgMar w:top="1196" w:right="607" w:bottom="357" w:left="720" w:header="607" w:footer="74" w:gutter="0"/>
          <w:paperSrc w:first="261" w:other="261"/>
          <w:cols w:space="240"/>
        </w:sectPr>
      </w:pPr>
    </w:p>
    <w:p w14:paraId="2A662843" w14:textId="46ACC477" w:rsidR="003D2612" w:rsidRPr="00FD473C" w:rsidRDefault="003D2612" w:rsidP="003D2612">
      <w:pPr>
        <w:pStyle w:val="PARAGRAPH"/>
        <w:numPr>
          <w:ilvl w:val="0"/>
          <w:numId w:val="41"/>
        </w:numPr>
        <w:spacing w:line="240" w:lineRule="auto"/>
        <w:rPr>
          <w:color w:val="000000"/>
        </w:rPr>
      </w:pPr>
      <w:r>
        <w:rPr>
          <w:color w:val="000000"/>
        </w:rPr>
        <w:t xml:space="preserve">Entre 8 i 10 pàgines </w:t>
      </w:r>
      <w:r w:rsidRPr="00FD473C">
        <w:rPr>
          <w:color w:val="000000"/>
        </w:rPr>
        <w:t>d’explicació del treball, agraïments i bibliografia.</w:t>
      </w:r>
    </w:p>
    <w:p w14:paraId="2C236450" w14:textId="77777777" w:rsidR="003D2612" w:rsidRPr="00FD473C" w:rsidRDefault="003D2612" w:rsidP="003D2612">
      <w:pPr>
        <w:pStyle w:val="PARAGRAPH"/>
        <w:numPr>
          <w:ilvl w:val="0"/>
          <w:numId w:val="41"/>
        </w:numPr>
        <w:spacing w:line="240" w:lineRule="auto"/>
        <w:rPr>
          <w:color w:val="000000"/>
        </w:rPr>
      </w:pPr>
      <w:r w:rsidRPr="00FD473C">
        <w:rPr>
          <w:color w:val="000000"/>
        </w:rPr>
        <w:t>4 pàgines addicionals per incloure matèria d’apèndix.</w:t>
      </w:r>
    </w:p>
    <w:p w14:paraId="64CC1FF6" w14:textId="77777777" w:rsidR="003D2612" w:rsidRDefault="003D2612" w:rsidP="003D2612">
      <w:pPr>
        <w:pStyle w:val="PARAGRAPH"/>
        <w:spacing w:line="240" w:lineRule="auto"/>
        <w:rPr>
          <w:color w:val="000000"/>
        </w:rPr>
      </w:pPr>
    </w:p>
    <w:p w14:paraId="05F3047A" w14:textId="77777777" w:rsidR="003D2612" w:rsidRPr="00FD473C" w:rsidRDefault="003D2612" w:rsidP="003D2612">
      <w:pPr>
        <w:pStyle w:val="PARAGRAPH"/>
        <w:spacing w:line="240" w:lineRule="auto"/>
        <w:rPr>
          <w:color w:val="000000"/>
        </w:rPr>
      </w:pPr>
      <w:r>
        <w:rPr>
          <w:color w:val="000000"/>
        </w:rPr>
        <w:t>L’</w:t>
      </w:r>
      <w:r w:rsidRPr="00FD473C">
        <w:rPr>
          <w:color w:val="000000"/>
        </w:rPr>
        <w:t>organització en seccions dependrà de cada treball, però de manera genèrica podem esperar:</w:t>
      </w:r>
    </w:p>
    <w:p w14:paraId="56FF6335" w14:textId="77777777" w:rsidR="003D2612" w:rsidRPr="00FD473C" w:rsidRDefault="003D2612" w:rsidP="003D2612">
      <w:pPr>
        <w:pStyle w:val="PARAGRAPH"/>
        <w:spacing w:line="240" w:lineRule="auto"/>
        <w:rPr>
          <w:color w:val="000000"/>
        </w:rPr>
      </w:pPr>
    </w:p>
    <w:p w14:paraId="1E8DCC83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Secció d’introducció</w:t>
      </w:r>
      <w:r>
        <w:rPr>
          <w:color w:val="000000"/>
        </w:rPr>
        <w:t xml:space="preserve"> on s’explica el context del treball i les motivacions</w:t>
      </w:r>
      <w:r w:rsidRPr="00FD473C">
        <w:rPr>
          <w:color w:val="000000"/>
        </w:rPr>
        <w:t xml:space="preserve"> i es plantegen els objectius</w:t>
      </w:r>
      <w:r>
        <w:rPr>
          <w:color w:val="000000"/>
        </w:rPr>
        <w:t>. T</w:t>
      </w:r>
      <w:r w:rsidRPr="00FD473C">
        <w:rPr>
          <w:color w:val="000000"/>
        </w:rPr>
        <w:t>ambé s’explica breument l’organització de la resta del document.</w:t>
      </w:r>
    </w:p>
    <w:p w14:paraId="40EB726A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Una sèrie de seccions que dependran del treball particular.</w:t>
      </w:r>
    </w:p>
    <w:p w14:paraId="23912886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Una secció on es presenti el mètode d’avaluació dels resultats, els resultats en si mateixos, i una discussió/reflexió sobre aquest</w:t>
      </w:r>
      <w:r>
        <w:rPr>
          <w:color w:val="000000"/>
        </w:rPr>
        <w:t>s</w:t>
      </w:r>
      <w:r w:rsidRPr="00FD473C">
        <w:rPr>
          <w:color w:val="000000"/>
        </w:rPr>
        <w:t xml:space="preserve"> resultats.</w:t>
      </w:r>
    </w:p>
    <w:p w14:paraId="12CC5242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 xml:space="preserve">Una secció de conclusió del treball, apuntant també </w:t>
      </w:r>
      <w:r>
        <w:rPr>
          <w:color w:val="000000"/>
        </w:rPr>
        <w:t xml:space="preserve">les </w:t>
      </w:r>
      <w:r w:rsidRPr="00FD473C">
        <w:rPr>
          <w:color w:val="000000"/>
        </w:rPr>
        <w:t>línies de continuació.</w:t>
      </w:r>
    </w:p>
    <w:p w14:paraId="7DF46079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Uns petits agraïments</w:t>
      </w:r>
      <w:r>
        <w:rPr>
          <w:color w:val="000000"/>
        </w:rPr>
        <w:t>,</w:t>
      </w:r>
      <w:r w:rsidRPr="00FD473C">
        <w:rPr>
          <w:color w:val="000000"/>
        </w:rPr>
        <w:t xml:space="preserve"> si s’escau.</w:t>
      </w:r>
    </w:p>
    <w:p w14:paraId="23260289" w14:textId="77777777" w:rsidR="003D2612" w:rsidRPr="00FD473C" w:rsidRDefault="003D2612" w:rsidP="003D2612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</w:rPr>
      </w:pPr>
      <w:r w:rsidRPr="00FD473C">
        <w:rPr>
          <w:color w:val="000000"/>
          <w:spacing w:val="0"/>
        </w:rPr>
        <w:t>“Mes” de 20</w:t>
      </w:r>
      <w:r>
        <w:rPr>
          <w:color w:val="000000"/>
          <w:spacing w:val="0"/>
        </w:rPr>
        <w:t>21</w:t>
      </w:r>
      <w:r w:rsidRPr="00FD473C">
        <w:rPr>
          <w:color w:val="000000"/>
          <w:spacing w:val="0"/>
        </w:rPr>
        <w:t>, E</w:t>
      </w:r>
      <w:r>
        <w:rPr>
          <w:color w:val="000000"/>
          <w:spacing w:val="0"/>
        </w:rPr>
        <w:t>scola d’</w:t>
      </w:r>
      <w:r w:rsidRPr="00FD473C">
        <w:rPr>
          <w:color w:val="000000"/>
          <w:spacing w:val="0"/>
        </w:rPr>
        <w:t>E</w:t>
      </w:r>
      <w:r>
        <w:rPr>
          <w:color w:val="000000"/>
          <w:spacing w:val="0"/>
        </w:rPr>
        <w:t>nginyeria (UAB)</w:t>
      </w:r>
    </w:p>
    <w:p w14:paraId="043C0FEC" w14:textId="08839EB5" w:rsidR="003D2612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La bibliografia.</w:t>
      </w:r>
    </w:p>
    <w:p w14:paraId="4254ECD0" w14:textId="77777777" w:rsidR="0029339E" w:rsidRPr="00FD473C" w:rsidRDefault="0029339E" w:rsidP="0029339E">
      <w:pPr>
        <w:pStyle w:val="PARAGRAPH"/>
        <w:spacing w:line="240" w:lineRule="auto"/>
        <w:rPr>
          <w:color w:val="000000"/>
        </w:rPr>
      </w:pPr>
    </w:p>
    <w:p w14:paraId="46BF0D18" w14:textId="0F3B9586" w:rsidR="003D2612" w:rsidRPr="004F2346" w:rsidRDefault="003D2612" w:rsidP="003D2612">
      <w:pPr>
        <w:pStyle w:val="References"/>
        <w:rPr>
          <w:rFonts w:ascii="Palatino Linotype" w:hAnsi="Palatino Linotype"/>
          <w:color w:val="000000"/>
          <w:spacing w:val="-6"/>
        </w:rPr>
      </w:pPr>
      <w:r w:rsidRPr="00FD473C">
        <w:rPr>
          <w:color w:val="000000"/>
        </w:rPr>
        <w:t>Una secció a mode d’apèndix</w:t>
      </w:r>
      <w:r>
        <w:rPr>
          <w:color w:val="000000"/>
        </w:rPr>
        <w:t>, si s’</w:t>
      </w:r>
      <w:r w:rsidRPr="00FD473C">
        <w:rPr>
          <w:color w:val="000000"/>
        </w:rPr>
        <w:t>escau.</w:t>
      </w:r>
    </w:p>
    <w:p w14:paraId="6B8F45A1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726F2E3E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2E4DEAFF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7E3D16D1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8A15C7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1661E53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5A613B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F5045B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58ED0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2E27F1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63384F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1180636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5731DD3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2C4BD73C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sectPr w:rsidR="0098507D" w:rsidRPr="004F2346" w:rsidSect="00E31571"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67DE" w14:textId="77777777" w:rsidR="00AC527A" w:rsidRDefault="00AC527A">
      <w:r>
        <w:separator/>
      </w:r>
    </w:p>
  </w:endnote>
  <w:endnote w:type="continuationSeparator" w:id="0">
    <w:p w14:paraId="56A5D6BD" w14:textId="77777777" w:rsidR="00AC527A" w:rsidRDefault="00AC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08F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5452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0EE7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E35B" w14:textId="77777777" w:rsidR="00AC527A" w:rsidRDefault="00AC527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F7C6C04" w14:textId="77777777" w:rsidR="00AC527A" w:rsidRDefault="00AC5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2339" w14:textId="77777777" w:rsidR="00421A63" w:rsidRPr="00FD473C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36C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9C757E">
      <w:fldChar w:fldCharType="begin"/>
    </w:r>
    <w:r w:rsidR="009C757E">
      <w:instrText>PAGE</w:instrText>
    </w:r>
    <w:r w:rsidR="009C757E">
      <w:fldChar w:fldCharType="separate"/>
    </w:r>
    <w:r>
      <w:rPr>
        <w:noProof/>
      </w:rPr>
      <w:t>3</w:t>
    </w:r>
    <w:r w:rsidR="009C757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6F95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t>TFG</w:t>
    </w:r>
    <w:r w:rsidR="00970741">
      <w:t xml:space="preserve"> EN ENGINYERIA</w:t>
    </w:r>
    <w:r w:rsidR="00C14737" w:rsidRPr="007738A2">
      <w:t xml:space="preserve"> informàtica</w:t>
    </w:r>
    <w:r w:rsidRPr="007738A2"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0868F7">
      <w:fldChar w:fldCharType="begin"/>
    </w:r>
    <w:r w:rsidR="00EC5AE2" w:rsidRPr="00FD473C">
      <w:rPr>
        <w:lang w:val="es-ES"/>
      </w:rPr>
      <w:instrText xml:space="preserve"> PAGE </w:instrText>
    </w:r>
    <w:r w:rsidR="000868F7">
      <w:fldChar w:fldCharType="separate"/>
    </w:r>
    <w:r w:rsidR="0052001E">
      <w:rPr>
        <w:noProof/>
        <w:lang w:val="es-ES"/>
      </w:rPr>
      <w:t>1</w:t>
    </w:r>
    <w:r w:rsidR="000868F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2283" w14:textId="31DC3C75" w:rsidR="00E12B17" w:rsidRPr="007738A2" w:rsidRDefault="000868F7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52001E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t>EE/UAB TFG</w:t>
    </w:r>
    <w:r w:rsidR="00026AD2">
      <w:t xml:space="preserve"> Informàtica</w:t>
    </w:r>
    <w:r w:rsidR="009A76B1">
      <w:t xml:space="preserve">: </w:t>
    </w:r>
    <w:r w:rsidR="009230FB">
      <w:t>Aplicació per a la gestió dels tiquets menjador.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3655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t>títol</w:t>
    </w:r>
    <w:r w:rsidR="007025D4">
      <w:t xml:space="preserve"> TREBALL</w:t>
    </w:r>
    <w:r>
      <w:t xml:space="preserve"> (abreUJAT si É</w:t>
    </w:r>
    <w:r w:rsidRPr="007738A2"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9C757E">
      <w:fldChar w:fldCharType="begin"/>
    </w:r>
    <w:r w:rsidR="009C757E">
      <w:instrText>PAGE</w:instrText>
    </w:r>
    <w:r w:rsidR="009C757E">
      <w:fldChar w:fldCharType="separate"/>
    </w:r>
    <w:r w:rsidR="00CA6B8F">
      <w:rPr>
        <w:noProof/>
      </w:rPr>
      <w:t>3</w:t>
    </w:r>
    <w:r w:rsidR="009C75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1352B72"/>
    <w:multiLevelType w:val="hybridMultilevel"/>
    <w:tmpl w:val="39BA10A8"/>
    <w:lvl w:ilvl="0" w:tplc="F8A0B0E0">
      <w:start w:val="2"/>
      <w:numFmt w:val="bullet"/>
      <w:lvlText w:val="•"/>
      <w:lvlJc w:val="left"/>
      <w:pPr>
        <w:ind w:left="60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3"/>
  </w:num>
  <w:num w:numId="5">
    <w:abstractNumId w:val="36"/>
  </w:num>
  <w:num w:numId="6">
    <w:abstractNumId w:val="10"/>
  </w:num>
  <w:num w:numId="7">
    <w:abstractNumId w:val="18"/>
  </w:num>
  <w:num w:numId="8">
    <w:abstractNumId w:val="9"/>
  </w:num>
  <w:num w:numId="9">
    <w:abstractNumId w:val="8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9"/>
  </w:num>
  <w:num w:numId="16">
    <w:abstractNumId w:val="11"/>
  </w:num>
  <w:num w:numId="17">
    <w:abstractNumId w:val="29"/>
  </w:num>
  <w:num w:numId="18">
    <w:abstractNumId w:val="25"/>
  </w:num>
  <w:num w:numId="19">
    <w:abstractNumId w:val="37"/>
  </w:num>
  <w:num w:numId="20">
    <w:abstractNumId w:val="14"/>
  </w:num>
  <w:num w:numId="21">
    <w:abstractNumId w:val="13"/>
  </w:num>
  <w:num w:numId="22">
    <w:abstractNumId w:val="34"/>
  </w:num>
  <w:num w:numId="23">
    <w:abstractNumId w:val="20"/>
  </w:num>
  <w:num w:numId="24">
    <w:abstractNumId w:val="31"/>
  </w:num>
  <w:num w:numId="25">
    <w:abstractNumId w:val="4"/>
  </w:num>
  <w:num w:numId="26">
    <w:abstractNumId w:val="2"/>
  </w:num>
  <w:num w:numId="27">
    <w:abstractNumId w:val="5"/>
  </w:num>
  <w:num w:numId="28">
    <w:abstractNumId w:val="21"/>
  </w:num>
  <w:num w:numId="29">
    <w:abstractNumId w:val="38"/>
  </w:num>
  <w:num w:numId="30">
    <w:abstractNumId w:val="27"/>
  </w:num>
  <w:num w:numId="31">
    <w:abstractNumId w:val="22"/>
  </w:num>
  <w:num w:numId="32">
    <w:abstractNumId w:val="30"/>
  </w:num>
  <w:num w:numId="33">
    <w:abstractNumId w:val="32"/>
  </w:num>
  <w:num w:numId="34">
    <w:abstractNumId w:val="6"/>
  </w:num>
  <w:num w:numId="35">
    <w:abstractNumId w:val="7"/>
  </w:num>
  <w:num w:numId="36">
    <w:abstractNumId w:val="15"/>
  </w:num>
  <w:num w:numId="37">
    <w:abstractNumId w:val="33"/>
  </w:num>
  <w:num w:numId="38">
    <w:abstractNumId w:val="28"/>
  </w:num>
  <w:num w:numId="39">
    <w:abstractNumId w:val="3"/>
  </w:num>
  <w:num w:numId="40">
    <w:abstractNumId w:val="35"/>
  </w:num>
  <w:num w:numId="41">
    <w:abstractNumId w:val="2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0868F7"/>
    <w:rsid w:val="000B7A9E"/>
    <w:rsid w:val="000C0DB1"/>
    <w:rsid w:val="000E3681"/>
    <w:rsid w:val="001144D3"/>
    <w:rsid w:val="00144CE2"/>
    <w:rsid w:val="00177B9E"/>
    <w:rsid w:val="00193603"/>
    <w:rsid w:val="00195640"/>
    <w:rsid w:val="00204C97"/>
    <w:rsid w:val="00213A42"/>
    <w:rsid w:val="00224B3E"/>
    <w:rsid w:val="00235027"/>
    <w:rsid w:val="0025035C"/>
    <w:rsid w:val="00250A46"/>
    <w:rsid w:val="002522DF"/>
    <w:rsid w:val="002675E3"/>
    <w:rsid w:val="0027695E"/>
    <w:rsid w:val="00277DBD"/>
    <w:rsid w:val="0028696C"/>
    <w:rsid w:val="002919EA"/>
    <w:rsid w:val="0029339E"/>
    <w:rsid w:val="002B0362"/>
    <w:rsid w:val="002C193A"/>
    <w:rsid w:val="002C4E28"/>
    <w:rsid w:val="002D46B5"/>
    <w:rsid w:val="002E799D"/>
    <w:rsid w:val="002F6FA1"/>
    <w:rsid w:val="003104D6"/>
    <w:rsid w:val="003410C8"/>
    <w:rsid w:val="00392CAA"/>
    <w:rsid w:val="003D2612"/>
    <w:rsid w:val="00421A63"/>
    <w:rsid w:val="004420C2"/>
    <w:rsid w:val="00445048"/>
    <w:rsid w:val="004750F7"/>
    <w:rsid w:val="00484A71"/>
    <w:rsid w:val="004C3CE6"/>
    <w:rsid w:val="004D6575"/>
    <w:rsid w:val="004F2346"/>
    <w:rsid w:val="004F42DE"/>
    <w:rsid w:val="004F7B16"/>
    <w:rsid w:val="0052001E"/>
    <w:rsid w:val="00530970"/>
    <w:rsid w:val="00533F41"/>
    <w:rsid w:val="005348DB"/>
    <w:rsid w:val="00534DB6"/>
    <w:rsid w:val="00537DEA"/>
    <w:rsid w:val="00540329"/>
    <w:rsid w:val="00541923"/>
    <w:rsid w:val="0056412D"/>
    <w:rsid w:val="005A4E83"/>
    <w:rsid w:val="005C2137"/>
    <w:rsid w:val="005E7E7A"/>
    <w:rsid w:val="00606F3B"/>
    <w:rsid w:val="00613FEE"/>
    <w:rsid w:val="0062115A"/>
    <w:rsid w:val="00635E9E"/>
    <w:rsid w:val="0065419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774385"/>
    <w:rsid w:val="007D13D3"/>
    <w:rsid w:val="008318FF"/>
    <w:rsid w:val="00850C4C"/>
    <w:rsid w:val="00857421"/>
    <w:rsid w:val="00872678"/>
    <w:rsid w:val="00887762"/>
    <w:rsid w:val="008D02AB"/>
    <w:rsid w:val="008F1B3F"/>
    <w:rsid w:val="009230FB"/>
    <w:rsid w:val="00970741"/>
    <w:rsid w:val="009761C4"/>
    <w:rsid w:val="00981DD1"/>
    <w:rsid w:val="009848F6"/>
    <w:rsid w:val="0098507D"/>
    <w:rsid w:val="009862E6"/>
    <w:rsid w:val="009A5808"/>
    <w:rsid w:val="009A76B1"/>
    <w:rsid w:val="009B03EB"/>
    <w:rsid w:val="009B40B0"/>
    <w:rsid w:val="009B421F"/>
    <w:rsid w:val="009C6145"/>
    <w:rsid w:val="009C757E"/>
    <w:rsid w:val="009F0E04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C527A"/>
    <w:rsid w:val="00AE0A48"/>
    <w:rsid w:val="00B20F79"/>
    <w:rsid w:val="00B23D4B"/>
    <w:rsid w:val="00B538EB"/>
    <w:rsid w:val="00BA7DBA"/>
    <w:rsid w:val="00BB07F2"/>
    <w:rsid w:val="00BB0E04"/>
    <w:rsid w:val="00BC2831"/>
    <w:rsid w:val="00BC2A9A"/>
    <w:rsid w:val="00BE684C"/>
    <w:rsid w:val="00BE79A8"/>
    <w:rsid w:val="00BF046C"/>
    <w:rsid w:val="00C14737"/>
    <w:rsid w:val="00C36DB9"/>
    <w:rsid w:val="00C53B73"/>
    <w:rsid w:val="00C77E0C"/>
    <w:rsid w:val="00C83998"/>
    <w:rsid w:val="00CA6B8F"/>
    <w:rsid w:val="00CB3A91"/>
    <w:rsid w:val="00CB5675"/>
    <w:rsid w:val="00CF7F31"/>
    <w:rsid w:val="00D03E03"/>
    <w:rsid w:val="00D35AC2"/>
    <w:rsid w:val="00D546C6"/>
    <w:rsid w:val="00D96813"/>
    <w:rsid w:val="00D97518"/>
    <w:rsid w:val="00DC53F9"/>
    <w:rsid w:val="00DD3B3D"/>
    <w:rsid w:val="00DD776F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A1C29"/>
    <w:rsid w:val="00EB47DD"/>
    <w:rsid w:val="00EC5AE2"/>
    <w:rsid w:val="00F030DF"/>
    <w:rsid w:val="00F27B3B"/>
    <w:rsid w:val="00F33FAB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0EB59"/>
  <w15:docId w15:val="{19898975-1B7E-48C1-91F0-90F69E84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  <w:lang w:val="ca-ES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5C23-41AE-4DAB-B3B6-CEF01C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820</TotalTime>
  <Pages>6</Pages>
  <Words>3282</Words>
  <Characters>18052</Characters>
  <Application>Microsoft Office Word</Application>
  <DocSecurity>0</DocSecurity>
  <Lines>150</Lines>
  <Paragraphs>42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21292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Lucas Garrido</cp:lastModifiedBy>
  <cp:revision>64</cp:revision>
  <cp:lastPrinted>2013-11-28T11:41:00Z</cp:lastPrinted>
  <dcterms:created xsi:type="dcterms:W3CDTF">2012-11-09T22:24:00Z</dcterms:created>
  <dcterms:modified xsi:type="dcterms:W3CDTF">2021-06-18T18:22:00Z</dcterms:modified>
</cp:coreProperties>
</file>